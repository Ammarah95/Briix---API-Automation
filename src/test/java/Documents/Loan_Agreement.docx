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9639"/>
      </w:tblGrid>
      <w:tr w:rsidR="00841545" w:rsidTr="002B08FD">
        <w:tc>
          <w:tcPr>
            <w:tcW w:w="9854" w:type="dxa"/>
            <w:shd w:val="clear" w:color="auto" w:fill="auto"/>
          </w:tcPr>
          <w:p w:rsidR="00841545" w:rsidRDefault="00841545" w:rsidP="002B08FD">
            <w:pPr>
              <w:pStyle w:val="P68B1DB1-AOFPCopyright1"/>
            </w:pPr>
            <w:r>
              <w:t xml:space="preserve">1 Maret 2021 </w:t>
            </w:r>
          </w:p>
        </w:tc>
      </w:tr>
      <w:tr w:rsidR="00841545" w:rsidTr="002B08FD">
        <w:tc>
          <w:tcPr>
            <w:tcW w:w="9854" w:type="dxa"/>
            <w:shd w:val="clear" w:color="auto" w:fill="auto"/>
          </w:tcPr>
          <w:p w:rsidR="00841545" w:rsidRDefault="00841545" w:rsidP="002B08FD">
            <w:pPr>
              <w:pStyle w:val="AOFPTxt"/>
            </w:pPr>
          </w:p>
        </w:tc>
      </w:tr>
      <w:tr w:rsidR="00841545" w:rsidTr="002B08FD">
        <w:trPr>
          <w:trHeight w:val="2279"/>
        </w:trPr>
        <w:tc>
          <w:tcPr>
            <w:tcW w:w="9854" w:type="dxa"/>
            <w:shd w:val="clear" w:color="auto" w:fill="auto"/>
            <w:vAlign w:val="center"/>
          </w:tcPr>
          <w:p w:rsidR="00841545" w:rsidRDefault="00841545" w:rsidP="002B08FD">
            <w:pPr>
              <w:pStyle w:val="P68B1DB1-AOFPTitle2"/>
            </w:pPr>
            <w:r>
              <w:t>Perjanjian PINJAMAN</w:t>
            </w:r>
          </w:p>
        </w:tc>
      </w:tr>
      <w:tr w:rsidR="00841545" w:rsidTr="002B08FD">
        <w:trPr>
          <w:trHeight w:val="839"/>
        </w:trPr>
        <w:tc>
          <w:tcPr>
            <w:tcW w:w="9854" w:type="dxa"/>
            <w:shd w:val="clear" w:color="auto" w:fill="auto"/>
          </w:tcPr>
          <w:p w:rsidR="00841545" w:rsidRDefault="00841545" w:rsidP="002B08FD">
            <w:pPr>
              <w:pStyle w:val="AOFPDate"/>
            </w:pPr>
            <w:r>
              <w:t>1 MARET 2021</w:t>
            </w:r>
          </w:p>
        </w:tc>
      </w:tr>
      <w:tr w:rsidR="00841545" w:rsidTr="002B08FD">
        <w:tc>
          <w:tcPr>
            <w:tcW w:w="9854" w:type="dxa"/>
            <w:shd w:val="clear" w:color="auto" w:fill="auto"/>
          </w:tcPr>
          <w:p w:rsidR="00841545" w:rsidRDefault="00841545" w:rsidP="002B08FD">
            <w:pPr>
              <w:pStyle w:val="AOFPTxt"/>
              <w:widowControl w:val="0"/>
            </w:pPr>
            <w:r>
              <w:t>antara</w:t>
            </w:r>
          </w:p>
          <w:p w:rsidR="00841545" w:rsidRDefault="00841545" w:rsidP="002B08FD">
            <w:pPr>
              <w:pStyle w:val="AOFPTxt"/>
              <w:widowControl w:val="0"/>
            </w:pPr>
          </w:p>
          <w:p w:rsidR="00841545" w:rsidRDefault="00841545" w:rsidP="002B08FD">
            <w:pPr>
              <w:pStyle w:val="AOFPTxt"/>
              <w:widowControl w:val="0"/>
            </w:pPr>
          </w:p>
          <w:p w:rsidR="00841545" w:rsidRDefault="00841545" w:rsidP="002B08FD">
            <w:pPr>
              <w:pStyle w:val="AOFPTxt"/>
              <w:widowControl w:val="0"/>
            </w:pPr>
            <w:r>
              <w:t xml:space="preserve">PT BRIIX PROPERTI INDONESIA </w:t>
            </w:r>
          </w:p>
          <w:p w:rsidR="00841545" w:rsidRDefault="00841545" w:rsidP="002B08FD">
            <w:pPr>
              <w:pStyle w:val="AOFPTxt"/>
              <w:widowControl w:val="0"/>
            </w:pPr>
            <w:r>
              <w:t>sebagaiPemberiPinjaman</w:t>
            </w:r>
          </w:p>
          <w:p w:rsidR="00841545" w:rsidRDefault="00841545" w:rsidP="002B08FD">
            <w:pPr>
              <w:pStyle w:val="AOFPTxt"/>
            </w:pPr>
          </w:p>
          <w:p w:rsidR="00841545" w:rsidRDefault="00841545" w:rsidP="002B08FD">
            <w:pPr>
              <w:pStyle w:val="AOFPTxt"/>
              <w:widowControl w:val="0"/>
            </w:pPr>
          </w:p>
          <w:p w:rsidR="00841545" w:rsidRDefault="00841545" w:rsidP="002B08FD">
            <w:pPr>
              <w:pStyle w:val="AOFPTxt"/>
              <w:widowControl w:val="0"/>
            </w:pPr>
            <w:r>
              <w:t>dan</w:t>
            </w:r>
          </w:p>
          <w:p w:rsidR="00841545" w:rsidRDefault="00841545" w:rsidP="002B08FD">
            <w:pPr>
              <w:pStyle w:val="AOFPTxt"/>
              <w:widowControl w:val="0"/>
            </w:pPr>
          </w:p>
          <w:p w:rsidR="00841545" w:rsidRDefault="00841545" w:rsidP="002B08FD">
            <w:pPr>
              <w:pStyle w:val="AOFPTxt"/>
              <w:widowControl w:val="0"/>
            </w:pPr>
          </w:p>
          <w:p w:rsidR="009E2335" w:rsidRDefault="009E2335" w:rsidP="009E2335">
            <w:pPr>
              <w:pStyle w:val="AOFPTxt"/>
            </w:pPr>
            <w:r w:rsidRPr="005D3936">
              <w:t xml:space="preserve">PT </w:t>
            </w:r>
            <w:r w:rsidRPr="0087777E">
              <w:rPr>
                <w:highlight w:val="yellow"/>
              </w:rPr>
              <w:t>WOMBAT</w:t>
            </w:r>
            <w:r w:rsidRPr="005D3936">
              <w:t xml:space="preserve"> LOMBOK HOLDINGS</w:t>
            </w:r>
          </w:p>
          <w:p w:rsidR="00841545" w:rsidRDefault="00841545" w:rsidP="002B08FD">
            <w:pPr>
              <w:pStyle w:val="AOFPTxt"/>
            </w:pPr>
            <w:r>
              <w:t>sebagaiPeminjam</w:t>
            </w:r>
          </w:p>
        </w:tc>
      </w:tr>
    </w:tbl>
    <w:p w:rsidR="00841545" w:rsidRDefault="00841545" w:rsidP="00841545">
      <w:pPr>
        <w:pStyle w:val="AONormal"/>
      </w:pPr>
    </w:p>
    <w:p w:rsidR="000A00CA" w:rsidRDefault="00841545" w:rsidP="00841545">
      <w:pPr>
        <w:pStyle w:val="AOTOCTitle"/>
      </w:pPr>
      <w:r>
        <w:br w:type="page"/>
      </w:r>
      <w:r w:rsidR="000A00CA">
        <w:lastRenderedPageBreak/>
        <w:t>Daftar Isi</w:t>
      </w:r>
    </w:p>
    <w:p w:rsidR="000A00CA" w:rsidRDefault="000A00CA" w:rsidP="000A00CA">
      <w:pPr>
        <w:pStyle w:val="AOTOCHeading"/>
      </w:pPr>
      <w:r>
        <w:t>Klausul</w:t>
      </w:r>
      <w:r>
        <w:tab/>
        <w:t xml:space="preserve"> Halaman</w:t>
      </w:r>
    </w:p>
    <w:p w:rsidR="000A00CA" w:rsidRDefault="00575D57" w:rsidP="000A00CA">
      <w:pPr>
        <w:pStyle w:val="TOC1"/>
      </w:pPr>
      <w:r>
        <w:rPr>
          <w:b/>
        </w:rPr>
        <w:fldChar w:fldCharType="begin"/>
      </w:r>
      <w:r w:rsidR="000A00CA">
        <w:rPr>
          <w:b/>
        </w:rPr>
        <w:instrText xml:space="preserve"> TOC \t "AOHead1;1" \w \x \z |TOCTypeID:1| </w:instrText>
      </w:r>
      <w:r>
        <w:rPr>
          <w:b/>
        </w:rPr>
        <w:fldChar w:fldCharType="separate"/>
      </w:r>
      <w:r w:rsidR="000A00CA">
        <w:t>1.</w:t>
      </w:r>
      <w:r w:rsidR="000A00CA">
        <w:tab/>
        <w:t>Definisi dan Penafsiran</w:t>
      </w:r>
      <w:r w:rsidR="000A00CA">
        <w:rPr>
          <w:webHidden/>
        </w:rPr>
        <w:tab/>
        <w:t>2</w:t>
      </w:r>
    </w:p>
    <w:p w:rsidR="000A00CA" w:rsidRDefault="000A00CA" w:rsidP="000A00CA">
      <w:pPr>
        <w:pStyle w:val="TOC1"/>
      </w:pPr>
      <w:r>
        <w:t>2.</w:t>
      </w:r>
      <w:r>
        <w:tab/>
        <w:t>Fasilitas</w:t>
      </w:r>
      <w:r>
        <w:rPr>
          <w:webHidden/>
        </w:rPr>
        <w:tab/>
        <w:t>8</w:t>
      </w:r>
    </w:p>
    <w:p w:rsidR="000A00CA" w:rsidRDefault="000A00CA" w:rsidP="000A00CA">
      <w:pPr>
        <w:pStyle w:val="TOC1"/>
      </w:pPr>
      <w:r>
        <w:t>3.</w:t>
      </w:r>
      <w:r>
        <w:tab/>
        <w:t>Keperluan</w:t>
      </w:r>
      <w:r>
        <w:rPr>
          <w:webHidden/>
        </w:rPr>
        <w:tab/>
        <w:t>10</w:t>
      </w:r>
    </w:p>
    <w:p w:rsidR="000A00CA" w:rsidRDefault="000A00CA" w:rsidP="000A00CA">
      <w:pPr>
        <w:pStyle w:val="TOC1"/>
      </w:pPr>
      <w:r>
        <w:t>4.</w:t>
      </w:r>
      <w:r>
        <w:tab/>
        <w:t>Pemanfaatan</w:t>
      </w:r>
      <w:r>
        <w:rPr>
          <w:webHidden/>
        </w:rPr>
        <w:tab/>
        <w:t>10</w:t>
      </w:r>
    </w:p>
    <w:p w:rsidR="000A00CA" w:rsidRDefault="000A00CA" w:rsidP="000A00CA">
      <w:pPr>
        <w:pStyle w:val="TOC1"/>
      </w:pPr>
      <w:r>
        <w:t>5.</w:t>
      </w:r>
      <w:r>
        <w:tab/>
        <w:t>Pembayaran Kembali</w:t>
      </w:r>
      <w:r>
        <w:rPr>
          <w:webHidden/>
        </w:rPr>
        <w:tab/>
        <w:t>10</w:t>
      </w:r>
    </w:p>
    <w:p w:rsidR="000A00CA" w:rsidRDefault="000A00CA" w:rsidP="000A00CA">
      <w:pPr>
        <w:pStyle w:val="TOC1"/>
      </w:pPr>
      <w:r>
        <w:t>6.</w:t>
      </w:r>
      <w:r>
        <w:tab/>
        <w:t>Pembayaran dimuka dan Pembatalan</w:t>
      </w:r>
      <w:r>
        <w:rPr>
          <w:webHidden/>
        </w:rPr>
        <w:tab/>
        <w:t>11</w:t>
      </w:r>
    </w:p>
    <w:p w:rsidR="000A00CA" w:rsidRDefault="000A00CA" w:rsidP="000A00CA">
      <w:pPr>
        <w:pStyle w:val="TOC1"/>
      </w:pPr>
      <w:r>
        <w:t>7.</w:t>
      </w:r>
      <w:r>
        <w:tab/>
        <w:t>Bunga</w:t>
      </w:r>
      <w:r>
        <w:rPr>
          <w:webHidden/>
        </w:rPr>
        <w:tab/>
        <w:t>12</w:t>
      </w:r>
    </w:p>
    <w:p w:rsidR="000A00CA" w:rsidRDefault="000A00CA" w:rsidP="000A00CA">
      <w:pPr>
        <w:pStyle w:val="TOC1"/>
      </w:pPr>
      <w:r>
        <w:t>8.</w:t>
      </w:r>
      <w:r>
        <w:tab/>
        <w:t>Biaya dan Ongkos</w:t>
      </w:r>
      <w:r>
        <w:rPr>
          <w:webHidden/>
        </w:rPr>
        <w:tab/>
        <w:t>14</w:t>
      </w:r>
    </w:p>
    <w:p w:rsidR="000A00CA" w:rsidRDefault="000A00CA" w:rsidP="000A00CA">
      <w:pPr>
        <w:pStyle w:val="TOC1"/>
      </w:pPr>
      <w:r>
        <w:t>9.</w:t>
      </w:r>
      <w:r>
        <w:tab/>
        <w:t>Pernyataan</w:t>
      </w:r>
      <w:r>
        <w:rPr>
          <w:webHidden/>
        </w:rPr>
        <w:tab/>
        <w:t>14</w:t>
      </w:r>
    </w:p>
    <w:p w:rsidR="000A00CA" w:rsidRDefault="000A00CA" w:rsidP="000A00CA">
      <w:pPr>
        <w:pStyle w:val="TOC1"/>
      </w:pPr>
      <w:r>
        <w:t>10.</w:t>
      </w:r>
      <w:r>
        <w:tab/>
        <w:t>Pengusahaan Umum</w:t>
      </w:r>
      <w:r>
        <w:rPr>
          <w:webHidden/>
        </w:rPr>
        <w:tab/>
        <w:t>19</w:t>
      </w:r>
    </w:p>
    <w:p w:rsidR="000A00CA" w:rsidRDefault="000A00CA" w:rsidP="000A00CA">
      <w:pPr>
        <w:pStyle w:val="TOC1"/>
      </w:pPr>
      <w:r>
        <w:t>11.</w:t>
      </w:r>
      <w:r>
        <w:tab/>
        <w:t>Kejadian Wanprestasi</w:t>
      </w:r>
      <w:r>
        <w:rPr>
          <w:webHidden/>
        </w:rPr>
        <w:tab/>
        <w:t>20</w:t>
      </w:r>
    </w:p>
    <w:p w:rsidR="000A00CA" w:rsidRDefault="000A00CA" w:rsidP="000A00CA">
      <w:pPr>
        <w:pStyle w:val="TOC1"/>
      </w:pPr>
      <w:r>
        <w:t>12.</w:t>
      </w:r>
      <w:r>
        <w:tab/>
        <w:t>Transfer oleh Pemberi Pinjaman</w:t>
      </w:r>
      <w:r>
        <w:rPr>
          <w:webHidden/>
        </w:rPr>
        <w:tab/>
        <w:t>26</w:t>
      </w:r>
    </w:p>
    <w:p w:rsidR="000A00CA" w:rsidRDefault="000A00CA" w:rsidP="000A00CA">
      <w:pPr>
        <w:pStyle w:val="TOC1"/>
      </w:pPr>
      <w:r>
        <w:t>13.</w:t>
      </w:r>
      <w:r>
        <w:tab/>
        <w:t>Perubahan pada Peminjam</w:t>
      </w:r>
      <w:r>
        <w:rPr>
          <w:webHidden/>
        </w:rPr>
        <w:tab/>
      </w:r>
      <w:r>
        <w:t>26</w:t>
      </w:r>
    </w:p>
    <w:p w:rsidR="000A00CA" w:rsidRDefault="000A00CA" w:rsidP="000A00CA">
      <w:pPr>
        <w:pStyle w:val="TOC1"/>
      </w:pPr>
      <w:r>
        <w:t>14.</w:t>
      </w:r>
      <w:r>
        <w:tab/>
        <w:t>Mekanisme Pembayaran</w:t>
      </w:r>
      <w:r>
        <w:rPr>
          <w:webHidden/>
        </w:rPr>
        <w:tab/>
        <w:t>27</w:t>
      </w:r>
    </w:p>
    <w:p w:rsidR="000A00CA" w:rsidRDefault="000A00CA" w:rsidP="000A00CA">
      <w:pPr>
        <w:pStyle w:val="TOC1"/>
      </w:pPr>
      <w:r>
        <w:t>15.</w:t>
      </w:r>
      <w:r>
        <w:tab/>
        <w:t>Gugatan Balik</w:t>
      </w:r>
      <w:r>
        <w:rPr>
          <w:webHidden/>
        </w:rPr>
        <w:tab/>
        <w:t>28</w:t>
      </w:r>
    </w:p>
    <w:p w:rsidR="000A00CA" w:rsidRDefault="000A00CA" w:rsidP="000A00CA">
      <w:pPr>
        <w:pStyle w:val="TOC1"/>
      </w:pPr>
      <w:r>
        <w:t>16.</w:t>
      </w:r>
      <w:r>
        <w:tab/>
        <w:t>Hukum yang Mengatur</w:t>
      </w:r>
      <w:r>
        <w:rPr>
          <w:webHidden/>
        </w:rPr>
        <w:tab/>
        <w:t>29</w:t>
      </w:r>
    </w:p>
    <w:p w:rsidR="000A00CA" w:rsidRDefault="000A00CA" w:rsidP="000A00CA">
      <w:pPr>
        <w:pStyle w:val="TOC1"/>
      </w:pPr>
      <w:r>
        <w:t>17.</w:t>
      </w:r>
      <w:r>
        <w:tab/>
        <w:t>Pemberitahuan</w:t>
      </w:r>
      <w:r>
        <w:rPr>
          <w:webHidden/>
        </w:rPr>
        <w:tab/>
        <w:t>31</w:t>
      </w:r>
    </w:p>
    <w:p w:rsidR="000A00CA" w:rsidRDefault="000A00CA" w:rsidP="000A00CA">
      <w:pPr>
        <w:pStyle w:val="TOC1"/>
      </w:pPr>
      <w:r>
        <w:t>18.</w:t>
      </w:r>
      <w:r>
        <w:tab/>
        <w:t>Penghitungan dan Surat keterangan</w:t>
      </w:r>
      <w:r>
        <w:rPr>
          <w:webHidden/>
        </w:rPr>
        <w:tab/>
        <w:t>34</w:t>
      </w:r>
    </w:p>
    <w:p w:rsidR="000A00CA" w:rsidRDefault="000A00CA" w:rsidP="000A00CA">
      <w:pPr>
        <w:pStyle w:val="TOC1"/>
      </w:pPr>
      <w:r>
        <w:t>19.</w:t>
      </w:r>
      <w:r>
        <w:tab/>
        <w:t>Lain-Lain</w:t>
      </w:r>
      <w:r>
        <w:rPr>
          <w:webHidden/>
        </w:rPr>
        <w:tab/>
        <w:t>34</w:t>
      </w:r>
    </w:p>
    <w:p w:rsidR="000A00CA" w:rsidRDefault="00575D57" w:rsidP="000A00CA">
      <w:pPr>
        <w:pStyle w:val="AOTOCHeading"/>
      </w:pPr>
      <w:r>
        <w:fldChar w:fldCharType="end"/>
      </w:r>
      <w:r w:rsidR="000A00CA">
        <w:t>Lampiran</w:t>
      </w:r>
      <w:r w:rsidR="000A00CA">
        <w:tab/>
      </w:r>
    </w:p>
    <w:p w:rsidR="000A00CA" w:rsidRDefault="00575D57" w:rsidP="00B52919">
      <w:pPr>
        <w:pStyle w:val="P68B1DB1-TOC34"/>
      </w:pPr>
      <w:r w:rsidRPr="00575D57">
        <w:rPr>
          <w:b/>
        </w:rPr>
        <w:fldChar w:fldCharType="begin"/>
      </w:r>
      <w:r w:rsidR="000A00CA">
        <w:instrText xml:space="preserve"> TOC \t "AOSchTitle;3;AOSchPartTitle;4" \w \x \z |TOCTypeID:2| </w:instrText>
      </w:r>
      <w:r w:rsidRPr="00575D57">
        <w:rPr>
          <w:b/>
        </w:rPr>
        <w:fldChar w:fldCharType="separate"/>
      </w:r>
      <w:r w:rsidR="000A00CA" w:rsidRPr="003E1FB7">
        <w:t>Prasyara</w:t>
      </w:r>
      <w:r w:rsidR="000A00CA" w:rsidRPr="00EF1994">
        <w:t>t</w:t>
      </w:r>
      <w:r w:rsidR="000A00CA" w:rsidRPr="00EF1994">
        <w:rPr>
          <w:webHidden/>
        </w:rPr>
        <w:tab/>
      </w:r>
      <w:r w:rsidR="000A00CA">
        <w:rPr>
          <w:webHidden/>
        </w:rPr>
        <w:t>40</w:t>
      </w:r>
    </w:p>
    <w:p w:rsidR="000A00CA" w:rsidRDefault="000A00CA" w:rsidP="00185544">
      <w:pPr>
        <w:pStyle w:val="TOC3"/>
        <w:ind w:left="0"/>
      </w:pPr>
      <w:r w:rsidRPr="00185544">
        <w:rPr>
          <w:b w:val="0"/>
          <w:bCs w:val="0"/>
        </w:rPr>
        <w:t>JadwalPembayaran</w:t>
      </w:r>
      <w:r w:rsidRPr="00185544">
        <w:rPr>
          <w:b w:val="0"/>
          <w:bCs w:val="0"/>
          <w:webHidden/>
        </w:rPr>
        <w:tab/>
        <w:t>43</w:t>
      </w:r>
    </w:p>
    <w:p w:rsidR="003B3D4B" w:rsidRPr="00D955DE" w:rsidRDefault="00575D57" w:rsidP="000A00CA">
      <w:pPr>
        <w:pStyle w:val="AOTOCTitle"/>
        <w:rPr>
          <w:b w:val="0"/>
        </w:rPr>
        <w:sectPr w:rsidR="003B3D4B" w:rsidRPr="00D955DE">
          <w:headerReference w:type="default" r:id="rId14"/>
          <w:footerReference w:type="default" r:id="rId15"/>
          <w:headerReference w:type="first" r:id="rId16"/>
          <w:footerReference w:type="first" r:id="rId17"/>
          <w:type w:val="continuous"/>
          <w:pgSz w:w="11907" w:h="16839" w:code="9"/>
          <w:pgMar w:top="1588" w:right="1134" w:bottom="1021" w:left="1134" w:header="851" w:footer="454" w:gutter="0"/>
          <w:pgNumType w:start="1"/>
          <w:cols w:space="708"/>
          <w:titlePg/>
          <w:docGrid w:linePitch="360"/>
        </w:sectPr>
      </w:pPr>
      <w:r>
        <w:rPr>
          <w:b w:val="0"/>
        </w:rPr>
        <w:fldChar w:fldCharType="end"/>
      </w:r>
    </w:p>
    <w:p w:rsidR="002E3007" w:rsidRPr="00D955DE" w:rsidRDefault="002E3007" w:rsidP="00D955DE">
      <w:pPr>
        <w:pStyle w:val="TOC5"/>
        <w:rPr>
          <w:b/>
        </w:rPr>
        <w:sectPr w:rsidR="002E3007" w:rsidRPr="00D955DE">
          <w:headerReference w:type="even" r:id="rId18"/>
          <w:headerReference w:type="default" r:id="rId19"/>
          <w:footerReference w:type="even" r:id="rId20"/>
          <w:footerReference w:type="default" r:id="rId21"/>
          <w:headerReference w:type="first" r:id="rId22"/>
          <w:footerReference w:type="first" r:id="rId23"/>
          <w:type w:val="continuous"/>
          <w:pgSz w:w="11907" w:h="16839" w:code="9"/>
          <w:pgMar w:top="1588" w:right="1134" w:bottom="1021" w:left="1134" w:header="851" w:footer="454" w:gutter="0"/>
          <w:pgNumType w:start="1"/>
          <w:cols w:space="708"/>
          <w:titlePg/>
          <w:docGrid w:linePitch="360"/>
        </w:sectPr>
      </w:pPr>
    </w:p>
    <w:p w:rsidR="004754C9" w:rsidRDefault="004754C9" w:rsidP="004754C9">
      <w:pPr>
        <w:pStyle w:val="AODocTxt"/>
        <w:rPr>
          <w:color w:val="000000" w:themeColor="text1"/>
        </w:rPr>
      </w:pPr>
    </w:p>
    <w:tbl>
      <w:tblPr>
        <w:tblStyle w:val="TableGrid2"/>
        <w:tblW w:w="0" w:type="auto"/>
        <w:tblLook w:val="04A0"/>
      </w:tblPr>
      <w:tblGrid>
        <w:gridCol w:w="1991"/>
        <w:gridCol w:w="7864"/>
      </w:tblGrid>
      <w:tr w:rsidR="004754C9" w:rsidRPr="004754C9" w:rsidTr="00FE0B60">
        <w:tc>
          <w:tcPr>
            <w:tcW w:w="4621" w:type="dxa"/>
            <w:tcBorders>
              <w:top w:val="nil"/>
              <w:left w:val="nil"/>
              <w:bottom w:val="nil"/>
              <w:right w:val="nil"/>
            </w:tcBorders>
          </w:tcPr>
          <w:p w:rsidR="004754C9" w:rsidRPr="004754C9" w:rsidRDefault="004754C9" w:rsidP="004754C9">
            <w:pPr>
              <w:spacing w:line="260" w:lineRule="atLeast"/>
              <w:rPr>
                <w:rFonts w:eastAsiaTheme="minorHAnsi"/>
              </w:rPr>
            </w:pPr>
            <w:r w:rsidRPr="004754C9">
              <w:rPr>
                <w:rFonts w:eastAsiaTheme="minorHAnsi"/>
                <w:snapToGrid w:val="0"/>
              </w:rPr>
              <w:t xml:space="preserve">This </w:t>
            </w:r>
            <w:r w:rsidRPr="004754C9">
              <w:rPr>
                <w:rFonts w:eastAsiaTheme="minorHAnsi"/>
                <w:b/>
                <w:snapToGrid w:val="0"/>
              </w:rPr>
              <w:t>LOAN AGREEMENT</w:t>
            </w:r>
            <w:r w:rsidRPr="004754C9">
              <w:rPr>
                <w:rFonts w:eastAsiaTheme="minorHAnsi"/>
                <w:snapToGrid w:val="0"/>
              </w:rPr>
              <w:t xml:space="preserve"> (the </w:t>
            </w:r>
            <w:r w:rsidRPr="004754C9">
              <w:rPr>
                <w:rFonts w:eastAsiaTheme="minorHAnsi"/>
                <w:b/>
                <w:snapToGrid w:val="0"/>
              </w:rPr>
              <w:t>Agreement</w:t>
            </w:r>
            <w:r w:rsidRPr="004754C9">
              <w:rPr>
                <w:rFonts w:eastAsiaTheme="minorHAnsi"/>
                <w:snapToGrid w:val="0"/>
              </w:rPr>
              <w:t xml:space="preserve">) </w:t>
            </w:r>
            <w:r w:rsidRPr="004754C9">
              <w:rPr>
                <w:rFonts w:eastAsiaTheme="minorHAnsi"/>
              </w:rPr>
              <w:t xml:space="preserve">is made on </w:t>
            </w:r>
            <w:r w:rsidRPr="004754C9">
              <w:rPr>
                <w:rFonts w:eastAsia="PMingLiU"/>
                <w:lang w:eastAsia="zh-HK"/>
              </w:rPr>
              <w:t>1 Mar</w:t>
            </w:r>
            <w:r w:rsidRPr="004754C9">
              <w:rPr>
                <w:rFonts w:eastAsiaTheme="minorHAnsi"/>
                <w:lang w:eastAsia="zh-HK"/>
              </w:rPr>
              <w:t>et</w:t>
            </w:r>
            <w:r w:rsidRPr="004754C9">
              <w:rPr>
                <w:rFonts w:eastAsiaTheme="minorHAnsi"/>
              </w:rPr>
              <w:t xml:space="preserve"> 2021</w:t>
            </w:r>
          </w:p>
          <w:p w:rsidR="00D628E6" w:rsidRDefault="00D628E6" w:rsidP="00D628E6">
            <w:pPr>
              <w:spacing w:line="260" w:lineRule="atLeast"/>
              <w:rPr>
                <w:rFonts w:eastAsiaTheme="minorHAnsi"/>
                <w:b/>
                <w:color w:val="000000" w:themeColor="text1"/>
              </w:rPr>
            </w:pPr>
          </w:p>
          <w:p w:rsidR="004754C9" w:rsidRPr="004754C9" w:rsidRDefault="004754C9" w:rsidP="00D628E6">
            <w:pPr>
              <w:spacing w:line="260" w:lineRule="atLeast"/>
              <w:rPr>
                <w:rFonts w:eastAsiaTheme="minorHAnsi"/>
                <w:color w:val="000000" w:themeColor="text1"/>
              </w:rPr>
            </w:pPr>
            <w:r w:rsidRPr="004754C9">
              <w:rPr>
                <w:rFonts w:eastAsiaTheme="minorHAnsi"/>
                <w:b/>
                <w:color w:val="000000" w:themeColor="text1"/>
              </w:rPr>
              <w:t>BETWEEN</w:t>
            </w:r>
            <w:r w:rsidRPr="004754C9">
              <w:rPr>
                <w:rFonts w:eastAsiaTheme="minorHAnsi"/>
                <w:color w:val="000000" w:themeColor="text1"/>
              </w:rPr>
              <w:t>:</w:t>
            </w:r>
          </w:p>
          <w:p w:rsidR="00D50972" w:rsidRPr="00185544" w:rsidRDefault="009E2335" w:rsidP="00185544">
            <w:pPr>
              <w:pStyle w:val="TOC3"/>
              <w:numPr>
                <w:ilvl w:val="0"/>
                <w:numId w:val="49"/>
              </w:numPr>
              <w:rPr>
                <w:b w:val="0"/>
                <w:bCs w:val="0"/>
              </w:rPr>
            </w:pPr>
            <w:r w:rsidRPr="009E2335">
              <w:t xml:space="preserve">PT </w:t>
            </w:r>
            <w:r w:rsidRPr="0087777E">
              <w:rPr>
                <w:highlight w:val="yellow"/>
              </w:rPr>
              <w:t>WOMBAT</w:t>
            </w:r>
            <w:r w:rsidRPr="009E2335">
              <w:t xml:space="preserve"> LOMBOK HOLDINGS</w:t>
            </w:r>
            <w:r w:rsidR="00D50972" w:rsidRPr="00A14B5F">
              <w:rPr>
                <w:b w:val="0"/>
                <w:bCs w:val="0"/>
              </w:rPr>
              <w:t>, a</w:t>
            </w:r>
            <w:r w:rsidR="00D50972" w:rsidRPr="00185544">
              <w:rPr>
                <w:b w:val="0"/>
                <w:bCs w:val="0"/>
              </w:rPr>
              <w:t xml:space="preserve">limited liability company established and existing under the </w:t>
            </w:r>
            <w:r w:rsidR="00D50972" w:rsidRPr="00185544">
              <w:rPr>
                <w:b w:val="0"/>
                <w:bCs w:val="0"/>
              </w:rPr>
              <w:lastRenderedPageBreak/>
              <w:t>laws of Indonesia, having its domicile at Jl. Kemang Raya No.72, RT.11/RW.2, Bangka, Kec. MampangPrpt., Kota Jakarta Sel</w:t>
            </w:r>
            <w:r w:rsidR="00D50972" w:rsidRPr="00185544">
              <w:rPr>
                <w:b w:val="0"/>
                <w:bCs w:val="0"/>
              </w:rPr>
              <w:lastRenderedPageBreak/>
              <w:t xml:space="preserve">atan, Daerah KhususIbukota Jakarta </w:t>
            </w:r>
            <w:r w:rsidR="00D50972" w:rsidRPr="0087777E">
              <w:rPr>
                <w:b w:val="0"/>
                <w:bCs w:val="0"/>
                <w:highlight w:val="yellow"/>
              </w:rPr>
              <w:t>12730</w:t>
            </w:r>
            <w:r w:rsidR="00D50972" w:rsidRPr="00185544">
              <w:rPr>
                <w:b w:val="0"/>
                <w:bCs w:val="0"/>
              </w:rPr>
              <w:t>. (the Borrower) and</w:t>
            </w:r>
          </w:p>
          <w:p w:rsidR="00345197" w:rsidRPr="00345197" w:rsidRDefault="00345197" w:rsidP="00345197">
            <w:pPr>
              <w:pStyle w:val="AONormal"/>
            </w:pPr>
          </w:p>
          <w:p w:rsidR="009E217C" w:rsidRPr="00A14B5F" w:rsidRDefault="004754C9" w:rsidP="00A14B5F">
            <w:pPr>
              <w:pStyle w:val="ListParagraph"/>
              <w:numPr>
                <w:ilvl w:val="0"/>
                <w:numId w:val="49"/>
              </w:numPr>
              <w:spacing w:line="260" w:lineRule="atLeast"/>
              <w:outlineLvl w:val="5"/>
              <w:rPr>
                <w:rFonts w:eastAsiaTheme="minorHAnsi"/>
                <w:color w:val="000000" w:themeColor="text1"/>
              </w:rPr>
            </w:pPr>
            <w:r w:rsidRPr="00A14B5F">
              <w:rPr>
                <w:rFonts w:eastAsiaTheme="minorHAnsi"/>
                <w:b/>
              </w:rPr>
              <w:t>PT BRIIX PROPERTI INDONESIA</w:t>
            </w:r>
            <w:r w:rsidRPr="00A14B5F">
              <w:rPr>
                <w:rFonts w:eastAsiaTheme="minorHAnsi"/>
              </w:rPr>
              <w:t>, a</w:t>
            </w:r>
          </w:p>
          <w:p w:rsidR="004754C9" w:rsidRPr="004754C9" w:rsidRDefault="004754C9" w:rsidP="009E217C">
            <w:pPr>
              <w:spacing w:line="260" w:lineRule="atLeast"/>
              <w:ind w:left="598"/>
              <w:jc w:val="both"/>
              <w:outlineLvl w:val="5"/>
              <w:rPr>
                <w:rFonts w:eastAsiaTheme="minorHAnsi"/>
                <w:color w:val="000000" w:themeColor="text1"/>
              </w:rPr>
            </w:pPr>
            <w:r w:rsidRPr="004754C9">
              <w:rPr>
                <w:rFonts w:eastAsiaTheme="minorHAnsi"/>
              </w:rPr>
              <w:t xml:space="preserve">private limited liability company established and existing under the laws of the Republic of Indonesia, having its domicile at Jalan </w:t>
            </w:r>
            <w:r w:rsidRPr="004754C9">
              <w:rPr>
                <w:rFonts w:eastAsiaTheme="minorHAnsi"/>
              </w:rPr>
              <w:lastRenderedPageBreak/>
              <w:t xml:space="preserve">Pariwisata, Dusun Baturiti, Kuta Village, Pujut District, Central Lombok Regency, Nusa Tenggara Barat, Indonesia </w:t>
            </w:r>
            <w:r w:rsidRPr="004754C9">
              <w:rPr>
                <w:rFonts w:eastAsiaTheme="minorHAnsi"/>
                <w:color w:val="000000" w:themeColor="text1"/>
              </w:rPr>
              <w:t xml:space="preserve">acting </w:t>
            </w:r>
            <w:r w:rsidRPr="004754C9">
              <w:rPr>
                <w:rFonts w:eastAsiaTheme="minorHAnsi"/>
                <w:bCs/>
                <w:color w:val="000000" w:themeColor="text1"/>
              </w:rPr>
              <w:t xml:space="preserve">as lender (the </w:t>
            </w:r>
            <w:r w:rsidRPr="004754C9">
              <w:rPr>
                <w:rFonts w:eastAsiaTheme="minorHAnsi"/>
                <w:b/>
                <w:bCs/>
                <w:color w:val="000000" w:themeColor="text1"/>
              </w:rPr>
              <w:t>Lender</w:t>
            </w:r>
            <w:r w:rsidRPr="004754C9">
              <w:rPr>
                <w:rFonts w:eastAsiaTheme="minorHAnsi"/>
                <w:bCs/>
                <w:color w:val="000000" w:themeColor="text1"/>
              </w:rPr>
              <w:t>)</w:t>
            </w:r>
            <w:r w:rsidRPr="004754C9">
              <w:rPr>
                <w:rFonts w:eastAsiaTheme="minorHAnsi"/>
                <w:color w:val="000000" w:themeColor="text1"/>
              </w:rPr>
              <w:t>.</w:t>
            </w:r>
          </w:p>
          <w:p w:rsidR="00A62D78" w:rsidRDefault="00A62D78" w:rsidP="004754C9">
            <w:pPr>
              <w:spacing w:line="260" w:lineRule="atLeast"/>
              <w:rPr>
                <w:rFonts w:eastAsiaTheme="minorHAnsi"/>
              </w:rPr>
            </w:pPr>
          </w:p>
          <w:p w:rsidR="004754C9" w:rsidRPr="004754C9" w:rsidRDefault="004754C9" w:rsidP="004754C9">
            <w:pPr>
              <w:spacing w:line="260" w:lineRule="atLeast"/>
              <w:rPr>
                <w:rFonts w:eastAsiaTheme="minorHAnsi"/>
              </w:rPr>
            </w:pPr>
            <w:r w:rsidRPr="004754C9">
              <w:rPr>
                <w:rFonts w:eastAsiaTheme="minorHAnsi"/>
              </w:rPr>
              <w:t xml:space="preserve">The Borrower and the Lender are hereinafter collectively referred to as the </w:t>
            </w:r>
            <w:r w:rsidRPr="004754C9">
              <w:rPr>
                <w:rFonts w:eastAsiaTheme="minorHAnsi"/>
                <w:b/>
              </w:rPr>
              <w:t>Parties</w:t>
            </w:r>
            <w:r w:rsidRPr="004754C9">
              <w:rPr>
                <w:rFonts w:eastAsiaTheme="minorHAnsi"/>
              </w:rPr>
              <w:t xml:space="preserve"> and each, a </w:t>
            </w:r>
            <w:r w:rsidRPr="004754C9">
              <w:rPr>
                <w:rFonts w:eastAsiaTheme="minorHAnsi"/>
                <w:b/>
              </w:rPr>
              <w:t>Party</w:t>
            </w:r>
            <w:r w:rsidRPr="004754C9">
              <w:rPr>
                <w:rFonts w:eastAsiaTheme="minorHAnsi"/>
              </w:rPr>
              <w:t xml:space="preserve">. </w:t>
            </w:r>
          </w:p>
          <w:p w:rsidR="006B54E6" w:rsidRDefault="006B54E6" w:rsidP="006B54E6">
            <w:pPr>
              <w:spacing w:line="260" w:lineRule="atLeast"/>
              <w:rPr>
                <w:rFonts w:eastAsiaTheme="minorHAnsi"/>
                <w:b/>
              </w:rPr>
            </w:pPr>
          </w:p>
          <w:p w:rsidR="004754C9" w:rsidRPr="004754C9" w:rsidRDefault="004754C9" w:rsidP="006B54E6">
            <w:pPr>
              <w:spacing w:line="260" w:lineRule="atLeast"/>
              <w:rPr>
                <w:rFonts w:eastAsiaTheme="minorHAnsi"/>
              </w:rPr>
            </w:pPr>
            <w:r w:rsidRPr="004754C9">
              <w:rPr>
                <w:rFonts w:eastAsiaTheme="minorHAnsi"/>
                <w:b/>
              </w:rPr>
              <w:t>WHEREAS</w:t>
            </w:r>
            <w:r w:rsidRPr="004754C9">
              <w:rPr>
                <w:rFonts w:eastAsiaTheme="minorHAnsi"/>
              </w:rPr>
              <w:t>:</w:t>
            </w:r>
          </w:p>
          <w:p w:rsidR="004754C9" w:rsidRPr="004754C9" w:rsidRDefault="004754C9" w:rsidP="004754C9">
            <w:pPr>
              <w:numPr>
                <w:ilvl w:val="6"/>
                <w:numId w:val="7"/>
              </w:numPr>
              <w:spacing w:line="260" w:lineRule="atLeast"/>
              <w:outlineLvl w:val="5"/>
              <w:rPr>
                <w:rFonts w:eastAsiaTheme="minorHAnsi"/>
              </w:rPr>
            </w:pPr>
            <w:r w:rsidRPr="004754C9">
              <w:rPr>
                <w:rFonts w:eastAsiaTheme="minorHAnsi"/>
              </w:rPr>
              <w:t xml:space="preserve">Parties have entered into a conditional sale and purchase agreement on or about the date of this Agreement (the </w:t>
            </w:r>
            <w:r w:rsidRPr="004754C9">
              <w:rPr>
                <w:rFonts w:eastAsiaTheme="minorHAnsi"/>
                <w:b/>
              </w:rPr>
              <w:t>CSPA</w:t>
            </w:r>
            <w:r w:rsidRPr="004754C9">
              <w:rPr>
                <w:rFonts w:eastAsiaTheme="minorHAnsi"/>
              </w:rPr>
              <w:t xml:space="preserve">) in which the Lender </w:t>
            </w:r>
            <w:r w:rsidRPr="004754C9">
              <w:rPr>
                <w:rFonts w:eastAsiaTheme="minorHAnsi"/>
              </w:rPr>
              <w:lastRenderedPageBreak/>
              <w:t xml:space="preserve">acts as the seller and the Borrower acts as the buyer whereby the parties have agreed on a sale and purchase of the Property (as defined below) (the </w:t>
            </w:r>
            <w:r w:rsidRPr="004754C9">
              <w:rPr>
                <w:rFonts w:eastAsiaTheme="minorHAnsi"/>
                <w:b/>
              </w:rPr>
              <w:t>Transaction</w:t>
            </w:r>
            <w:r w:rsidRPr="004754C9">
              <w:rPr>
                <w:rFonts w:eastAsiaTheme="minorHAnsi"/>
              </w:rPr>
              <w:t>).</w:t>
            </w:r>
          </w:p>
          <w:p w:rsidR="004754C9" w:rsidRDefault="004754C9" w:rsidP="004754C9">
            <w:pPr>
              <w:numPr>
                <w:ilvl w:val="6"/>
                <w:numId w:val="7"/>
              </w:numPr>
              <w:spacing w:line="260" w:lineRule="atLeast"/>
              <w:outlineLvl w:val="5"/>
              <w:rPr>
                <w:rFonts w:eastAsiaTheme="minorHAnsi"/>
              </w:rPr>
            </w:pPr>
            <w:bookmarkStart w:id="2" w:name="_Ref57884608"/>
            <w:r w:rsidRPr="004754C9">
              <w:rPr>
                <w:rFonts w:eastAsiaTheme="minorHAnsi"/>
              </w:rPr>
              <w:t xml:space="preserve">In order to finance the Transaction, the Lender will make available to the Borrower a term loan facility in an aggregate amount equal to the Purchase Price (as defined below) of the Property, which shall </w:t>
            </w:r>
            <w:r w:rsidRPr="004754C9">
              <w:rPr>
                <w:rFonts w:eastAsiaTheme="minorHAnsi"/>
              </w:rPr>
              <w:lastRenderedPageBreak/>
              <w:t xml:space="preserve">take effect pursuant to the terms and subject to the conditions set out thereunder (the </w:t>
            </w:r>
            <w:r w:rsidRPr="004754C9">
              <w:rPr>
                <w:rFonts w:eastAsiaTheme="minorHAnsi"/>
                <w:b/>
              </w:rPr>
              <w:t>Facility Agreement</w:t>
            </w:r>
            <w:r w:rsidRPr="004754C9">
              <w:rPr>
                <w:rFonts w:eastAsiaTheme="minorHAnsi"/>
              </w:rPr>
              <w:t>).</w:t>
            </w:r>
            <w:bookmarkEnd w:id="2"/>
          </w:p>
          <w:p w:rsidR="00B52919" w:rsidRPr="004754C9" w:rsidRDefault="00B52919" w:rsidP="00B52919">
            <w:pPr>
              <w:spacing w:line="260" w:lineRule="atLeast"/>
              <w:ind w:left="720"/>
              <w:outlineLvl w:val="5"/>
              <w:rPr>
                <w:rFonts w:eastAsiaTheme="minorHAnsi"/>
              </w:rPr>
            </w:pPr>
          </w:p>
          <w:p w:rsidR="004754C9" w:rsidRPr="004754C9" w:rsidRDefault="004754C9" w:rsidP="004754C9">
            <w:pPr>
              <w:numPr>
                <w:ilvl w:val="6"/>
                <w:numId w:val="7"/>
              </w:numPr>
              <w:spacing w:line="260" w:lineRule="atLeast"/>
              <w:outlineLvl w:val="5"/>
              <w:rPr>
                <w:rFonts w:eastAsiaTheme="minorHAnsi"/>
              </w:rPr>
            </w:pPr>
            <w:r w:rsidRPr="004754C9">
              <w:rPr>
                <w:rFonts w:eastAsiaTheme="minorHAnsi"/>
              </w:rPr>
              <w:t>The Parties have agreed to enter into this Agreement to set forth the terms and conditions of the Transaction and the respective rights and obligations of the Parties regarding the Loan (as defined below).</w:t>
            </w:r>
          </w:p>
          <w:p w:rsidR="0077026B" w:rsidRDefault="0077026B" w:rsidP="0077026B">
            <w:pPr>
              <w:keepNext/>
              <w:spacing w:line="260" w:lineRule="atLeast"/>
              <w:rPr>
                <w:rFonts w:eastAsiaTheme="minorHAnsi"/>
                <w:b/>
                <w:color w:val="000000" w:themeColor="text1"/>
              </w:rPr>
            </w:pPr>
          </w:p>
          <w:p w:rsidR="004754C9" w:rsidRPr="004754C9" w:rsidRDefault="004754C9" w:rsidP="0077026B">
            <w:pPr>
              <w:keepNext/>
              <w:spacing w:line="260" w:lineRule="atLeast"/>
              <w:rPr>
                <w:rFonts w:eastAsiaTheme="minorHAnsi"/>
                <w:color w:val="000000" w:themeColor="text1"/>
              </w:rPr>
            </w:pPr>
            <w:r w:rsidRPr="004754C9">
              <w:rPr>
                <w:rFonts w:eastAsiaTheme="minorHAnsi"/>
                <w:b/>
                <w:color w:val="000000" w:themeColor="text1"/>
              </w:rPr>
              <w:t>IT IS AGREED</w:t>
            </w:r>
            <w:r w:rsidRPr="004754C9">
              <w:rPr>
                <w:rFonts w:eastAsiaTheme="minorHAnsi"/>
                <w:color w:val="000000" w:themeColor="text1"/>
              </w:rPr>
              <w:t xml:space="preserve"> as follows:</w:t>
            </w:r>
          </w:p>
          <w:p w:rsidR="004754C9" w:rsidRPr="004754C9" w:rsidRDefault="004754C9" w:rsidP="00461492">
            <w:pPr>
              <w:numPr>
                <w:ilvl w:val="0"/>
                <w:numId w:val="28"/>
              </w:numPr>
              <w:spacing w:line="260" w:lineRule="atLeast"/>
              <w:ind w:left="0"/>
              <w:outlineLvl w:val="5"/>
              <w:rPr>
                <w:rFonts w:eastAsiaTheme="minorHAnsi"/>
              </w:rPr>
            </w:pPr>
            <w:bookmarkStart w:id="3" w:name="_Toc498397163"/>
            <w:bookmarkStart w:id="4" w:name="_Toc506552956"/>
            <w:bookmarkStart w:id="5" w:name="_Toc506553002"/>
            <w:bookmarkStart w:id="6" w:name="_Toc506553048"/>
            <w:bookmarkStart w:id="7" w:name="_Toc506553094"/>
            <w:bookmarkStart w:id="8" w:name="_Toc506813054"/>
            <w:bookmarkStart w:id="9" w:name="_Toc508276519"/>
            <w:bookmarkStart w:id="10" w:name="_Toc510084601"/>
            <w:bookmarkStart w:id="11" w:name="_Toc510797063"/>
            <w:bookmarkStart w:id="12" w:name="_Toc511136420"/>
            <w:bookmarkStart w:id="13" w:name="_Toc511736937"/>
            <w:bookmarkStart w:id="14" w:name="_Toc512938669"/>
            <w:bookmarkStart w:id="15" w:name="_Toc513707542"/>
            <w:bookmarkStart w:id="16" w:name="_Toc514231856"/>
            <w:bookmarkStart w:id="17" w:name="_Toc514403869"/>
            <w:bookmarkStart w:id="18" w:name="_Toc514677177"/>
            <w:bookmarkStart w:id="19" w:name="_Toc515263247"/>
            <w:bookmarkStart w:id="20" w:name="_Toc516219222"/>
            <w:bookmarkStart w:id="21" w:name="_Toc50747142"/>
            <w:bookmarkStart w:id="22" w:name="_Toc50747181"/>
            <w:bookmarkStart w:id="23" w:name="_Toc57965989"/>
            <w:bookmarkStart w:id="24" w:name="_Toc57970821"/>
            <w:r w:rsidRPr="004754C9">
              <w:rPr>
                <w:rFonts w:eastAsiaTheme="minorHAnsi"/>
              </w:rPr>
              <w:t>Definitions and interpretation</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D35A3A" w:rsidRDefault="00D35A3A" w:rsidP="00B52919">
            <w:pPr>
              <w:pStyle w:val="TOC3"/>
            </w:pPr>
            <w:bookmarkStart w:id="25" w:name="_Ref30298966"/>
          </w:p>
          <w:p w:rsidR="004754C9" w:rsidRPr="00B52919" w:rsidRDefault="004754C9" w:rsidP="00B52919">
            <w:pPr>
              <w:pStyle w:val="TOC3"/>
              <w:ind w:left="0"/>
            </w:pPr>
            <w:r w:rsidRPr="00B52919">
              <w:lastRenderedPageBreak/>
              <w:t>Definitions</w:t>
            </w:r>
            <w:bookmarkEnd w:id="25"/>
          </w:p>
          <w:p w:rsidR="004754C9" w:rsidRPr="004754C9" w:rsidRDefault="004754C9" w:rsidP="0077026B">
            <w:pPr>
              <w:spacing w:line="260" w:lineRule="atLeast"/>
              <w:rPr>
                <w:rFonts w:eastAsiaTheme="minorHAnsi"/>
                <w:color w:val="000000" w:themeColor="text1"/>
              </w:rPr>
            </w:pPr>
            <w:r w:rsidRPr="004754C9">
              <w:rPr>
                <w:rFonts w:eastAsiaTheme="minorHAnsi"/>
                <w:color w:val="000000" w:themeColor="text1"/>
              </w:rPr>
              <w:t>In this Agreement:</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Authorisation</w:t>
            </w:r>
            <w:r w:rsidRPr="004754C9">
              <w:rPr>
                <w:rFonts w:eastAsiaTheme="minorHAnsi"/>
              </w:rPr>
              <w:t xml:space="preserve"> means an authorisation, consent, approval, resolution, licence, exemption, filing, notarisation or registration.</w:t>
            </w:r>
          </w:p>
          <w:p w:rsidR="00D35A3A" w:rsidRDefault="00D35A3A" w:rsidP="004754C9">
            <w:pPr>
              <w:spacing w:line="260" w:lineRule="atLeast"/>
              <w:outlineLvl w:val="5"/>
              <w:rPr>
                <w:rFonts w:eastAsiaTheme="minorHAnsi"/>
                <w:b/>
                <w:bCs/>
              </w:rPr>
            </w:pPr>
          </w:p>
          <w:p w:rsidR="004754C9" w:rsidRPr="004754C9" w:rsidRDefault="004754C9" w:rsidP="004754C9">
            <w:pPr>
              <w:spacing w:line="260" w:lineRule="atLeast"/>
              <w:outlineLvl w:val="5"/>
              <w:rPr>
                <w:rFonts w:eastAsiaTheme="minorHAnsi"/>
                <w:bCs/>
              </w:rPr>
            </w:pPr>
            <w:r w:rsidRPr="004754C9">
              <w:rPr>
                <w:rFonts w:eastAsiaTheme="minorHAnsi"/>
                <w:b/>
                <w:bCs/>
              </w:rPr>
              <w:t xml:space="preserve">Bahasa Regulations </w:t>
            </w:r>
            <w:r w:rsidRPr="004754C9">
              <w:rPr>
                <w:rFonts w:eastAsiaTheme="minorHAnsi"/>
              </w:rPr>
              <w:t xml:space="preserve">means: (a) Law of the Republic of Indonesia No. 24 of 2009 on National Flag, Language, Emblem and Anthem as amended from time to time; (b) </w:t>
            </w:r>
            <w:r w:rsidRPr="004754C9">
              <w:rPr>
                <w:rFonts w:eastAsiaTheme="minorHAnsi"/>
                <w:bCs/>
              </w:rPr>
              <w:t>Presidential Regulation No. 63 of 2019 on the Use of Bahasa Indonesia</w:t>
            </w:r>
            <w:r w:rsidRPr="004754C9">
              <w:rPr>
                <w:rFonts w:eastAsiaTheme="minorHAnsi"/>
              </w:rPr>
              <w:t xml:space="preserve"> as amended from time to time</w:t>
            </w:r>
            <w:r w:rsidRPr="004754C9">
              <w:rPr>
                <w:rFonts w:eastAsiaTheme="minorHAnsi"/>
                <w:bCs/>
              </w:rPr>
              <w:t>; and (c) any other laws and regulations with regards to the use of Bahasa Indonesia as may be further enacted from time to time.</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Business Day</w:t>
            </w:r>
            <w:r w:rsidRPr="004754C9">
              <w:rPr>
                <w:rFonts w:eastAsiaTheme="minorHAnsi"/>
              </w:rPr>
              <w:t xml:space="preserve"> means a day (other than a Saturday or </w:t>
            </w:r>
            <w:r w:rsidRPr="004754C9">
              <w:rPr>
                <w:rFonts w:eastAsiaTheme="minorHAnsi"/>
              </w:rPr>
              <w:lastRenderedPageBreak/>
              <w:t>Sunday) on which banks are open for general business in Indonesia.</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CSPA</w:t>
            </w:r>
            <w:r w:rsidRPr="004754C9">
              <w:rPr>
                <w:rFonts w:eastAsiaTheme="minorHAnsi"/>
              </w:rPr>
              <w:t xml:space="preserve"> means the conditional sale and purchase agreement between the Lender as the seller and the Borrower as the purchaser executed on or about the date hereof in relation to the sale and purchase of the Property.</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Default</w:t>
            </w:r>
            <w:r w:rsidRPr="004754C9">
              <w:rPr>
                <w:rFonts w:eastAsiaTheme="minorHAnsi"/>
              </w:rPr>
              <w:t xml:space="preserve"> means an Event of Default or any event or circumstance specified in Clause </w:t>
            </w:r>
            <w:r w:rsidR="00575D57" w:rsidRPr="004754C9">
              <w:rPr>
                <w:rFonts w:eastAsiaTheme="minorHAnsi"/>
              </w:rPr>
              <w:fldChar w:fldCharType="begin"/>
            </w:r>
            <w:r w:rsidRPr="004754C9">
              <w:rPr>
                <w:rFonts w:eastAsiaTheme="minorHAnsi"/>
              </w:rPr>
              <w:instrText xml:space="preserve"> REF _Ref30298016 \r \h </w:instrText>
            </w:r>
            <w:r w:rsidR="00575D57" w:rsidRPr="004754C9">
              <w:rPr>
                <w:rFonts w:eastAsiaTheme="minorHAnsi"/>
              </w:rPr>
            </w:r>
            <w:r w:rsidR="00575D57" w:rsidRPr="004754C9">
              <w:rPr>
                <w:rFonts w:eastAsiaTheme="minorHAnsi"/>
              </w:rPr>
              <w:fldChar w:fldCharType="separate"/>
            </w:r>
            <w:r w:rsidRPr="004754C9">
              <w:rPr>
                <w:rFonts w:eastAsiaTheme="minorHAnsi"/>
              </w:rPr>
              <w:t>11</w:t>
            </w:r>
            <w:r w:rsidR="00575D57" w:rsidRPr="004754C9">
              <w:rPr>
                <w:rFonts w:eastAsiaTheme="minorHAnsi"/>
              </w:rPr>
              <w:fldChar w:fldCharType="end"/>
            </w:r>
            <w:r w:rsidRPr="004754C9">
              <w:rPr>
                <w:rFonts w:eastAsiaTheme="minorHAnsi"/>
              </w:rPr>
              <w:t xml:space="preserve"> (</w:t>
            </w:r>
            <w:r w:rsidR="00575D57" w:rsidRPr="004754C9">
              <w:rPr>
                <w:rFonts w:eastAsiaTheme="minorHAnsi"/>
              </w:rPr>
              <w:fldChar w:fldCharType="begin"/>
            </w:r>
            <w:r w:rsidRPr="004754C9">
              <w:rPr>
                <w:rFonts w:eastAsiaTheme="minorHAnsi"/>
              </w:rPr>
              <w:instrText xml:space="preserve"> REF _Ref30298016 \h </w:instrText>
            </w:r>
            <w:r w:rsidR="00575D57" w:rsidRPr="004754C9">
              <w:rPr>
                <w:rFonts w:eastAsiaTheme="minorHAnsi"/>
              </w:rPr>
            </w:r>
            <w:r w:rsidR="00575D57" w:rsidRPr="004754C9">
              <w:rPr>
                <w:rFonts w:eastAsiaTheme="minorHAnsi"/>
              </w:rPr>
              <w:fldChar w:fldCharType="separate"/>
            </w:r>
            <w:r w:rsidRPr="004754C9">
              <w:rPr>
                <w:rFonts w:eastAsiaTheme="minorHAnsi"/>
              </w:rPr>
              <w:t>Events of Default</w:t>
            </w:r>
            <w:r w:rsidR="00575D57" w:rsidRPr="004754C9">
              <w:rPr>
                <w:rFonts w:eastAsiaTheme="minorHAnsi"/>
              </w:rPr>
              <w:fldChar w:fldCharType="end"/>
            </w:r>
            <w:r w:rsidRPr="004754C9">
              <w:rPr>
                <w:rFonts w:eastAsiaTheme="minorHAnsi"/>
              </w:rPr>
              <w:t>) which would (with the expiry of a grace period, the giving of notice, the making of any determination under this Agreement) be an Event of Default.</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Event of Default</w:t>
            </w:r>
            <w:r w:rsidRPr="004754C9">
              <w:rPr>
                <w:rFonts w:eastAsiaTheme="minorHAnsi"/>
              </w:rPr>
              <w:t xml:space="preserve"> means any event or circumstance specified as such in </w:t>
            </w:r>
            <w:r w:rsidRPr="004754C9">
              <w:rPr>
                <w:rFonts w:eastAsiaTheme="minorHAnsi"/>
              </w:rPr>
              <w:lastRenderedPageBreak/>
              <w:t>Clause </w:t>
            </w:r>
            <w:r w:rsidR="00575D57" w:rsidRPr="004754C9">
              <w:rPr>
                <w:rFonts w:eastAsiaTheme="minorHAnsi"/>
              </w:rPr>
              <w:fldChar w:fldCharType="begin"/>
            </w:r>
            <w:r w:rsidRPr="004754C9">
              <w:rPr>
                <w:rFonts w:eastAsiaTheme="minorHAnsi"/>
              </w:rPr>
              <w:instrText xml:space="preserve"> REF _Ref30298021 \r \h </w:instrText>
            </w:r>
            <w:r w:rsidR="00575D57" w:rsidRPr="004754C9">
              <w:rPr>
                <w:rFonts w:eastAsiaTheme="minorHAnsi"/>
              </w:rPr>
            </w:r>
            <w:r w:rsidR="00575D57" w:rsidRPr="004754C9">
              <w:rPr>
                <w:rFonts w:eastAsiaTheme="minorHAnsi"/>
              </w:rPr>
              <w:fldChar w:fldCharType="separate"/>
            </w:r>
            <w:r w:rsidRPr="004754C9">
              <w:rPr>
                <w:rFonts w:eastAsiaTheme="minorHAnsi"/>
              </w:rPr>
              <w:t>11</w:t>
            </w:r>
            <w:r w:rsidR="00575D57" w:rsidRPr="004754C9">
              <w:rPr>
                <w:rFonts w:eastAsiaTheme="minorHAnsi"/>
              </w:rPr>
              <w:fldChar w:fldCharType="end"/>
            </w:r>
            <w:r w:rsidRPr="004754C9">
              <w:rPr>
                <w:rFonts w:eastAsiaTheme="minorHAnsi"/>
              </w:rPr>
              <w:t xml:space="preserve"> (</w:t>
            </w:r>
            <w:r w:rsidR="00575D57" w:rsidRPr="004754C9">
              <w:rPr>
                <w:rFonts w:eastAsiaTheme="minorHAnsi"/>
              </w:rPr>
              <w:fldChar w:fldCharType="begin"/>
            </w:r>
            <w:r w:rsidRPr="004754C9">
              <w:rPr>
                <w:rFonts w:eastAsiaTheme="minorHAnsi"/>
              </w:rPr>
              <w:instrText xml:space="preserve"> REF _Ref30298021 \h </w:instrText>
            </w:r>
            <w:r w:rsidR="00575D57" w:rsidRPr="004754C9">
              <w:rPr>
                <w:rFonts w:eastAsiaTheme="minorHAnsi"/>
              </w:rPr>
            </w:r>
            <w:r w:rsidR="00575D57" w:rsidRPr="004754C9">
              <w:rPr>
                <w:rFonts w:eastAsiaTheme="minorHAnsi"/>
              </w:rPr>
              <w:fldChar w:fldCharType="separate"/>
            </w:r>
            <w:r w:rsidRPr="004754C9">
              <w:rPr>
                <w:rFonts w:eastAsiaTheme="minorHAnsi"/>
              </w:rPr>
              <w:t>Events of Default</w:t>
            </w:r>
            <w:r w:rsidR="00575D57" w:rsidRPr="004754C9">
              <w:rPr>
                <w:rFonts w:eastAsiaTheme="minorHAnsi"/>
              </w:rPr>
              <w:fldChar w:fldCharType="end"/>
            </w:r>
            <w:r w:rsidRPr="004754C9">
              <w:rPr>
                <w:rFonts w:eastAsiaTheme="minorHAnsi"/>
              </w:rPr>
              <w:t>).</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Facility</w:t>
            </w:r>
            <w:r w:rsidRPr="004754C9">
              <w:rPr>
                <w:rFonts w:eastAsiaTheme="minorHAnsi"/>
              </w:rPr>
              <w:t xml:space="preserve"> means the term loan facility made available under this Agreement as described in Clause </w:t>
            </w:r>
            <w:r w:rsidR="00575D57" w:rsidRPr="004754C9">
              <w:rPr>
                <w:rFonts w:eastAsiaTheme="minorHAnsi"/>
              </w:rPr>
              <w:fldChar w:fldCharType="begin"/>
            </w:r>
            <w:r w:rsidRPr="004754C9">
              <w:rPr>
                <w:rFonts w:eastAsiaTheme="minorHAnsi"/>
              </w:rPr>
              <w:instrText xml:space="preserve"> REF _Ref506300191 \r \h </w:instrText>
            </w:r>
            <w:r w:rsidR="00575D57" w:rsidRPr="004754C9">
              <w:rPr>
                <w:rFonts w:eastAsiaTheme="minorHAnsi"/>
              </w:rPr>
            </w:r>
            <w:r w:rsidR="00575D57" w:rsidRPr="004754C9">
              <w:rPr>
                <w:rFonts w:eastAsiaTheme="minorHAnsi"/>
              </w:rPr>
              <w:fldChar w:fldCharType="separate"/>
            </w:r>
            <w:r w:rsidRPr="004754C9">
              <w:rPr>
                <w:rFonts w:eastAsiaTheme="minorHAnsi"/>
              </w:rPr>
              <w:t>2</w:t>
            </w:r>
            <w:r w:rsidR="00575D57" w:rsidRPr="004754C9">
              <w:rPr>
                <w:rFonts w:eastAsiaTheme="minorHAnsi"/>
              </w:rPr>
              <w:fldChar w:fldCharType="end"/>
            </w:r>
            <w:r w:rsidRPr="004754C9">
              <w:rPr>
                <w:rFonts w:eastAsiaTheme="minorHAnsi"/>
              </w:rPr>
              <w:t xml:space="preserve"> (</w:t>
            </w:r>
            <w:r w:rsidR="00575D57" w:rsidRPr="004754C9">
              <w:rPr>
                <w:rFonts w:eastAsiaTheme="minorHAnsi"/>
              </w:rPr>
              <w:fldChar w:fldCharType="begin"/>
            </w:r>
            <w:r w:rsidRPr="004754C9">
              <w:rPr>
                <w:rFonts w:eastAsiaTheme="minorHAnsi"/>
              </w:rPr>
              <w:instrText xml:space="preserve"> REF  _Ref506300192 \h </w:instrText>
            </w:r>
            <w:r w:rsidR="00575D57" w:rsidRPr="004754C9">
              <w:rPr>
                <w:rFonts w:eastAsiaTheme="minorHAnsi"/>
              </w:rPr>
            </w:r>
            <w:r w:rsidR="00575D57" w:rsidRPr="004754C9">
              <w:rPr>
                <w:rFonts w:eastAsiaTheme="minorHAnsi"/>
              </w:rPr>
              <w:fldChar w:fldCharType="separate"/>
            </w:r>
            <w:r w:rsidRPr="004754C9">
              <w:rPr>
                <w:rFonts w:eastAsiaTheme="minorHAnsi"/>
              </w:rPr>
              <w:t>The Facility</w:t>
            </w:r>
            <w:r w:rsidR="00575D57" w:rsidRPr="004754C9">
              <w:rPr>
                <w:rFonts w:eastAsiaTheme="minorHAnsi"/>
              </w:rPr>
              <w:fldChar w:fldCharType="end"/>
            </w:r>
            <w:r w:rsidRPr="004754C9">
              <w:rPr>
                <w:rFonts w:eastAsiaTheme="minorHAnsi"/>
              </w:rPr>
              <w:t>).</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Guaranteed Lease</w:t>
            </w:r>
            <w:r w:rsidRPr="004754C9">
              <w:rPr>
                <w:rFonts w:eastAsiaTheme="minorHAnsi"/>
              </w:rPr>
              <w:t xml:space="preserve"> has the meaning given to that term under the Lease Agreement.</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IDR</w:t>
            </w:r>
            <w:r w:rsidRPr="004754C9">
              <w:rPr>
                <w:rFonts w:eastAsiaTheme="minorHAnsi"/>
              </w:rPr>
              <w:t xml:space="preserve"> or </w:t>
            </w:r>
            <w:r w:rsidRPr="004754C9">
              <w:rPr>
                <w:rFonts w:eastAsiaTheme="minorHAnsi"/>
                <w:b/>
              </w:rPr>
              <w:t>Rp</w:t>
            </w:r>
            <w:r w:rsidRPr="004754C9">
              <w:rPr>
                <w:rFonts w:eastAsiaTheme="minorHAnsi"/>
              </w:rPr>
              <w:t xml:space="preserve"> means the lawful currency of Indonesia.</w:t>
            </w:r>
          </w:p>
          <w:p w:rsidR="00D35A3A" w:rsidRDefault="00D35A3A" w:rsidP="00D35A3A">
            <w:pPr>
              <w:spacing w:line="260" w:lineRule="atLeast"/>
              <w:outlineLvl w:val="6"/>
              <w:rPr>
                <w:rFonts w:eastAsiaTheme="minorHAnsi"/>
                <w:b/>
              </w:rPr>
            </w:pPr>
          </w:p>
          <w:p w:rsidR="004754C9" w:rsidRPr="004754C9" w:rsidRDefault="004754C9" w:rsidP="00D35A3A">
            <w:pPr>
              <w:spacing w:line="260" w:lineRule="atLeast"/>
              <w:outlineLvl w:val="6"/>
              <w:rPr>
                <w:rFonts w:eastAsiaTheme="minorHAnsi"/>
              </w:rPr>
            </w:pPr>
            <w:r w:rsidRPr="004754C9">
              <w:rPr>
                <w:rFonts w:eastAsiaTheme="minorHAnsi"/>
                <w:b/>
              </w:rPr>
              <w:t>Indonesia</w:t>
            </w:r>
            <w:r w:rsidRPr="004754C9">
              <w:rPr>
                <w:rFonts w:eastAsiaTheme="minorHAnsi"/>
              </w:rPr>
              <w:t xml:space="preserve"> means the Republic of Indonesia.</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Lease Agreement</w:t>
            </w:r>
            <w:r w:rsidRPr="004754C9">
              <w:rPr>
                <w:rFonts w:eastAsiaTheme="minorHAnsi"/>
              </w:rPr>
              <w:t xml:space="preserve"> meansthe lease agreement between the Lender as the lessee and the Borrower as the lessor executed on or about the date hereof in relation to the lease of the Property.</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Loan</w:t>
            </w:r>
            <w:r w:rsidRPr="004754C9">
              <w:rPr>
                <w:rFonts w:eastAsiaTheme="minorHAnsi"/>
              </w:rPr>
              <w:t xml:space="preserve"> means a loan made or to be made under the </w:t>
            </w:r>
            <w:r w:rsidRPr="004754C9">
              <w:rPr>
                <w:rFonts w:eastAsiaTheme="minorHAnsi"/>
              </w:rPr>
              <w:lastRenderedPageBreak/>
              <w:t>Facility or the principal amount outstanding for the time being of that loan.</w:t>
            </w:r>
          </w:p>
          <w:p w:rsidR="00D35A3A" w:rsidRDefault="00D35A3A" w:rsidP="004754C9">
            <w:pPr>
              <w:spacing w:line="260" w:lineRule="atLeast"/>
              <w:outlineLvl w:val="5"/>
              <w:rPr>
                <w:rFonts w:eastAsiaTheme="minorHAnsi"/>
                <w:b/>
                <w:color w:val="000000" w:themeColor="text1"/>
              </w:rPr>
            </w:pPr>
          </w:p>
          <w:p w:rsidR="004754C9" w:rsidRPr="004754C9" w:rsidRDefault="004754C9" w:rsidP="004754C9">
            <w:pPr>
              <w:spacing w:line="260" w:lineRule="atLeast"/>
              <w:outlineLvl w:val="5"/>
              <w:rPr>
                <w:rFonts w:eastAsiaTheme="minorHAnsi"/>
                <w:color w:val="000000" w:themeColor="text1"/>
              </w:rPr>
            </w:pPr>
            <w:r w:rsidRPr="004754C9">
              <w:rPr>
                <w:rFonts w:eastAsiaTheme="minorHAnsi"/>
                <w:b/>
                <w:color w:val="000000" w:themeColor="text1"/>
              </w:rPr>
              <w:t>Material Adverse Effect</w:t>
            </w:r>
            <w:r w:rsidRPr="004754C9">
              <w:rPr>
                <w:rFonts w:eastAsiaTheme="minorHAnsi"/>
                <w:color w:val="000000" w:themeColor="text1"/>
              </w:rPr>
              <w:t xml:space="preserve"> means in the reasonable opinion of the Lender a material adverse effect on</w:t>
            </w:r>
            <w:bookmarkStart w:id="26" w:name="_Ref508663124"/>
            <w:r w:rsidRPr="004754C9">
              <w:rPr>
                <w:rFonts w:eastAsiaTheme="minorHAnsi"/>
                <w:color w:val="000000" w:themeColor="text1"/>
              </w:rPr>
              <w:t xml:space="preserve"> the ability of the Borrower to perform its obligations under any Transaction Document, or</w:t>
            </w:r>
            <w:bookmarkEnd w:id="26"/>
            <w:r w:rsidRPr="004754C9">
              <w:rPr>
                <w:rFonts w:eastAsiaTheme="minorHAnsi"/>
                <w:color w:val="000000" w:themeColor="text1"/>
              </w:rPr>
              <w:t xml:space="preserve"> the validity or enforceability of the Transaction Documents, or the rights or remedies of the Lender under any of the Transaction Documents.</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Month</w:t>
            </w:r>
            <w:r w:rsidRPr="004754C9">
              <w:rPr>
                <w:rFonts w:eastAsiaTheme="minorHAnsi"/>
              </w:rPr>
              <w:t xml:space="preserve"> means a period starting on one day in a calendar month and ending on the numerically corresponding day in the next calendar month, except that:</w:t>
            </w:r>
          </w:p>
          <w:p w:rsidR="004754C9" w:rsidRPr="004754C9" w:rsidRDefault="004754C9" w:rsidP="004754C9">
            <w:pPr>
              <w:numPr>
                <w:ilvl w:val="2"/>
                <w:numId w:val="7"/>
              </w:numPr>
              <w:tabs>
                <w:tab w:val="clear" w:pos="1430"/>
                <w:tab w:val="num" w:pos="720"/>
              </w:tabs>
              <w:spacing w:line="260" w:lineRule="atLeast"/>
              <w:ind w:left="720"/>
              <w:outlineLvl w:val="6"/>
              <w:rPr>
                <w:rFonts w:eastAsiaTheme="minorHAnsi"/>
                <w:color w:val="000000" w:themeColor="text1"/>
              </w:rPr>
            </w:pPr>
            <w:r w:rsidRPr="004754C9">
              <w:rPr>
                <w:rFonts w:eastAsiaTheme="minorHAnsi"/>
                <w:color w:val="000000" w:themeColor="text1"/>
              </w:rPr>
              <w:t>(subject to paragraph </w:t>
            </w:r>
            <w:r w:rsidR="00575D57" w:rsidRPr="004754C9">
              <w:rPr>
                <w:rFonts w:eastAsiaTheme="minorHAnsi"/>
                <w:color w:val="000000" w:themeColor="text1"/>
              </w:rPr>
              <w:fldChar w:fldCharType="begin"/>
            </w:r>
            <w:r w:rsidRPr="004754C9">
              <w:rPr>
                <w:rFonts w:eastAsiaTheme="minorHAnsi"/>
                <w:color w:val="000000" w:themeColor="text1"/>
              </w:rPr>
              <w:instrText xml:space="preserve"> REF _Ref445573148 \n \p \h \   </w:instrText>
            </w:r>
            <w:r w:rsidR="00575D57" w:rsidRPr="004754C9">
              <w:rPr>
                <w:rFonts w:eastAsiaTheme="minorHAnsi"/>
                <w:color w:val="000000" w:themeColor="text1"/>
              </w:rPr>
            </w:r>
            <w:r w:rsidR="00575D57" w:rsidRPr="004754C9">
              <w:rPr>
                <w:rFonts w:eastAsiaTheme="minorHAnsi"/>
                <w:color w:val="000000" w:themeColor="text1"/>
              </w:rPr>
              <w:fldChar w:fldCharType="separate"/>
            </w:r>
            <w:r w:rsidRPr="004754C9">
              <w:rPr>
                <w:rFonts w:eastAsiaTheme="minorHAnsi"/>
                <w:color w:val="000000" w:themeColor="text1"/>
              </w:rPr>
              <w:t>(c) below</w:t>
            </w:r>
            <w:r w:rsidR="00575D57" w:rsidRPr="004754C9">
              <w:rPr>
                <w:rFonts w:eastAsiaTheme="minorHAnsi"/>
                <w:color w:val="000000" w:themeColor="text1"/>
              </w:rPr>
              <w:fldChar w:fldCharType="end"/>
            </w:r>
            <w:r w:rsidRPr="004754C9">
              <w:rPr>
                <w:rFonts w:eastAsiaTheme="minorHAnsi"/>
                <w:color w:val="000000" w:themeColor="text1"/>
              </w:rPr>
              <w:t xml:space="preserve">) if the </w:t>
            </w:r>
            <w:r w:rsidRPr="004754C9">
              <w:rPr>
                <w:rFonts w:eastAsiaTheme="minorHAnsi"/>
                <w:color w:val="000000" w:themeColor="text1"/>
              </w:rPr>
              <w:lastRenderedPageBreak/>
              <w:t>numerically corresponding day is not a Business Day, that period shall end on the next Business Day in that calendar month in which that period is to end if there is one, or if there is not, on the immediately preceding Business Day;</w:t>
            </w:r>
          </w:p>
          <w:p w:rsidR="004754C9" w:rsidRPr="004754C9" w:rsidRDefault="004754C9" w:rsidP="004754C9">
            <w:pPr>
              <w:numPr>
                <w:ilvl w:val="2"/>
                <w:numId w:val="7"/>
              </w:numPr>
              <w:tabs>
                <w:tab w:val="clear" w:pos="1430"/>
                <w:tab w:val="num" w:pos="720"/>
              </w:tabs>
              <w:spacing w:line="260" w:lineRule="atLeast"/>
              <w:ind w:left="720"/>
              <w:outlineLvl w:val="6"/>
              <w:rPr>
                <w:rFonts w:eastAsiaTheme="minorHAnsi"/>
                <w:color w:val="000000" w:themeColor="text1"/>
              </w:rPr>
            </w:pPr>
            <w:r w:rsidRPr="004754C9">
              <w:rPr>
                <w:rFonts w:eastAsiaTheme="minorHAnsi"/>
                <w:color w:val="000000" w:themeColor="text1"/>
              </w:rPr>
              <w:t>if there is no numerically corresponding day in the calendar month in which that period is to end, that period shall end on the last Business Day in that calendar month; and</w:t>
            </w:r>
          </w:p>
          <w:p w:rsidR="004754C9" w:rsidRPr="004754C9" w:rsidRDefault="004754C9" w:rsidP="004754C9">
            <w:pPr>
              <w:numPr>
                <w:ilvl w:val="2"/>
                <w:numId w:val="7"/>
              </w:numPr>
              <w:tabs>
                <w:tab w:val="clear" w:pos="1430"/>
                <w:tab w:val="num" w:pos="720"/>
              </w:tabs>
              <w:spacing w:line="260" w:lineRule="atLeast"/>
              <w:ind w:left="720"/>
              <w:outlineLvl w:val="6"/>
              <w:rPr>
                <w:rFonts w:eastAsiaTheme="minorHAnsi"/>
                <w:color w:val="000000" w:themeColor="text1"/>
              </w:rPr>
            </w:pPr>
            <w:bookmarkStart w:id="27" w:name="_Ref445573148"/>
            <w:r w:rsidRPr="004754C9">
              <w:rPr>
                <w:rFonts w:eastAsiaTheme="minorHAnsi"/>
                <w:color w:val="000000" w:themeColor="text1"/>
              </w:rPr>
              <w:lastRenderedPageBreak/>
              <w:t>if an Interest Period begins on the last Business Day of a calendar month, that Interest Period shall end on the last Business Day in the calendar month in which that Interest Period is to end</w:t>
            </w:r>
            <w:bookmarkEnd w:id="27"/>
            <w:r w:rsidRPr="004754C9">
              <w:rPr>
                <w:rFonts w:eastAsiaTheme="minorHAnsi"/>
                <w:color w:val="000000" w:themeColor="text1"/>
              </w:rPr>
              <w:t>.</w:t>
            </w:r>
          </w:p>
          <w:p w:rsidR="004754C9" w:rsidRPr="004754C9" w:rsidRDefault="004754C9" w:rsidP="00DB4C18">
            <w:pPr>
              <w:spacing w:line="260" w:lineRule="atLeast"/>
              <w:ind w:left="1440"/>
              <w:outlineLvl w:val="6"/>
              <w:rPr>
                <w:rFonts w:eastAsiaTheme="minorHAnsi"/>
                <w:color w:val="000000" w:themeColor="text1"/>
              </w:rPr>
            </w:pPr>
          </w:p>
          <w:p w:rsidR="004754C9" w:rsidRPr="004754C9" w:rsidRDefault="004754C9" w:rsidP="00DB4C18">
            <w:pPr>
              <w:spacing w:line="260" w:lineRule="atLeast"/>
              <w:ind w:left="720"/>
              <w:rPr>
                <w:rFonts w:eastAsiaTheme="minorHAnsi"/>
                <w:color w:val="000000" w:themeColor="text1"/>
              </w:rPr>
            </w:pPr>
            <w:bookmarkStart w:id="28" w:name="_WDX_STARTNUMSCAN"/>
            <w:bookmarkEnd w:id="28"/>
            <w:r w:rsidRPr="004754C9">
              <w:rPr>
                <w:rFonts w:eastAsiaTheme="minorHAnsi"/>
                <w:color w:val="000000" w:themeColor="text1"/>
              </w:rPr>
              <w:t>The above rules will only apply to the last Month of any period.</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Party</w:t>
            </w:r>
            <w:r w:rsidRPr="004754C9">
              <w:rPr>
                <w:rFonts w:eastAsiaTheme="minorHAnsi"/>
              </w:rPr>
              <w:t xml:space="preserve"> means a party to this Agreement.</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Property</w:t>
            </w:r>
            <w:r w:rsidRPr="004754C9">
              <w:rPr>
                <w:rFonts w:eastAsiaTheme="minorHAnsi"/>
              </w:rPr>
              <w:t xml:space="preserve"> means the land located in HGB No. 37/Prabu including the buildings and fixtures constructed on </w:t>
            </w:r>
            <w:r w:rsidRPr="004754C9">
              <w:rPr>
                <w:rFonts w:eastAsiaTheme="minorHAnsi"/>
              </w:rPr>
              <w:lastRenderedPageBreak/>
              <w:t>such land as detailed in the CSPA;</w:t>
            </w:r>
          </w:p>
          <w:p w:rsidR="00D35A3A" w:rsidRDefault="00D35A3A" w:rsidP="004754C9">
            <w:pPr>
              <w:spacing w:line="260" w:lineRule="atLeast"/>
              <w:outlineLvl w:val="5"/>
              <w:rPr>
                <w:rFonts w:eastAsiaTheme="minorHAnsi"/>
                <w:b/>
                <w:color w:val="000000" w:themeColor="text1"/>
              </w:rPr>
            </w:pPr>
          </w:p>
          <w:p w:rsidR="004754C9" w:rsidRPr="004754C9" w:rsidRDefault="004754C9" w:rsidP="004754C9">
            <w:pPr>
              <w:spacing w:line="260" w:lineRule="atLeast"/>
              <w:outlineLvl w:val="5"/>
              <w:rPr>
                <w:rFonts w:eastAsiaTheme="minorHAnsi"/>
                <w:color w:val="000000" w:themeColor="text1"/>
              </w:rPr>
            </w:pPr>
            <w:r w:rsidRPr="004754C9">
              <w:rPr>
                <w:rFonts w:eastAsiaTheme="minorHAnsi"/>
                <w:b/>
                <w:color w:val="000000" w:themeColor="text1"/>
              </w:rPr>
              <w:t>Purchase Price</w:t>
            </w:r>
            <w:r w:rsidRPr="004754C9">
              <w:rPr>
                <w:rFonts w:eastAsiaTheme="minorHAnsi"/>
                <w:color w:val="000000" w:themeColor="text1"/>
              </w:rPr>
              <w:t xml:space="preserve"> means the purchase price for the Property </w:t>
            </w:r>
            <w:r w:rsidRPr="004754C9">
              <w:rPr>
                <w:rFonts w:eastAsiaTheme="minorHAnsi"/>
              </w:rPr>
              <w:t xml:space="preserve">in the amount of </w:t>
            </w:r>
            <w:r w:rsidR="00305430" w:rsidRPr="0087777E">
              <w:rPr>
                <w:highlight w:val="yellow"/>
              </w:rPr>
              <w:t>IDR4</w:t>
            </w:r>
            <w:r w:rsidR="00305430" w:rsidRPr="00C64069">
              <w:t>,025,000,00</w:t>
            </w:r>
            <w:r w:rsidR="00305430">
              <w:t>0</w:t>
            </w:r>
            <w:r w:rsidR="00305430" w:rsidRPr="00E20C08">
              <w:t xml:space="preserve"> (</w:t>
            </w:r>
            <w:r w:rsidR="00305430">
              <w:t>F</w:t>
            </w:r>
            <w:r w:rsidR="00305430" w:rsidRPr="007C4A2A">
              <w:t>our billion and twenty-five millio</w:t>
            </w:r>
            <w:r w:rsidR="00305430">
              <w:t>n</w:t>
            </w:r>
            <w:r w:rsidR="00305430" w:rsidRPr="00E20C08">
              <w:t xml:space="preserve">Rupiah) </w:t>
            </w:r>
            <w:r w:rsidRPr="004754C9">
              <w:rPr>
                <w:rFonts w:eastAsiaTheme="minorHAnsi"/>
              </w:rPr>
              <w:t>including the relevant taxes, fees and/or costs, as agreed between the parties</w:t>
            </w:r>
            <w:r w:rsidRPr="004754C9">
              <w:rPr>
                <w:rFonts w:eastAsiaTheme="minorHAnsi"/>
                <w:color w:val="000000" w:themeColor="text1"/>
              </w:rPr>
              <w:t xml:space="preserve"> in the CSPA;</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Repeating Representations</w:t>
            </w:r>
            <w:r w:rsidRPr="004754C9">
              <w:rPr>
                <w:rFonts w:eastAsiaTheme="minorHAnsi"/>
              </w:rPr>
              <w:t xml:space="preserve"> means each of the representations set out in Clause </w:t>
            </w:r>
            <w:r w:rsidR="00575D57" w:rsidRPr="004754C9">
              <w:rPr>
                <w:rFonts w:eastAsiaTheme="minorHAnsi"/>
              </w:rPr>
              <w:fldChar w:fldCharType="begin"/>
            </w:r>
            <w:r w:rsidRPr="004754C9">
              <w:rPr>
                <w:rFonts w:eastAsiaTheme="minorHAnsi"/>
              </w:rPr>
              <w:instrText xml:space="preserve"> REF _Ref495433864 \n \h </w:instrText>
            </w:r>
            <w:r w:rsidR="00575D57" w:rsidRPr="004754C9">
              <w:rPr>
                <w:rFonts w:eastAsiaTheme="minorHAnsi"/>
              </w:rPr>
            </w:r>
            <w:r w:rsidR="00575D57" w:rsidRPr="004754C9">
              <w:rPr>
                <w:rFonts w:eastAsiaTheme="minorHAnsi"/>
              </w:rPr>
              <w:fldChar w:fldCharType="separate"/>
            </w:r>
            <w:r w:rsidRPr="004754C9">
              <w:rPr>
                <w:rFonts w:eastAsiaTheme="minorHAnsi"/>
              </w:rPr>
              <w:t>9</w:t>
            </w:r>
            <w:r w:rsidR="00575D57" w:rsidRPr="004754C9">
              <w:rPr>
                <w:rFonts w:eastAsiaTheme="minorHAnsi"/>
              </w:rPr>
              <w:fldChar w:fldCharType="end"/>
            </w:r>
            <w:r w:rsidRPr="004754C9">
              <w:rPr>
                <w:rFonts w:eastAsiaTheme="minorHAnsi"/>
              </w:rPr>
              <w:t xml:space="preserve"> (Representations). </w:t>
            </w:r>
          </w:p>
          <w:p w:rsidR="00D35A3A" w:rsidRDefault="00D35A3A" w:rsidP="004754C9">
            <w:pPr>
              <w:spacing w:line="260" w:lineRule="atLeast"/>
              <w:outlineLvl w:val="5"/>
              <w:rPr>
                <w:rFonts w:eastAsiaTheme="minorHAnsi"/>
                <w:b/>
              </w:rPr>
            </w:pPr>
          </w:p>
          <w:p w:rsidR="004754C9" w:rsidRDefault="004754C9" w:rsidP="004754C9">
            <w:pPr>
              <w:spacing w:line="260" w:lineRule="atLeast"/>
              <w:outlineLvl w:val="5"/>
              <w:rPr>
                <w:rFonts w:eastAsiaTheme="minorHAnsi"/>
              </w:rPr>
            </w:pPr>
            <w:r w:rsidRPr="004754C9">
              <w:rPr>
                <w:rFonts w:eastAsiaTheme="minorHAnsi"/>
                <w:b/>
              </w:rPr>
              <w:t>Representative</w:t>
            </w:r>
            <w:r w:rsidRPr="004754C9">
              <w:rPr>
                <w:rFonts w:eastAsiaTheme="minorHAnsi"/>
              </w:rPr>
              <w:t xml:space="preserve"> means any delegate, agent, manager, administrator, nominee, attorney, trustee or custodian.</w:t>
            </w:r>
          </w:p>
          <w:p w:rsidR="00424FDB" w:rsidRPr="004754C9" w:rsidRDefault="00424FDB" w:rsidP="004754C9">
            <w:pPr>
              <w:spacing w:line="260" w:lineRule="atLeast"/>
              <w:outlineLvl w:val="5"/>
              <w:rPr>
                <w:rFonts w:eastAsiaTheme="minorHAnsi"/>
              </w:rPr>
            </w:pPr>
          </w:p>
          <w:p w:rsidR="004754C9" w:rsidRPr="004754C9" w:rsidRDefault="004754C9" w:rsidP="004754C9">
            <w:pPr>
              <w:spacing w:line="260" w:lineRule="atLeast"/>
              <w:outlineLvl w:val="5"/>
              <w:rPr>
                <w:rFonts w:eastAsiaTheme="minorHAnsi"/>
              </w:rPr>
            </w:pPr>
            <w:r w:rsidRPr="004754C9">
              <w:rPr>
                <w:rFonts w:eastAsiaTheme="minorHAnsi"/>
                <w:b/>
              </w:rPr>
              <w:t>Security</w:t>
            </w:r>
            <w:r w:rsidRPr="004754C9">
              <w:rPr>
                <w:rFonts w:eastAsiaTheme="minorHAnsi"/>
              </w:rPr>
              <w:t xml:space="preserve"> means a mortgage, charge, pledge, lien or other security interest securing </w:t>
            </w:r>
            <w:r w:rsidRPr="004754C9">
              <w:rPr>
                <w:rFonts w:eastAsiaTheme="minorHAnsi"/>
              </w:rPr>
              <w:lastRenderedPageBreak/>
              <w:t>any obligation of any person or any other agreement or arrangement having a similar effect.</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Tax</w:t>
            </w:r>
            <w:r w:rsidRPr="004754C9">
              <w:rPr>
                <w:rFonts w:eastAsiaTheme="minorHAnsi"/>
              </w:rPr>
              <w:t xml:space="preserve"> means any tax, levy, impost, duty or other charge or withholding of a similar nature (including any penalty or interest payable in connection with any failure to pay or any delay in paying any of the same).</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Termination Date</w:t>
            </w:r>
            <w:r w:rsidRPr="004754C9">
              <w:rPr>
                <w:rFonts w:eastAsiaTheme="minorHAnsi"/>
              </w:rPr>
              <w:t xml:space="preserve"> means the last repayment date as stipulated in Schedule 2 (Payment Schedule).</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Transaction Documents</w:t>
            </w:r>
            <w:r w:rsidRPr="004754C9">
              <w:rPr>
                <w:rFonts w:eastAsiaTheme="minorHAnsi"/>
              </w:rPr>
              <w:t xml:space="preserve"> means this Agreement, the CSPA, the Lease Agreement and any other document designated as such by the Lender and the Borrower.</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Unpaid Sum</w:t>
            </w:r>
            <w:r w:rsidRPr="004754C9">
              <w:rPr>
                <w:rFonts w:eastAsiaTheme="minorHAnsi"/>
              </w:rPr>
              <w:t xml:space="preserve"> means any sum due and </w:t>
            </w:r>
            <w:r w:rsidRPr="004754C9">
              <w:rPr>
                <w:rFonts w:eastAsiaTheme="minorHAnsi"/>
              </w:rPr>
              <w:lastRenderedPageBreak/>
              <w:t>payable but unpaid by the Borrower under the Transaction Documents.</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Utilisation</w:t>
            </w:r>
            <w:r w:rsidRPr="004754C9">
              <w:rPr>
                <w:rFonts w:eastAsiaTheme="minorHAnsi"/>
              </w:rPr>
              <w:t xml:space="preserve"> means a utilisation of the Facility.</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Utilisation Date</w:t>
            </w:r>
            <w:r w:rsidRPr="004754C9">
              <w:rPr>
                <w:rFonts w:eastAsiaTheme="minorHAnsi"/>
              </w:rPr>
              <w:t xml:space="preserve"> means the date of a Utilisation, being the date on which the relevant Loan is to be made.</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VAT</w:t>
            </w:r>
            <w:r w:rsidRPr="004754C9">
              <w:rPr>
                <w:rFonts w:eastAsiaTheme="minorHAnsi"/>
              </w:rPr>
              <w:t xml:space="preserve"> means the applicable value added tax.</w:t>
            </w:r>
          </w:p>
          <w:p w:rsidR="00D35A3A" w:rsidRDefault="00D35A3A" w:rsidP="00461492">
            <w:pPr>
              <w:numPr>
                <w:ilvl w:val="1"/>
                <w:numId w:val="22"/>
              </w:numPr>
              <w:spacing w:line="260" w:lineRule="atLeast"/>
              <w:ind w:left="567" w:hanging="567"/>
              <w:outlineLvl w:val="6"/>
              <w:rPr>
                <w:rFonts w:eastAsiaTheme="minorHAnsi"/>
                <w:b/>
              </w:rPr>
            </w:pPr>
          </w:p>
          <w:p w:rsidR="00424FDB" w:rsidRDefault="00424FDB" w:rsidP="00461492">
            <w:pPr>
              <w:numPr>
                <w:ilvl w:val="1"/>
                <w:numId w:val="22"/>
              </w:numPr>
              <w:spacing w:line="260" w:lineRule="atLeast"/>
              <w:ind w:left="567" w:hanging="567"/>
              <w:outlineLvl w:val="6"/>
              <w:rPr>
                <w:rFonts w:eastAsiaTheme="minorHAnsi"/>
                <w:b/>
              </w:rPr>
            </w:pPr>
          </w:p>
          <w:p w:rsidR="004754C9" w:rsidRPr="004754C9" w:rsidRDefault="004754C9" w:rsidP="00461492">
            <w:pPr>
              <w:numPr>
                <w:ilvl w:val="1"/>
                <w:numId w:val="22"/>
              </w:numPr>
              <w:spacing w:line="260" w:lineRule="atLeast"/>
              <w:ind w:left="567" w:hanging="567"/>
              <w:outlineLvl w:val="6"/>
              <w:rPr>
                <w:rFonts w:eastAsiaTheme="minorHAnsi"/>
                <w:b/>
              </w:rPr>
            </w:pPr>
            <w:r w:rsidRPr="004754C9">
              <w:rPr>
                <w:rFonts w:eastAsiaTheme="minorHAnsi"/>
                <w:b/>
              </w:rPr>
              <w:t>Construction</w:t>
            </w:r>
          </w:p>
          <w:p w:rsidR="004754C9" w:rsidRDefault="004754C9" w:rsidP="00486BD2">
            <w:pPr>
              <w:numPr>
                <w:ilvl w:val="2"/>
                <w:numId w:val="7"/>
              </w:numPr>
              <w:tabs>
                <w:tab w:val="clear" w:pos="1430"/>
                <w:tab w:val="num" w:pos="1165"/>
              </w:tabs>
              <w:spacing w:line="260" w:lineRule="atLeast"/>
              <w:ind w:left="1134" w:hanging="567"/>
              <w:outlineLvl w:val="2"/>
              <w:rPr>
                <w:rFonts w:eastAsiaTheme="minorHAnsi"/>
                <w:color w:val="000000" w:themeColor="text1"/>
              </w:rPr>
            </w:pPr>
            <w:r w:rsidRPr="004754C9">
              <w:rPr>
                <w:rFonts w:eastAsiaTheme="minorHAnsi"/>
                <w:color w:val="000000" w:themeColor="text1"/>
              </w:rPr>
              <w:t>Unless a contrary indication appears, any reference in this Agreement to:</w:t>
            </w:r>
          </w:p>
          <w:p w:rsidR="002E3AC4" w:rsidRPr="004754C9" w:rsidRDefault="002E3AC4" w:rsidP="002E3AC4">
            <w:pPr>
              <w:spacing w:line="260" w:lineRule="atLeast"/>
              <w:ind w:left="1134"/>
              <w:outlineLvl w:val="2"/>
              <w:rPr>
                <w:rFonts w:eastAsiaTheme="minorHAnsi"/>
                <w:color w:val="000000" w:themeColor="text1"/>
              </w:rPr>
            </w:pPr>
          </w:p>
          <w:p w:rsidR="004754C9" w:rsidRDefault="004754C9" w:rsidP="004754C9">
            <w:pPr>
              <w:numPr>
                <w:ilvl w:val="3"/>
                <w:numId w:val="7"/>
              </w:numPr>
              <w:tabs>
                <w:tab w:val="clear" w:pos="1440"/>
                <w:tab w:val="num" w:pos="720"/>
              </w:tabs>
              <w:spacing w:line="260" w:lineRule="atLeast"/>
              <w:ind w:left="720"/>
              <w:outlineLvl w:val="3"/>
              <w:rPr>
                <w:rFonts w:eastAsiaTheme="minorHAnsi"/>
                <w:color w:val="000000" w:themeColor="text1"/>
              </w:rPr>
            </w:pPr>
            <w:r w:rsidRPr="004754C9">
              <w:rPr>
                <w:rFonts w:eastAsiaTheme="minorHAnsi"/>
                <w:color w:val="000000" w:themeColor="text1"/>
              </w:rPr>
              <w:t xml:space="preserve">the Lender, the Borrower </w:t>
            </w:r>
            <w:r w:rsidRPr="004754C9">
              <w:rPr>
                <w:rFonts w:eastAsiaTheme="minorHAnsi"/>
                <w:color w:val="000000" w:themeColor="text1"/>
              </w:rPr>
              <w:lastRenderedPageBreak/>
              <w:t xml:space="preserve">or any </w:t>
            </w:r>
            <w:r w:rsidRPr="004754C9">
              <w:rPr>
                <w:rFonts w:eastAsiaTheme="minorHAnsi"/>
                <w:b/>
                <w:color w:val="000000" w:themeColor="text1"/>
              </w:rPr>
              <w:t>Party</w:t>
            </w:r>
            <w:r w:rsidRPr="004754C9">
              <w:rPr>
                <w:rFonts w:eastAsiaTheme="minorHAnsi"/>
                <w:color w:val="000000" w:themeColor="text1"/>
              </w:rPr>
              <w:t xml:space="preserve"> shall be construed so as to include its successors in title, permitted assigns and permitted transferees to, or of, its rights and/or obligations under the Transaction Documents;</w:t>
            </w:r>
          </w:p>
          <w:p w:rsidR="002E3AC4" w:rsidRPr="004754C9" w:rsidRDefault="002E3AC4" w:rsidP="002E3AC4">
            <w:pPr>
              <w:spacing w:line="260" w:lineRule="atLeast"/>
              <w:ind w:left="720"/>
              <w:outlineLvl w:val="3"/>
              <w:rPr>
                <w:rFonts w:eastAsiaTheme="minorHAnsi"/>
                <w:color w:val="000000" w:themeColor="text1"/>
              </w:rPr>
            </w:pPr>
          </w:p>
          <w:p w:rsidR="004754C9" w:rsidRPr="004754C9" w:rsidRDefault="004754C9" w:rsidP="004754C9">
            <w:pPr>
              <w:numPr>
                <w:ilvl w:val="3"/>
                <w:numId w:val="7"/>
              </w:numPr>
              <w:tabs>
                <w:tab w:val="clear" w:pos="1440"/>
                <w:tab w:val="num" w:pos="720"/>
              </w:tabs>
              <w:spacing w:line="260" w:lineRule="atLeast"/>
              <w:ind w:left="720"/>
              <w:outlineLvl w:val="3"/>
              <w:rPr>
                <w:rFonts w:eastAsiaTheme="minorHAnsi"/>
                <w:color w:val="000000" w:themeColor="text1"/>
              </w:rPr>
            </w:pPr>
            <w:r w:rsidRPr="004754C9">
              <w:rPr>
                <w:rFonts w:eastAsiaTheme="minorHAnsi"/>
                <w:color w:val="000000" w:themeColor="text1"/>
              </w:rPr>
              <w:t xml:space="preserve">an </w:t>
            </w:r>
            <w:r w:rsidRPr="004754C9">
              <w:rPr>
                <w:rFonts w:eastAsiaTheme="minorHAnsi"/>
                <w:b/>
                <w:color w:val="000000" w:themeColor="text1"/>
              </w:rPr>
              <w:t>amendment</w:t>
            </w:r>
            <w:r w:rsidRPr="004754C9">
              <w:rPr>
                <w:rFonts w:eastAsiaTheme="minorHAnsi"/>
                <w:color w:val="000000" w:themeColor="text1"/>
              </w:rPr>
              <w:t xml:space="preserve"> includes a supplement, novation, extension (whether of maturity or otherwise), restatement, re-enactment or replacement (in each case, however fundamental and </w:t>
            </w:r>
            <w:r w:rsidRPr="004754C9">
              <w:rPr>
                <w:rFonts w:eastAsiaTheme="minorHAnsi"/>
                <w:color w:val="000000" w:themeColor="text1"/>
              </w:rPr>
              <w:lastRenderedPageBreak/>
              <w:t xml:space="preserve">whether or not more onerous or involving any change in or addition to the parties to any agreement or document) and </w:t>
            </w:r>
            <w:r w:rsidRPr="004754C9">
              <w:rPr>
                <w:rFonts w:eastAsiaTheme="minorHAnsi"/>
                <w:b/>
                <w:color w:val="000000" w:themeColor="text1"/>
              </w:rPr>
              <w:t>amended</w:t>
            </w:r>
            <w:r w:rsidRPr="004754C9">
              <w:rPr>
                <w:rFonts w:eastAsiaTheme="minorHAnsi"/>
                <w:color w:val="000000" w:themeColor="text1"/>
              </w:rPr>
              <w:t xml:space="preserve"> shall be construed accordingly;</w:t>
            </w:r>
          </w:p>
          <w:p w:rsidR="004754C9" w:rsidRPr="004754C9" w:rsidRDefault="004754C9" w:rsidP="00E848ED">
            <w:pPr>
              <w:rPr>
                <w:szCs w:val="20"/>
              </w:rPr>
            </w:pPr>
          </w:p>
          <w:p w:rsidR="004754C9" w:rsidRDefault="004754C9" w:rsidP="004754C9">
            <w:pPr>
              <w:numPr>
                <w:ilvl w:val="3"/>
                <w:numId w:val="7"/>
              </w:numPr>
              <w:tabs>
                <w:tab w:val="clear" w:pos="1440"/>
                <w:tab w:val="num" w:pos="720"/>
              </w:tabs>
              <w:spacing w:line="260" w:lineRule="atLeast"/>
              <w:ind w:left="720"/>
              <w:outlineLvl w:val="3"/>
              <w:rPr>
                <w:rFonts w:eastAsiaTheme="minorHAnsi"/>
                <w:color w:val="000000" w:themeColor="text1"/>
              </w:rPr>
            </w:pPr>
            <w:r w:rsidRPr="004754C9">
              <w:rPr>
                <w:rFonts w:eastAsiaTheme="minorHAnsi"/>
                <w:b/>
                <w:color w:val="000000" w:themeColor="text1"/>
              </w:rPr>
              <w:t>assets</w:t>
            </w:r>
            <w:r w:rsidRPr="004754C9">
              <w:rPr>
                <w:rFonts w:eastAsiaTheme="minorHAnsi"/>
                <w:color w:val="000000" w:themeColor="text1"/>
              </w:rPr>
              <w:t>includes present and future properties, revenues and rights of every description;</w:t>
            </w:r>
          </w:p>
          <w:p w:rsidR="00E848ED" w:rsidRPr="004754C9" w:rsidRDefault="00E848ED" w:rsidP="00E848ED">
            <w:pPr>
              <w:spacing w:line="260" w:lineRule="atLeast"/>
              <w:outlineLvl w:val="3"/>
              <w:rPr>
                <w:rFonts w:eastAsiaTheme="minorHAnsi"/>
                <w:color w:val="000000" w:themeColor="text1"/>
              </w:rPr>
            </w:pPr>
          </w:p>
          <w:p w:rsidR="004754C9" w:rsidRPr="004754C9" w:rsidRDefault="004754C9" w:rsidP="004754C9">
            <w:pPr>
              <w:numPr>
                <w:ilvl w:val="3"/>
                <w:numId w:val="7"/>
              </w:numPr>
              <w:tabs>
                <w:tab w:val="clear" w:pos="1440"/>
                <w:tab w:val="num" w:pos="720"/>
              </w:tabs>
              <w:spacing w:line="260" w:lineRule="atLeast"/>
              <w:ind w:left="720"/>
              <w:outlineLvl w:val="3"/>
              <w:rPr>
                <w:rFonts w:eastAsiaTheme="minorHAnsi"/>
                <w:color w:val="000000" w:themeColor="text1"/>
              </w:rPr>
            </w:pPr>
            <w:r w:rsidRPr="004754C9">
              <w:rPr>
                <w:rFonts w:eastAsiaTheme="minorHAnsi"/>
                <w:b/>
                <w:color w:val="000000" w:themeColor="text1"/>
              </w:rPr>
              <w:t>disposal</w:t>
            </w:r>
            <w:r w:rsidRPr="004754C9">
              <w:rPr>
                <w:rFonts w:eastAsiaTheme="minorHAnsi"/>
                <w:color w:val="000000" w:themeColor="text1"/>
              </w:rPr>
              <w:t xml:space="preserve"> includes a sale, transfer, assignment, grant, lease, licence, declaration of trust or other disposal, </w:t>
            </w:r>
            <w:r w:rsidRPr="004754C9">
              <w:rPr>
                <w:rFonts w:eastAsiaTheme="minorHAnsi"/>
                <w:color w:val="000000" w:themeColor="text1"/>
              </w:rPr>
              <w:lastRenderedPageBreak/>
              <w:t xml:space="preserve">whether voluntary or involuntary and </w:t>
            </w:r>
            <w:r w:rsidRPr="004754C9">
              <w:rPr>
                <w:rFonts w:eastAsiaTheme="minorHAnsi"/>
                <w:b/>
                <w:color w:val="000000" w:themeColor="text1"/>
              </w:rPr>
              <w:t>dispose</w:t>
            </w:r>
            <w:r w:rsidRPr="004754C9">
              <w:rPr>
                <w:rFonts w:eastAsiaTheme="minorHAnsi"/>
                <w:color w:val="000000" w:themeColor="text1"/>
              </w:rPr>
              <w:t xml:space="preserve"> shall be construed accordingly;</w:t>
            </w:r>
          </w:p>
          <w:p w:rsidR="004754C9" w:rsidRPr="004754C9" w:rsidRDefault="004754C9" w:rsidP="00C86F26">
            <w:pPr>
              <w:rPr>
                <w:szCs w:val="20"/>
              </w:rPr>
            </w:pPr>
          </w:p>
          <w:p w:rsidR="004754C9" w:rsidRDefault="004754C9" w:rsidP="004754C9">
            <w:pPr>
              <w:numPr>
                <w:ilvl w:val="3"/>
                <w:numId w:val="7"/>
              </w:numPr>
              <w:tabs>
                <w:tab w:val="clear" w:pos="1440"/>
                <w:tab w:val="num" w:pos="720"/>
              </w:tabs>
              <w:spacing w:line="260" w:lineRule="atLeast"/>
              <w:ind w:left="720"/>
              <w:outlineLvl w:val="3"/>
              <w:rPr>
                <w:rFonts w:eastAsiaTheme="minorHAnsi"/>
                <w:color w:val="000000" w:themeColor="text1"/>
              </w:rPr>
            </w:pPr>
            <w:r w:rsidRPr="004754C9">
              <w:rPr>
                <w:rFonts w:eastAsiaTheme="minorHAnsi"/>
                <w:color w:val="000000" w:themeColor="text1"/>
              </w:rPr>
              <w:t xml:space="preserve">a </w:t>
            </w:r>
            <w:r w:rsidRPr="004754C9">
              <w:rPr>
                <w:rFonts w:eastAsiaTheme="minorHAnsi"/>
                <w:b/>
                <w:color w:val="000000" w:themeColor="text1"/>
              </w:rPr>
              <w:t>Transaction Documents</w:t>
            </w:r>
            <w:r w:rsidRPr="004754C9">
              <w:rPr>
                <w:rFonts w:eastAsiaTheme="minorHAnsi"/>
                <w:color w:val="000000" w:themeColor="text1"/>
              </w:rPr>
              <w:t xml:space="preserve"> or any other agreement or instrument is a reference to that Transaction Document or other agreement or instrument as amended;</w:t>
            </w:r>
          </w:p>
          <w:p w:rsidR="00424FDB" w:rsidRDefault="00424FDB" w:rsidP="00424FDB">
            <w:pPr>
              <w:pStyle w:val="ListParagraph"/>
              <w:rPr>
                <w:rFonts w:eastAsiaTheme="minorHAnsi"/>
                <w:color w:val="000000" w:themeColor="text1"/>
              </w:rPr>
            </w:pPr>
          </w:p>
          <w:p w:rsidR="00424FDB" w:rsidRPr="004754C9" w:rsidRDefault="00424FDB" w:rsidP="00424FDB">
            <w:pPr>
              <w:spacing w:line="260" w:lineRule="atLeast"/>
              <w:ind w:left="720"/>
              <w:outlineLvl w:val="3"/>
              <w:rPr>
                <w:rFonts w:eastAsiaTheme="minorHAnsi"/>
                <w:color w:val="000000" w:themeColor="text1"/>
              </w:rPr>
            </w:pPr>
          </w:p>
          <w:p w:rsidR="004754C9" w:rsidRDefault="004754C9" w:rsidP="004754C9">
            <w:pPr>
              <w:numPr>
                <w:ilvl w:val="3"/>
                <w:numId w:val="7"/>
              </w:numPr>
              <w:tabs>
                <w:tab w:val="clear" w:pos="1440"/>
                <w:tab w:val="num" w:pos="720"/>
              </w:tabs>
              <w:spacing w:line="260" w:lineRule="atLeast"/>
              <w:ind w:left="720"/>
              <w:outlineLvl w:val="3"/>
              <w:rPr>
                <w:rFonts w:eastAsiaTheme="minorHAnsi"/>
                <w:color w:val="000000" w:themeColor="text1"/>
              </w:rPr>
            </w:pPr>
            <w:r w:rsidRPr="004754C9">
              <w:rPr>
                <w:rFonts w:eastAsiaTheme="minorHAnsi"/>
                <w:b/>
                <w:color w:val="000000" w:themeColor="text1"/>
              </w:rPr>
              <w:t>indebtedness</w:t>
            </w:r>
            <w:r w:rsidRPr="004754C9">
              <w:rPr>
                <w:rFonts w:eastAsiaTheme="minorHAnsi"/>
                <w:color w:val="000000" w:themeColor="text1"/>
              </w:rPr>
              <w:t xml:space="preserve"> includes any obligation (whether incurred as principal or as surety) </w:t>
            </w:r>
            <w:r w:rsidRPr="004754C9">
              <w:rPr>
                <w:rFonts w:eastAsiaTheme="minorHAnsi"/>
                <w:color w:val="000000" w:themeColor="text1"/>
              </w:rPr>
              <w:lastRenderedPageBreak/>
              <w:t>for the payment or repayment of money, whether present or future, actual or contingent;</w:t>
            </w:r>
          </w:p>
          <w:p w:rsidR="00424FDB" w:rsidRPr="004754C9" w:rsidRDefault="00424FDB" w:rsidP="00424FDB">
            <w:pPr>
              <w:spacing w:line="260" w:lineRule="atLeast"/>
              <w:ind w:left="720"/>
              <w:outlineLvl w:val="3"/>
              <w:rPr>
                <w:rFonts w:eastAsiaTheme="minorHAnsi"/>
                <w:color w:val="000000" w:themeColor="text1"/>
              </w:rPr>
            </w:pPr>
          </w:p>
          <w:p w:rsidR="004754C9" w:rsidRDefault="004754C9" w:rsidP="004754C9">
            <w:pPr>
              <w:numPr>
                <w:ilvl w:val="3"/>
                <w:numId w:val="7"/>
              </w:numPr>
              <w:tabs>
                <w:tab w:val="clear" w:pos="1440"/>
                <w:tab w:val="num" w:pos="720"/>
              </w:tabs>
              <w:spacing w:line="260" w:lineRule="atLeast"/>
              <w:ind w:left="720"/>
              <w:outlineLvl w:val="3"/>
              <w:rPr>
                <w:rFonts w:eastAsiaTheme="minorHAnsi"/>
                <w:color w:val="000000" w:themeColor="text1"/>
              </w:rPr>
            </w:pPr>
            <w:r w:rsidRPr="004754C9">
              <w:rPr>
                <w:rFonts w:eastAsiaTheme="minorHAnsi"/>
                <w:color w:val="000000" w:themeColor="text1"/>
              </w:rPr>
              <w:t xml:space="preserve">a </w:t>
            </w:r>
            <w:r w:rsidRPr="004754C9">
              <w:rPr>
                <w:rFonts w:eastAsiaTheme="minorHAnsi"/>
                <w:b/>
                <w:color w:val="000000" w:themeColor="text1"/>
              </w:rPr>
              <w:t>person</w:t>
            </w:r>
            <w:r w:rsidRPr="004754C9">
              <w:rPr>
                <w:rFonts w:eastAsiaTheme="minorHAnsi"/>
                <w:color w:val="000000" w:themeColor="text1"/>
              </w:rPr>
              <w:t xml:space="preserve"> includes any individual, firm, company, corporation, government, state or agency of a state or any association, trust, joint venture, consortium, partnership or other entity (whether or not having separate legal personality);</w:t>
            </w:r>
          </w:p>
          <w:p w:rsidR="00424FDB" w:rsidRDefault="00424FDB" w:rsidP="00424FDB">
            <w:pPr>
              <w:pStyle w:val="ListParagraph"/>
              <w:rPr>
                <w:rFonts w:eastAsiaTheme="minorHAnsi"/>
                <w:color w:val="000000" w:themeColor="text1"/>
              </w:rPr>
            </w:pPr>
          </w:p>
          <w:p w:rsidR="00424FDB" w:rsidRPr="004754C9" w:rsidRDefault="00424FDB" w:rsidP="00424FDB">
            <w:pPr>
              <w:spacing w:line="260" w:lineRule="atLeast"/>
              <w:ind w:left="720"/>
              <w:outlineLvl w:val="3"/>
              <w:rPr>
                <w:rFonts w:eastAsiaTheme="minorHAnsi"/>
                <w:color w:val="000000" w:themeColor="text1"/>
              </w:rPr>
            </w:pPr>
          </w:p>
          <w:p w:rsidR="004754C9" w:rsidRPr="004754C9" w:rsidRDefault="004754C9" w:rsidP="004754C9">
            <w:pPr>
              <w:numPr>
                <w:ilvl w:val="3"/>
                <w:numId w:val="7"/>
              </w:numPr>
              <w:tabs>
                <w:tab w:val="clear" w:pos="1440"/>
                <w:tab w:val="num" w:pos="720"/>
              </w:tabs>
              <w:spacing w:line="260" w:lineRule="atLeast"/>
              <w:ind w:left="720"/>
              <w:outlineLvl w:val="3"/>
              <w:rPr>
                <w:rFonts w:eastAsiaTheme="minorHAnsi"/>
                <w:color w:val="000000" w:themeColor="text1"/>
              </w:rPr>
            </w:pPr>
            <w:r w:rsidRPr="004754C9">
              <w:rPr>
                <w:rFonts w:eastAsiaTheme="minorHAnsi"/>
                <w:color w:val="000000" w:themeColor="text1"/>
              </w:rPr>
              <w:t xml:space="preserve">a </w:t>
            </w:r>
            <w:r w:rsidRPr="004754C9">
              <w:rPr>
                <w:rFonts w:eastAsiaTheme="minorHAnsi"/>
                <w:b/>
                <w:color w:val="000000" w:themeColor="text1"/>
              </w:rPr>
              <w:lastRenderedPageBreak/>
              <w:t>regulation</w:t>
            </w:r>
            <w:r w:rsidRPr="004754C9">
              <w:rPr>
                <w:rFonts w:eastAsiaTheme="minorHAnsi"/>
                <w:color w:val="000000" w:themeColor="text1"/>
              </w:rPr>
              <w:t xml:space="preserve"> includes any regulation, rule, official directive, request or guideline (whether or not having the force of law) of any governmental, intergovernmental or supranational body, agency, department or of any regulatory, self-regulatory or other authority or organisation;</w:t>
            </w:r>
          </w:p>
          <w:p w:rsidR="004754C9" w:rsidRPr="004754C9" w:rsidRDefault="004754C9" w:rsidP="00C86F26">
            <w:pPr>
              <w:rPr>
                <w:szCs w:val="20"/>
              </w:rPr>
            </w:pPr>
          </w:p>
          <w:p w:rsidR="004754C9" w:rsidRDefault="004754C9" w:rsidP="004754C9">
            <w:pPr>
              <w:numPr>
                <w:ilvl w:val="3"/>
                <w:numId w:val="7"/>
              </w:numPr>
              <w:tabs>
                <w:tab w:val="clear" w:pos="1440"/>
                <w:tab w:val="num" w:pos="720"/>
              </w:tabs>
              <w:spacing w:line="260" w:lineRule="atLeast"/>
              <w:ind w:left="720"/>
              <w:outlineLvl w:val="3"/>
              <w:rPr>
                <w:rFonts w:eastAsiaTheme="minorHAnsi"/>
                <w:color w:val="000000" w:themeColor="text1"/>
              </w:rPr>
            </w:pPr>
            <w:r w:rsidRPr="004754C9">
              <w:rPr>
                <w:rFonts w:eastAsiaTheme="minorHAnsi"/>
                <w:color w:val="000000" w:themeColor="text1"/>
              </w:rPr>
              <w:t xml:space="preserve">a provision of law is a reference to that provision as amended or re-enacted; </w:t>
            </w:r>
            <w:r w:rsidRPr="004754C9">
              <w:rPr>
                <w:rFonts w:eastAsiaTheme="minorHAnsi"/>
                <w:color w:val="000000" w:themeColor="text1"/>
              </w:rPr>
              <w:lastRenderedPageBreak/>
              <w:t>and</w:t>
            </w:r>
          </w:p>
          <w:p w:rsidR="00C86F26" w:rsidRDefault="00C86F26" w:rsidP="00C86F26">
            <w:pPr>
              <w:pStyle w:val="ListParagraph"/>
              <w:rPr>
                <w:rFonts w:eastAsiaTheme="minorHAnsi"/>
                <w:color w:val="000000" w:themeColor="text1"/>
              </w:rPr>
            </w:pPr>
          </w:p>
          <w:p w:rsidR="00C86F26" w:rsidRPr="004754C9" w:rsidRDefault="00C86F26" w:rsidP="00C86F26">
            <w:pPr>
              <w:spacing w:line="260" w:lineRule="atLeast"/>
              <w:ind w:left="720"/>
              <w:outlineLvl w:val="3"/>
              <w:rPr>
                <w:rFonts w:eastAsiaTheme="minorHAnsi"/>
                <w:color w:val="000000" w:themeColor="text1"/>
              </w:rPr>
            </w:pPr>
          </w:p>
          <w:p w:rsidR="004754C9" w:rsidRPr="004754C9" w:rsidRDefault="004754C9" w:rsidP="004754C9">
            <w:pPr>
              <w:numPr>
                <w:ilvl w:val="3"/>
                <w:numId w:val="7"/>
              </w:numPr>
              <w:tabs>
                <w:tab w:val="clear" w:pos="1440"/>
                <w:tab w:val="num" w:pos="720"/>
              </w:tabs>
              <w:spacing w:line="260" w:lineRule="atLeast"/>
              <w:ind w:left="720"/>
              <w:outlineLvl w:val="3"/>
              <w:rPr>
                <w:rFonts w:eastAsiaTheme="minorHAnsi"/>
                <w:color w:val="000000" w:themeColor="text1"/>
              </w:rPr>
            </w:pPr>
            <w:r w:rsidRPr="004754C9">
              <w:rPr>
                <w:rFonts w:eastAsiaTheme="minorHAnsi"/>
                <w:color w:val="000000" w:themeColor="text1"/>
              </w:rPr>
              <w:t>a time of day is a reference to Central Indonesian Time (</w:t>
            </w:r>
            <w:r w:rsidRPr="004754C9">
              <w:rPr>
                <w:rFonts w:eastAsiaTheme="minorHAnsi"/>
                <w:i/>
                <w:color w:val="000000" w:themeColor="text1"/>
              </w:rPr>
              <w:t>Waktu Indonesia Bagian Tengah</w:t>
            </w:r>
            <w:r w:rsidRPr="004754C9">
              <w:rPr>
                <w:rFonts w:eastAsiaTheme="minorHAnsi"/>
                <w:color w:val="000000" w:themeColor="text1"/>
              </w:rPr>
              <w:t>) time.</w:t>
            </w:r>
          </w:p>
          <w:p w:rsidR="004754C9" w:rsidRPr="004754C9" w:rsidRDefault="004754C9" w:rsidP="00C86F26">
            <w:pPr>
              <w:rPr>
                <w:szCs w:val="20"/>
              </w:rPr>
            </w:pPr>
          </w:p>
          <w:p w:rsidR="004754C9" w:rsidRDefault="004754C9" w:rsidP="004754C9">
            <w:pPr>
              <w:numPr>
                <w:ilvl w:val="2"/>
                <w:numId w:val="7"/>
              </w:numPr>
              <w:tabs>
                <w:tab w:val="clear" w:pos="1430"/>
                <w:tab w:val="num" w:pos="720"/>
              </w:tabs>
              <w:spacing w:line="260" w:lineRule="atLeast"/>
              <w:ind w:left="851" w:hanging="567"/>
              <w:outlineLvl w:val="2"/>
              <w:rPr>
                <w:rFonts w:eastAsiaTheme="minorHAnsi"/>
                <w:color w:val="000000" w:themeColor="text1"/>
              </w:rPr>
            </w:pPr>
            <w:r w:rsidRPr="004754C9">
              <w:rPr>
                <w:rFonts w:eastAsiaTheme="minorHAnsi"/>
                <w:color w:val="000000" w:themeColor="text1"/>
              </w:rPr>
              <w:t>Clause and Schedule headings are for ease of reference only and do not affect the interpretation of this Agreement.</w:t>
            </w:r>
          </w:p>
          <w:p w:rsidR="00751141" w:rsidRPr="004754C9" w:rsidRDefault="00751141" w:rsidP="00751141">
            <w:pPr>
              <w:spacing w:line="260" w:lineRule="atLeast"/>
              <w:ind w:left="851"/>
              <w:outlineLvl w:val="2"/>
              <w:rPr>
                <w:rFonts w:eastAsiaTheme="minorHAnsi"/>
                <w:color w:val="000000" w:themeColor="text1"/>
              </w:rPr>
            </w:pPr>
          </w:p>
          <w:p w:rsidR="004754C9" w:rsidRDefault="004754C9" w:rsidP="004754C9">
            <w:pPr>
              <w:numPr>
                <w:ilvl w:val="2"/>
                <w:numId w:val="7"/>
              </w:numPr>
              <w:tabs>
                <w:tab w:val="clear" w:pos="1430"/>
                <w:tab w:val="num" w:pos="720"/>
              </w:tabs>
              <w:spacing w:line="260" w:lineRule="atLeast"/>
              <w:ind w:left="851" w:hanging="567"/>
              <w:outlineLvl w:val="2"/>
              <w:rPr>
                <w:rFonts w:eastAsiaTheme="minorHAnsi"/>
                <w:color w:val="000000" w:themeColor="text1"/>
              </w:rPr>
            </w:pPr>
            <w:r w:rsidRPr="004754C9">
              <w:rPr>
                <w:rFonts w:eastAsiaTheme="minorHAnsi"/>
                <w:color w:val="000000" w:themeColor="text1"/>
              </w:rPr>
              <w:t xml:space="preserve">Unless a contrary indication appears, a term used in any other Transaction Document or in any </w:t>
            </w:r>
            <w:r w:rsidRPr="004754C9">
              <w:rPr>
                <w:rFonts w:eastAsiaTheme="minorHAnsi"/>
                <w:color w:val="000000" w:themeColor="text1"/>
              </w:rPr>
              <w:lastRenderedPageBreak/>
              <w:t>notice given under or in connection with any Transaction Document has the same meaning in that Transaction Document or notice as in this Agreement.</w:t>
            </w:r>
          </w:p>
          <w:p w:rsidR="00751141" w:rsidRDefault="00751141" w:rsidP="00751141">
            <w:pPr>
              <w:pStyle w:val="ListParagraph"/>
              <w:rPr>
                <w:rFonts w:eastAsiaTheme="minorHAnsi"/>
                <w:color w:val="000000" w:themeColor="text1"/>
              </w:rPr>
            </w:pPr>
          </w:p>
          <w:p w:rsidR="00751141" w:rsidRPr="004754C9" w:rsidRDefault="00751141" w:rsidP="00751141">
            <w:pPr>
              <w:spacing w:line="260" w:lineRule="atLeast"/>
              <w:ind w:left="851"/>
              <w:outlineLvl w:val="2"/>
              <w:rPr>
                <w:rFonts w:eastAsiaTheme="minorHAnsi"/>
                <w:color w:val="000000" w:themeColor="text1"/>
              </w:rPr>
            </w:pPr>
          </w:p>
          <w:p w:rsidR="004754C9" w:rsidRPr="004754C9" w:rsidRDefault="004754C9" w:rsidP="004754C9">
            <w:pPr>
              <w:numPr>
                <w:ilvl w:val="2"/>
                <w:numId w:val="7"/>
              </w:numPr>
              <w:tabs>
                <w:tab w:val="clear" w:pos="1430"/>
                <w:tab w:val="num" w:pos="720"/>
              </w:tabs>
              <w:spacing w:line="260" w:lineRule="atLeast"/>
              <w:ind w:left="851" w:hanging="567"/>
              <w:outlineLvl w:val="2"/>
              <w:rPr>
                <w:rFonts w:eastAsiaTheme="minorHAnsi"/>
                <w:color w:val="000000" w:themeColor="text1"/>
              </w:rPr>
            </w:pPr>
            <w:r w:rsidRPr="004754C9">
              <w:rPr>
                <w:rFonts w:eastAsiaTheme="minorHAnsi"/>
                <w:color w:val="000000" w:themeColor="text1"/>
              </w:rPr>
              <w:t xml:space="preserve">A Default (other than an Event of Default) is </w:t>
            </w:r>
            <w:r w:rsidRPr="004754C9">
              <w:rPr>
                <w:rFonts w:eastAsiaTheme="minorHAnsi"/>
                <w:b/>
                <w:color w:val="000000" w:themeColor="text1"/>
              </w:rPr>
              <w:t>continuing</w:t>
            </w:r>
            <w:r w:rsidRPr="004754C9">
              <w:rPr>
                <w:rFonts w:eastAsiaTheme="minorHAnsi"/>
                <w:color w:val="000000" w:themeColor="text1"/>
              </w:rPr>
              <w:t xml:space="preserve"> if it has not been remedied or waived and an Event of Default is </w:t>
            </w:r>
            <w:r w:rsidRPr="004754C9">
              <w:rPr>
                <w:rFonts w:eastAsiaTheme="minorHAnsi"/>
                <w:b/>
                <w:color w:val="000000" w:themeColor="text1"/>
              </w:rPr>
              <w:t>continuing</w:t>
            </w:r>
            <w:r w:rsidRPr="004754C9">
              <w:rPr>
                <w:rFonts w:eastAsiaTheme="minorHAnsi"/>
                <w:color w:val="000000" w:themeColor="text1"/>
              </w:rPr>
              <w:t xml:space="preserve"> if it has not been remedied </w:t>
            </w:r>
            <w:r w:rsidRPr="004754C9">
              <w:rPr>
                <w:rFonts w:eastAsiaTheme="minorHAnsi"/>
                <w:color w:val="000000" w:themeColor="text1"/>
              </w:rPr>
              <w:lastRenderedPageBreak/>
              <w:t>or waived.</w:t>
            </w:r>
          </w:p>
          <w:p w:rsidR="004754C9" w:rsidRPr="004754C9" w:rsidRDefault="004754C9" w:rsidP="00877C0E">
            <w:pPr>
              <w:spacing w:line="260" w:lineRule="atLeast"/>
              <w:ind w:left="720"/>
              <w:rPr>
                <w:rFonts w:eastAsiaTheme="minorHAnsi"/>
              </w:rPr>
            </w:pPr>
          </w:p>
          <w:p w:rsidR="004754C9" w:rsidRPr="004754C9" w:rsidRDefault="004754C9" w:rsidP="00461492">
            <w:pPr>
              <w:numPr>
                <w:ilvl w:val="0"/>
                <w:numId w:val="20"/>
              </w:numPr>
              <w:spacing w:line="260" w:lineRule="atLeast"/>
              <w:ind w:left="740" w:hanging="720"/>
              <w:outlineLvl w:val="5"/>
              <w:rPr>
                <w:rFonts w:eastAsiaTheme="minorHAnsi"/>
                <w:b/>
              </w:rPr>
            </w:pPr>
            <w:bookmarkStart w:id="29" w:name="_Ref506300191"/>
            <w:bookmarkStart w:id="30" w:name="_Ref506300192"/>
            <w:bookmarkStart w:id="31" w:name="_Toc506552957"/>
            <w:bookmarkStart w:id="32" w:name="_Toc506553003"/>
            <w:bookmarkStart w:id="33" w:name="_Toc506553049"/>
            <w:bookmarkStart w:id="34" w:name="_Toc506553095"/>
            <w:bookmarkStart w:id="35" w:name="_Toc506813055"/>
            <w:bookmarkStart w:id="36" w:name="_Toc508276520"/>
            <w:bookmarkStart w:id="37" w:name="_Toc510084602"/>
            <w:bookmarkStart w:id="38" w:name="_Toc510797064"/>
            <w:bookmarkStart w:id="39" w:name="_Toc511136421"/>
            <w:bookmarkStart w:id="40" w:name="_Toc511736938"/>
            <w:bookmarkStart w:id="41" w:name="_Toc512938670"/>
            <w:bookmarkStart w:id="42" w:name="_Toc513707543"/>
            <w:bookmarkStart w:id="43" w:name="_Toc514231857"/>
            <w:bookmarkStart w:id="44" w:name="_Toc514403870"/>
            <w:bookmarkStart w:id="45" w:name="_Toc514677178"/>
            <w:bookmarkStart w:id="46" w:name="_Toc515263248"/>
            <w:bookmarkStart w:id="47" w:name="_Toc516219223"/>
            <w:bookmarkStart w:id="48" w:name="_Toc50747143"/>
            <w:bookmarkStart w:id="49" w:name="_Toc50747182"/>
            <w:bookmarkStart w:id="50" w:name="_Toc57965990"/>
            <w:bookmarkStart w:id="51" w:name="_Toc57970822"/>
            <w:r w:rsidRPr="004754C9">
              <w:rPr>
                <w:rFonts w:eastAsiaTheme="minorHAnsi"/>
                <w:b/>
              </w:rPr>
              <w:t>The Facility</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4754C9" w:rsidRPr="004754C9" w:rsidRDefault="004754C9" w:rsidP="001C207B">
            <w:pPr>
              <w:spacing w:line="260" w:lineRule="atLeast"/>
              <w:rPr>
                <w:rFonts w:eastAsiaTheme="minorHAnsi"/>
                <w:color w:val="000000" w:themeColor="text1"/>
              </w:rPr>
            </w:pPr>
            <w:r w:rsidRPr="004754C9">
              <w:rPr>
                <w:rFonts w:eastAsiaTheme="minorHAnsi"/>
                <w:color w:val="000000" w:themeColor="text1"/>
              </w:rPr>
              <w:t xml:space="preserve">Subject to the terms of this Agreement, the Lender makes available to the Borrower an </w:t>
            </w:r>
            <w:r w:rsidR="00073E7B" w:rsidRPr="0087777E">
              <w:rPr>
                <w:color w:val="000000" w:themeColor="text1"/>
                <w:highlight w:val="yellow"/>
              </w:rPr>
              <w:t>IDR3</w:t>
            </w:r>
            <w:r w:rsidR="00073E7B" w:rsidRPr="006368E1">
              <w:rPr>
                <w:color w:val="000000" w:themeColor="text1"/>
              </w:rPr>
              <w:t>,924,375,00</w:t>
            </w:r>
            <w:r w:rsidR="00073E7B">
              <w:rPr>
                <w:color w:val="000000" w:themeColor="text1"/>
              </w:rPr>
              <w:t xml:space="preserve">0 - </w:t>
            </w:r>
            <w:r w:rsidR="00073E7B" w:rsidRPr="006368E1">
              <w:rPr>
                <w:i/>
                <w:color w:val="000000" w:themeColor="text1"/>
              </w:rPr>
              <w:t>(</w:t>
            </w:r>
            <w:r w:rsidR="00073E7B">
              <w:rPr>
                <w:i/>
                <w:color w:val="000000" w:themeColor="text1"/>
              </w:rPr>
              <w:t>T</w:t>
            </w:r>
            <w:r w:rsidR="00073E7B" w:rsidRPr="006368E1">
              <w:rPr>
                <w:i/>
                <w:color w:val="000000" w:themeColor="text1"/>
              </w:rPr>
              <w:t>hree billion nine hundred and twenty-four million and three hundred and seventy-five thousand Rupiah)</w:t>
            </w:r>
            <w:r w:rsidRPr="004754C9">
              <w:rPr>
                <w:rFonts w:eastAsiaTheme="minorHAnsi"/>
                <w:color w:val="000000" w:themeColor="text1"/>
              </w:rPr>
              <w:t>term loan facility in an aggregate amount equal to the Purchase Price.</w:t>
            </w:r>
          </w:p>
        </w:tc>
        <w:tc>
          <w:tcPr>
            <w:tcW w:w="4622" w:type="dxa"/>
            <w:tcBorders>
              <w:top w:val="nil"/>
              <w:left w:val="nil"/>
              <w:bottom w:val="nil"/>
              <w:right w:val="nil"/>
            </w:tcBorders>
          </w:tcPr>
          <w:p w:rsidR="004754C9" w:rsidRPr="004754C9" w:rsidRDefault="004754C9" w:rsidP="004754C9">
            <w:pPr>
              <w:spacing w:line="260" w:lineRule="atLeast"/>
              <w:rPr>
                <w:rFonts w:eastAsiaTheme="minorHAnsi"/>
              </w:rPr>
            </w:pPr>
            <w:r w:rsidRPr="004754C9">
              <w:rPr>
                <w:rFonts w:eastAsiaTheme="minorHAnsi"/>
              </w:rPr>
              <w:lastRenderedPageBreak/>
              <w:t xml:space="preserve">PERJANJIAN </w:t>
            </w:r>
            <w:r w:rsidRPr="004754C9">
              <w:rPr>
                <w:rFonts w:eastAsiaTheme="minorHAnsi"/>
                <w:b/>
              </w:rPr>
              <w:t>PINJAMAN ini</w:t>
            </w:r>
            <w:r w:rsidRPr="004754C9">
              <w:rPr>
                <w:rFonts w:eastAsiaTheme="minorHAnsi"/>
              </w:rPr>
              <w:t xml:space="preserve"> (</w:t>
            </w:r>
            <w:r w:rsidRPr="004754C9">
              <w:rPr>
                <w:rFonts w:eastAsiaTheme="minorHAnsi"/>
                <w:b/>
              </w:rPr>
              <w:t>Perjanjian</w:t>
            </w:r>
            <w:r w:rsidRPr="004754C9">
              <w:rPr>
                <w:rFonts w:eastAsiaTheme="minorHAnsi"/>
              </w:rPr>
              <w:t>) dibuat pada tanggal</w:t>
            </w:r>
            <w:r w:rsidRPr="004754C9">
              <w:rPr>
                <w:rFonts w:eastAsia="PMingLiU"/>
                <w:lang w:eastAsia="zh-HK"/>
              </w:rPr>
              <w:t>1 Mar</w:t>
            </w:r>
            <w:r w:rsidRPr="004754C9">
              <w:rPr>
                <w:rFonts w:eastAsiaTheme="minorHAnsi"/>
                <w:lang w:eastAsia="zh-HK"/>
              </w:rPr>
              <w:t>et</w:t>
            </w:r>
            <w:r w:rsidRPr="004754C9">
              <w:rPr>
                <w:rFonts w:eastAsiaTheme="minorHAnsi"/>
              </w:rPr>
              <w:t xml:space="preserve"> 2021</w:t>
            </w:r>
          </w:p>
          <w:p w:rsidR="00D628E6" w:rsidRDefault="00D628E6" w:rsidP="00D628E6">
            <w:pPr>
              <w:spacing w:line="260" w:lineRule="atLeast"/>
              <w:rPr>
                <w:rFonts w:eastAsiaTheme="minorHAnsi"/>
                <w:b/>
                <w:color w:val="000000" w:themeColor="text1"/>
                <w:szCs w:val="20"/>
              </w:rPr>
            </w:pPr>
          </w:p>
          <w:p w:rsidR="004754C9" w:rsidRPr="004754C9" w:rsidRDefault="004754C9" w:rsidP="00D628E6">
            <w:pPr>
              <w:spacing w:line="260" w:lineRule="atLeast"/>
              <w:rPr>
                <w:rFonts w:eastAsiaTheme="minorHAnsi"/>
                <w:color w:val="000000" w:themeColor="text1"/>
                <w:szCs w:val="20"/>
              </w:rPr>
            </w:pPr>
            <w:r w:rsidRPr="004754C9">
              <w:rPr>
                <w:rFonts w:eastAsiaTheme="minorHAnsi"/>
                <w:b/>
                <w:color w:val="000000" w:themeColor="text1"/>
                <w:szCs w:val="20"/>
              </w:rPr>
              <w:t>ANTARA</w:t>
            </w:r>
            <w:r w:rsidRPr="004754C9">
              <w:rPr>
                <w:rFonts w:eastAsiaTheme="minorHAnsi"/>
                <w:color w:val="000000" w:themeColor="text1"/>
                <w:szCs w:val="20"/>
              </w:rPr>
              <w:t>:</w:t>
            </w:r>
          </w:p>
          <w:p w:rsidR="00B52919" w:rsidRDefault="009E2335" w:rsidP="00A14B5F">
            <w:pPr>
              <w:pStyle w:val="AO1"/>
              <w:numPr>
                <w:ilvl w:val="0"/>
                <w:numId w:val="50"/>
              </w:numPr>
              <w:rPr>
                <w:color w:val="000000" w:themeColor="text1"/>
              </w:rPr>
            </w:pPr>
            <w:r w:rsidRPr="009E2335">
              <w:rPr>
                <w:b/>
                <w:bCs/>
              </w:rPr>
              <w:t>PT WOMBAT LOMBOK HOLDINGS</w:t>
            </w:r>
            <w:r w:rsidR="00B52919">
              <w:t xml:space="preserve">, perseroanterbatas yang didirikan dan diselenggarakanberdasarkanhukum Indonesia, berkedudukan di </w:t>
            </w:r>
            <w:r w:rsidR="00B52919" w:rsidRPr="003E09CB">
              <w:rPr>
                <w:bCs/>
              </w:rPr>
              <w:t>Jl. Kemang Raya No.72, RT.11/RW.2, Bangka, Kec. MampangPrpt., Kota Jakarta Selatan, Daerah KhususIbukota Jakarta 12730</w:t>
            </w:r>
            <w:r w:rsidR="00B52919">
              <w:t>. (</w:t>
            </w:r>
            <w:r w:rsidR="00B52919">
              <w:rPr>
                <w:b/>
              </w:rPr>
              <w:t>Peminjam</w:t>
            </w:r>
            <w:r w:rsidR="00B52919">
              <w:t xml:space="preserve">) </w:t>
            </w:r>
            <w:r w:rsidR="00B52919">
              <w:rPr>
                <w:color w:val="000000" w:themeColor="text1"/>
              </w:rPr>
              <w:t>dan</w:t>
            </w:r>
          </w:p>
          <w:p w:rsidR="00345197" w:rsidRPr="00345197" w:rsidRDefault="00345197" w:rsidP="00345197">
            <w:pPr>
              <w:pStyle w:val="AONormal"/>
            </w:pPr>
          </w:p>
          <w:p w:rsidR="004754C9" w:rsidRDefault="004754C9" w:rsidP="00A14B5F">
            <w:pPr>
              <w:numPr>
                <w:ilvl w:val="0"/>
                <w:numId w:val="50"/>
              </w:numPr>
              <w:spacing w:line="260" w:lineRule="atLeast"/>
              <w:rPr>
                <w:rFonts w:eastAsiaTheme="minorHAnsi"/>
                <w:color w:val="000000" w:themeColor="text1"/>
              </w:rPr>
            </w:pPr>
            <w:r w:rsidRPr="004754C9">
              <w:rPr>
                <w:rFonts w:eastAsia="Batang"/>
                <w:b/>
              </w:rPr>
              <w:t>PT BRIIX PROPERTI INDONESIA</w:t>
            </w:r>
            <w:r w:rsidRPr="004754C9">
              <w:rPr>
                <w:rFonts w:eastAsiaTheme="minorHAnsi"/>
              </w:rPr>
              <w:t xml:space="preserve">, suatuperseroanterbatasswasta yang didirikan dan diselenggarakanberdasarkanhukumRepublik Indonesia, berkedudukan di Jalan Pariwisata, Dusun Baturiti, Desa Kuta, KecamatanPujut, Kabupaten Lombok Tengah, Nusa Tenggara Barat, Indonesia </w:t>
            </w:r>
            <w:r w:rsidRPr="004754C9">
              <w:rPr>
                <w:rFonts w:eastAsiaTheme="minorHAnsi"/>
                <w:color w:val="000000" w:themeColor="text1"/>
              </w:rPr>
              <w:t>bertindaksebagaipemberipinjaman (</w:t>
            </w:r>
            <w:r w:rsidRPr="004754C9">
              <w:rPr>
                <w:rFonts w:eastAsiaTheme="minorHAnsi"/>
                <w:b/>
                <w:color w:val="000000" w:themeColor="text1"/>
              </w:rPr>
              <w:t>PemberiPinjaman</w:t>
            </w:r>
            <w:r w:rsidRPr="004754C9">
              <w:rPr>
                <w:rFonts w:eastAsiaTheme="minorHAnsi"/>
                <w:color w:val="000000" w:themeColor="text1"/>
              </w:rPr>
              <w:t>).</w:t>
            </w:r>
          </w:p>
          <w:p w:rsidR="00A14B5F" w:rsidRDefault="00A14B5F" w:rsidP="00A14B5F">
            <w:pPr>
              <w:pStyle w:val="ListParagraph"/>
              <w:rPr>
                <w:rFonts w:eastAsiaTheme="minorHAnsi"/>
                <w:color w:val="000000" w:themeColor="text1"/>
              </w:rPr>
            </w:pPr>
          </w:p>
          <w:p w:rsidR="00A14B5F" w:rsidRPr="004754C9" w:rsidRDefault="00A14B5F" w:rsidP="00A14B5F">
            <w:pPr>
              <w:spacing w:line="260" w:lineRule="atLeast"/>
              <w:ind w:left="1080"/>
              <w:rPr>
                <w:rFonts w:eastAsiaTheme="minorHAnsi"/>
                <w:color w:val="000000" w:themeColor="text1"/>
              </w:rPr>
            </w:pPr>
          </w:p>
          <w:p w:rsidR="004754C9" w:rsidRPr="004754C9" w:rsidRDefault="004754C9" w:rsidP="004754C9">
            <w:pPr>
              <w:spacing w:line="260" w:lineRule="atLeast"/>
              <w:rPr>
                <w:rFonts w:eastAsiaTheme="minorHAnsi"/>
              </w:rPr>
            </w:pPr>
            <w:r w:rsidRPr="004754C9">
              <w:rPr>
                <w:rFonts w:eastAsiaTheme="minorHAnsi"/>
              </w:rPr>
              <w:t>Peminjam dan PemberiPinjamanselanjutnyasecarabersama-samadisebutsebagai</w:t>
            </w:r>
            <w:r w:rsidRPr="004754C9">
              <w:rPr>
                <w:rFonts w:eastAsiaTheme="minorHAnsi"/>
                <w:b/>
              </w:rPr>
              <w:t>Para Pihak</w:t>
            </w:r>
            <w:r w:rsidRPr="004754C9">
              <w:rPr>
                <w:rFonts w:eastAsiaTheme="minorHAnsi"/>
              </w:rPr>
              <w:t xml:space="preserve"> dan masing-masing disebut</w:t>
            </w:r>
            <w:r w:rsidRPr="004754C9">
              <w:rPr>
                <w:rFonts w:eastAsiaTheme="minorHAnsi"/>
                <w:b/>
              </w:rPr>
              <w:t>Pihak</w:t>
            </w:r>
            <w:r w:rsidRPr="004754C9">
              <w:rPr>
                <w:rFonts w:eastAsiaTheme="minorHAnsi"/>
              </w:rPr>
              <w:t xml:space="preserve">. </w:t>
            </w:r>
          </w:p>
          <w:p w:rsidR="006B54E6" w:rsidRDefault="006B54E6" w:rsidP="006B54E6">
            <w:pPr>
              <w:spacing w:line="260" w:lineRule="atLeast"/>
              <w:rPr>
                <w:rFonts w:eastAsiaTheme="minorHAnsi"/>
                <w:b/>
              </w:rPr>
            </w:pPr>
          </w:p>
          <w:p w:rsidR="004754C9" w:rsidRPr="004754C9" w:rsidRDefault="004754C9" w:rsidP="006B54E6">
            <w:pPr>
              <w:spacing w:line="260" w:lineRule="atLeast"/>
              <w:rPr>
                <w:rFonts w:eastAsiaTheme="minorHAnsi"/>
              </w:rPr>
            </w:pPr>
            <w:r w:rsidRPr="004754C9">
              <w:rPr>
                <w:rFonts w:eastAsiaTheme="minorHAnsi"/>
                <w:b/>
              </w:rPr>
              <w:t>BAHWA</w:t>
            </w:r>
            <w:r w:rsidRPr="004754C9">
              <w:rPr>
                <w:rFonts w:eastAsiaTheme="minorHAnsi"/>
              </w:rPr>
              <w:t>:</w:t>
            </w:r>
          </w:p>
          <w:p w:rsidR="004754C9" w:rsidRPr="006B54E6" w:rsidRDefault="004754C9" w:rsidP="00461492">
            <w:pPr>
              <w:pStyle w:val="ListParagraph"/>
              <w:numPr>
                <w:ilvl w:val="6"/>
                <w:numId w:val="20"/>
              </w:numPr>
              <w:spacing w:line="260" w:lineRule="atLeast"/>
              <w:rPr>
                <w:rFonts w:eastAsiaTheme="minorHAnsi"/>
              </w:rPr>
            </w:pPr>
            <w:r w:rsidRPr="006B54E6">
              <w:rPr>
                <w:rFonts w:eastAsiaTheme="minorHAnsi"/>
              </w:rPr>
              <w:t xml:space="preserve">Para Pihaktelahmenandatanganiperjanjianjualbelibersyarat pada atausekitartanggalPerjanjianini (- </w:t>
            </w:r>
            <w:r w:rsidRPr="006B54E6">
              <w:rPr>
                <w:rFonts w:eastAsiaTheme="minorHAnsi"/>
                <w:b/>
              </w:rPr>
              <w:t>CSPA</w:t>
            </w:r>
            <w:r w:rsidRPr="006B54E6">
              <w:rPr>
                <w:rFonts w:eastAsiaTheme="minorHAnsi"/>
              </w:rPr>
              <w:t xml:space="preserve">) di mana Penyewasebagaipenjual dan PemilikSewasebagaipembelitelahmenyetujuijualbeliProperti(sebagaimanadidefinisikan di bawah) (- </w:t>
            </w:r>
            <w:r w:rsidRPr="006B54E6">
              <w:rPr>
                <w:rFonts w:eastAsiaTheme="minorHAnsi"/>
                <w:b/>
              </w:rPr>
              <w:t>Transaksi</w:t>
            </w:r>
            <w:r w:rsidRPr="006B54E6">
              <w:rPr>
                <w:rFonts w:eastAsiaTheme="minorHAnsi"/>
              </w:rPr>
              <w:t>).</w:t>
            </w:r>
          </w:p>
          <w:p w:rsidR="004754C9" w:rsidRPr="004754C9" w:rsidRDefault="004754C9" w:rsidP="00461492">
            <w:pPr>
              <w:pStyle w:val="AODefHead"/>
              <w:numPr>
                <w:ilvl w:val="6"/>
                <w:numId w:val="20"/>
              </w:numPr>
            </w:pPr>
            <w:r w:rsidRPr="004754C9">
              <w:t>UntukmembiayaiTransaksi, PenjualakanmenyediakanfasilitaspinjamanberjangkakepadaPembelidalamjumlahagregat yang samadengan Harga Pembelian (sebagaimanadidefinisikan di bawah) Properti, yang akanberlakusesuaidengansyarat dan ketentuan yang ditetapkan di bawahnyaini (selanjutnyadisebut</w:t>
            </w:r>
            <w:r w:rsidRPr="004754C9">
              <w:rPr>
                <w:b/>
              </w:rPr>
              <w:t>PerjanjianPinjaman</w:t>
            </w:r>
            <w:r w:rsidRPr="004754C9">
              <w:t>).</w:t>
            </w:r>
          </w:p>
          <w:p w:rsidR="004754C9" w:rsidRPr="004754C9" w:rsidRDefault="004754C9" w:rsidP="00461492">
            <w:pPr>
              <w:pStyle w:val="AODefHead"/>
              <w:numPr>
                <w:ilvl w:val="6"/>
                <w:numId w:val="20"/>
              </w:numPr>
            </w:pPr>
            <w:r w:rsidRPr="004754C9">
              <w:t>Para PihaktelahsetujuuntukmenandatanganiPerjanjianiniuntukmenetapkansyarat dan ketentuanTransaksi dan hak dan kewajiban masing-masing Para PihakterkaitPinjaman (sebagaimanadidefinisikan di bawahini).</w:t>
            </w:r>
          </w:p>
          <w:p w:rsidR="004754C9" w:rsidRPr="004754C9" w:rsidRDefault="004754C9" w:rsidP="0077026B">
            <w:pPr>
              <w:pStyle w:val="AODefHead"/>
              <w:numPr>
                <w:ilvl w:val="0"/>
                <w:numId w:val="0"/>
              </w:numPr>
              <w:rPr>
                <w:color w:val="000000" w:themeColor="text1"/>
                <w:szCs w:val="20"/>
              </w:rPr>
            </w:pPr>
            <w:r w:rsidRPr="004754C9">
              <w:rPr>
                <w:b/>
                <w:color w:val="000000" w:themeColor="text1"/>
                <w:szCs w:val="20"/>
              </w:rPr>
              <w:t>DISEPAKATI</w:t>
            </w:r>
            <w:r w:rsidRPr="004754C9">
              <w:rPr>
                <w:color w:val="000000" w:themeColor="text1"/>
                <w:szCs w:val="20"/>
              </w:rPr>
              <w:t>hal-halsebagaiberikut:</w:t>
            </w:r>
          </w:p>
          <w:p w:rsidR="004754C9" w:rsidRPr="004754C9" w:rsidRDefault="004754C9" w:rsidP="00D35A3A">
            <w:pPr>
              <w:keepNext/>
              <w:spacing w:line="260" w:lineRule="atLeast"/>
              <w:outlineLvl w:val="0"/>
              <w:rPr>
                <w:rFonts w:eastAsiaTheme="minorHAnsi"/>
                <w:b/>
                <w:caps/>
                <w:kern w:val="28"/>
              </w:rPr>
            </w:pPr>
            <w:r w:rsidRPr="004754C9">
              <w:rPr>
                <w:rFonts w:eastAsiaTheme="minorHAnsi"/>
                <w:b/>
                <w:caps/>
                <w:kern w:val="28"/>
              </w:rPr>
              <w:t>Definisi dan Penafsiran</w:t>
            </w:r>
          </w:p>
          <w:p w:rsidR="0077026B" w:rsidRDefault="0077026B" w:rsidP="00461492">
            <w:pPr>
              <w:keepNext/>
              <w:numPr>
                <w:ilvl w:val="0"/>
                <w:numId w:val="20"/>
              </w:numPr>
              <w:spacing w:line="260" w:lineRule="atLeast"/>
              <w:ind w:left="0"/>
              <w:rPr>
                <w:rFonts w:eastAsiaTheme="minorHAnsi"/>
                <w:b/>
                <w:color w:val="000000" w:themeColor="text1"/>
                <w:szCs w:val="20"/>
              </w:rPr>
            </w:pPr>
          </w:p>
          <w:p w:rsidR="004754C9" w:rsidRPr="004754C9" w:rsidRDefault="004754C9" w:rsidP="00461492">
            <w:pPr>
              <w:keepNext/>
              <w:numPr>
                <w:ilvl w:val="0"/>
                <w:numId w:val="20"/>
              </w:numPr>
              <w:spacing w:line="260" w:lineRule="atLeast"/>
              <w:ind w:left="0"/>
              <w:rPr>
                <w:rFonts w:eastAsiaTheme="minorHAnsi"/>
                <w:b/>
                <w:color w:val="000000" w:themeColor="text1"/>
                <w:szCs w:val="20"/>
              </w:rPr>
            </w:pPr>
            <w:r w:rsidRPr="004754C9">
              <w:rPr>
                <w:rFonts w:eastAsiaTheme="minorHAnsi"/>
                <w:b/>
                <w:color w:val="000000" w:themeColor="text1"/>
                <w:szCs w:val="20"/>
              </w:rPr>
              <w:t>Definisi</w:t>
            </w:r>
          </w:p>
          <w:p w:rsidR="004754C9" w:rsidRPr="004754C9" w:rsidRDefault="004754C9" w:rsidP="0077026B">
            <w:pPr>
              <w:spacing w:line="260" w:lineRule="atLeast"/>
              <w:rPr>
                <w:rFonts w:eastAsiaTheme="minorHAnsi"/>
                <w:color w:val="000000" w:themeColor="text1"/>
                <w:szCs w:val="20"/>
              </w:rPr>
            </w:pPr>
            <w:r w:rsidRPr="004754C9">
              <w:rPr>
                <w:rFonts w:eastAsiaTheme="minorHAnsi"/>
                <w:color w:val="000000" w:themeColor="text1"/>
                <w:szCs w:val="20"/>
              </w:rPr>
              <w:lastRenderedPageBreak/>
              <w:t>DalamPerjanjianini:</w:t>
            </w:r>
          </w:p>
          <w:p w:rsidR="004754C9" w:rsidRPr="004754C9" w:rsidRDefault="004754C9" w:rsidP="004754C9">
            <w:pPr>
              <w:spacing w:line="260" w:lineRule="atLeast"/>
              <w:outlineLvl w:val="5"/>
              <w:rPr>
                <w:rFonts w:eastAsiaTheme="minorHAnsi"/>
              </w:rPr>
            </w:pPr>
          </w:p>
          <w:p w:rsidR="004754C9" w:rsidRPr="004754C9" w:rsidRDefault="004754C9" w:rsidP="004754C9">
            <w:pPr>
              <w:spacing w:line="260" w:lineRule="atLeast"/>
              <w:outlineLvl w:val="5"/>
              <w:rPr>
                <w:rFonts w:eastAsiaTheme="minorHAnsi"/>
              </w:rPr>
            </w:pPr>
            <w:r w:rsidRPr="004754C9">
              <w:rPr>
                <w:rFonts w:eastAsiaTheme="minorHAnsi"/>
                <w:b/>
              </w:rPr>
              <w:t>Pengesahan</w:t>
            </w:r>
            <w:r w:rsidRPr="004754C9">
              <w:rPr>
                <w:rFonts w:eastAsiaTheme="minorHAnsi"/>
              </w:rPr>
              <w:t>berartiotorisasi, persetujuan, persetujuan, resolusi, lisensi, pembebasan, pengarsipan, notarisataupendaftaran.</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color w:val="000000" w:themeColor="text1"/>
              </w:rPr>
            </w:pPr>
            <w:r w:rsidRPr="004754C9">
              <w:rPr>
                <w:rFonts w:eastAsiaTheme="minorHAnsi"/>
                <w:b/>
              </w:rPr>
              <w:t xml:space="preserve">Peraturan Bahasa </w:t>
            </w:r>
            <w:r w:rsidRPr="004754C9">
              <w:rPr>
                <w:rFonts w:eastAsiaTheme="minorHAnsi"/>
              </w:rPr>
              <w:t>artinya: (a) Undang-UndangRepublik Indonesia Nomor 24 Tahun 2009 tentangBendera, Bahasa, Lambang, dan LaguKebangsaan Nasional sebagaimanatelahdiubahdariwaktukewaktu; (b) PeraturanPresidenNomor 63 Tahun 2019 tentangPenggunaan Bahasa Indonesia sebagaimanatelahdiubahdariwaktukewaktu; dan (c) hukum dan peraturan lain yang berkaitandenganpenggunaan Bahasa Indonesia yang mungkinakandiberlakukanlebihlanjutdariwaktukewaktu.</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Hari kerja</w:t>
            </w:r>
            <w:r w:rsidRPr="004754C9">
              <w:rPr>
                <w:rFonts w:eastAsiaTheme="minorHAnsi"/>
              </w:rPr>
              <w:t>Berartihari (selainSabtuatauMinggu) di mana bank bukauntukbisnisumum di Indonesia.</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CSPA</w:t>
            </w:r>
            <w:r w:rsidRPr="004754C9">
              <w:rPr>
                <w:rFonts w:eastAsiaTheme="minorHAnsi"/>
              </w:rPr>
              <w:t>berartiperjanjianjualbelibersyaratantaraPemberiPinjamansebagaipenjual dan Peminjamsebagaipembeli yang dilaksanakan pada atausekitartanggalPerjanjianinisehubungandenganjualbeliProperti.</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Wanpretasi</w:t>
            </w:r>
            <w:r w:rsidRPr="004754C9">
              <w:rPr>
                <w:rFonts w:eastAsiaTheme="minorHAnsi"/>
              </w:rPr>
              <w:t>berartiPeristiwaWanprestasiatauperistiwaataukeadaanapa pun yang ditentukandalamKlausul</w:t>
            </w:r>
            <w:r w:rsidR="00575D57" w:rsidRPr="004754C9">
              <w:rPr>
                <w:rFonts w:eastAsiaTheme="minorHAnsi"/>
              </w:rPr>
              <w:fldChar w:fldCharType="begin"/>
            </w:r>
            <w:r w:rsidRPr="004754C9">
              <w:rPr>
                <w:rFonts w:eastAsiaTheme="minorHAnsi"/>
                <w:color w:val="000000" w:themeColor="text1"/>
              </w:rPr>
              <w:instrText xml:space="preserve"> REF _Ref30298016 \r \h </w:instrText>
            </w:r>
            <w:r w:rsidR="00575D57" w:rsidRPr="004754C9">
              <w:rPr>
                <w:rFonts w:eastAsiaTheme="minorHAnsi"/>
              </w:rPr>
            </w:r>
            <w:r w:rsidR="00575D57" w:rsidRPr="004754C9">
              <w:rPr>
                <w:rFonts w:eastAsiaTheme="minorHAnsi"/>
              </w:rPr>
              <w:fldChar w:fldCharType="separate"/>
            </w:r>
            <w:r w:rsidRPr="004754C9">
              <w:rPr>
                <w:rFonts w:eastAsiaTheme="minorHAnsi"/>
                <w:color w:val="000000" w:themeColor="text1"/>
              </w:rPr>
              <w:t>11</w:t>
            </w:r>
            <w:r w:rsidR="00575D57" w:rsidRPr="004754C9">
              <w:rPr>
                <w:rFonts w:eastAsiaTheme="minorHAnsi"/>
              </w:rPr>
              <w:fldChar w:fldCharType="end"/>
            </w:r>
            <w:r w:rsidRPr="004754C9">
              <w:rPr>
                <w:rFonts w:eastAsiaTheme="minorHAnsi"/>
              </w:rPr>
              <w:t xml:space="preserve"> (</w:t>
            </w:r>
            <w:r w:rsidR="00575D57" w:rsidRPr="004754C9">
              <w:rPr>
                <w:rFonts w:eastAsiaTheme="minorHAnsi"/>
              </w:rPr>
              <w:fldChar w:fldCharType="begin"/>
            </w:r>
            <w:r w:rsidRPr="004754C9">
              <w:rPr>
                <w:rFonts w:eastAsiaTheme="minorHAnsi"/>
                <w:color w:val="000000" w:themeColor="text1"/>
              </w:rPr>
              <w:instrText xml:space="preserve"> REF _Ref30298016 \h </w:instrText>
            </w:r>
            <w:r w:rsidR="00575D57" w:rsidRPr="004754C9">
              <w:rPr>
                <w:rFonts w:eastAsiaTheme="minorHAnsi"/>
              </w:rPr>
            </w:r>
            <w:r w:rsidR="00575D57" w:rsidRPr="004754C9">
              <w:rPr>
                <w:rFonts w:eastAsiaTheme="minorHAnsi"/>
              </w:rPr>
              <w:fldChar w:fldCharType="separate"/>
            </w:r>
            <w:r w:rsidRPr="004754C9">
              <w:rPr>
                <w:rFonts w:eastAsiaTheme="minorHAnsi"/>
                <w:color w:val="000000" w:themeColor="text1"/>
              </w:rPr>
              <w:t>Events of Default</w:t>
            </w:r>
            <w:r w:rsidR="00575D57" w:rsidRPr="004754C9">
              <w:rPr>
                <w:rFonts w:eastAsiaTheme="minorHAnsi"/>
              </w:rPr>
              <w:fldChar w:fldCharType="end"/>
            </w:r>
            <w:r w:rsidRPr="004754C9">
              <w:rPr>
                <w:rFonts w:eastAsiaTheme="minorHAnsi"/>
              </w:rPr>
              <w:t>) yang akan (denganberakhirnya masa tenggang, pemberianpemberitahuan, pembuatankeputusanapa pun berdasarkanPerjanjianini) menjadiPeristiwaWanpretasi.</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KejadianWanprestasi</w:t>
            </w:r>
            <w:r w:rsidRPr="004754C9">
              <w:rPr>
                <w:rFonts w:eastAsiaTheme="minorHAnsi"/>
              </w:rPr>
              <w:t>berartisetiapperistiwaataukeadaan yang ditentukansepertiitudalamKlausul</w:t>
            </w:r>
            <w:r w:rsidR="00575D57" w:rsidRPr="004754C9">
              <w:rPr>
                <w:rFonts w:eastAsiaTheme="minorHAnsi"/>
              </w:rPr>
              <w:fldChar w:fldCharType="begin"/>
            </w:r>
            <w:r w:rsidRPr="004754C9">
              <w:rPr>
                <w:rFonts w:eastAsiaTheme="minorHAnsi"/>
                <w:color w:val="000000" w:themeColor="text1"/>
              </w:rPr>
              <w:instrText xml:space="preserve"> REF _Ref30298021 \r \h </w:instrText>
            </w:r>
            <w:r w:rsidR="00575D57" w:rsidRPr="004754C9">
              <w:rPr>
                <w:rFonts w:eastAsiaTheme="minorHAnsi"/>
              </w:rPr>
            </w:r>
            <w:r w:rsidR="00575D57" w:rsidRPr="004754C9">
              <w:rPr>
                <w:rFonts w:eastAsiaTheme="minorHAnsi"/>
              </w:rPr>
              <w:fldChar w:fldCharType="separate"/>
            </w:r>
            <w:r w:rsidRPr="004754C9">
              <w:rPr>
                <w:rFonts w:eastAsiaTheme="minorHAnsi"/>
                <w:color w:val="000000" w:themeColor="text1"/>
              </w:rPr>
              <w:t>11</w:t>
            </w:r>
            <w:r w:rsidR="00575D57" w:rsidRPr="004754C9">
              <w:rPr>
                <w:rFonts w:eastAsiaTheme="minorHAnsi"/>
              </w:rPr>
              <w:fldChar w:fldCharType="end"/>
            </w:r>
            <w:r w:rsidRPr="004754C9">
              <w:rPr>
                <w:rFonts w:eastAsiaTheme="minorHAnsi"/>
              </w:rPr>
              <w:t xml:space="preserve"> (</w:t>
            </w:r>
            <w:r w:rsidR="00575D57" w:rsidRPr="004754C9">
              <w:rPr>
                <w:rFonts w:eastAsiaTheme="minorHAnsi"/>
              </w:rPr>
              <w:fldChar w:fldCharType="begin"/>
            </w:r>
            <w:r w:rsidRPr="004754C9">
              <w:rPr>
                <w:rFonts w:eastAsiaTheme="minorHAnsi"/>
                <w:color w:val="000000" w:themeColor="text1"/>
              </w:rPr>
              <w:instrText xml:space="preserve"> REF _Ref30298021 \h </w:instrText>
            </w:r>
            <w:r w:rsidR="00575D57" w:rsidRPr="004754C9">
              <w:rPr>
                <w:rFonts w:eastAsiaTheme="minorHAnsi"/>
              </w:rPr>
            </w:r>
            <w:r w:rsidR="00575D57" w:rsidRPr="004754C9">
              <w:rPr>
                <w:rFonts w:eastAsiaTheme="minorHAnsi"/>
              </w:rPr>
              <w:fldChar w:fldCharType="separate"/>
            </w:r>
            <w:r w:rsidRPr="004754C9">
              <w:rPr>
                <w:rFonts w:eastAsiaTheme="minorHAnsi"/>
                <w:color w:val="000000" w:themeColor="text1"/>
              </w:rPr>
              <w:t>Events of Default</w:t>
            </w:r>
            <w:r w:rsidR="00575D57" w:rsidRPr="004754C9">
              <w:rPr>
                <w:rFonts w:eastAsiaTheme="minorHAnsi"/>
              </w:rPr>
              <w:fldChar w:fldCharType="end"/>
            </w:r>
            <w:r w:rsidRPr="004754C9">
              <w:rPr>
                <w:rFonts w:eastAsiaTheme="minorHAnsi"/>
              </w:rPr>
              <w:t>).</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Fasilitas</w:t>
            </w:r>
            <w:r w:rsidRPr="004754C9">
              <w:rPr>
                <w:rFonts w:eastAsiaTheme="minorHAnsi"/>
              </w:rPr>
              <w:t>berartifasilitaspinjamanberjangka yang tersediaberdasarkanPerjanjianinisebagaimanadijelaskandalamKlausul</w:t>
            </w:r>
            <w:r w:rsidR="00575D57" w:rsidRPr="004754C9">
              <w:rPr>
                <w:rFonts w:eastAsiaTheme="minorHAnsi"/>
              </w:rPr>
              <w:fldChar w:fldCharType="begin"/>
            </w:r>
            <w:r w:rsidRPr="004754C9">
              <w:rPr>
                <w:rFonts w:eastAsiaTheme="minorHAnsi"/>
                <w:color w:val="000000" w:themeColor="text1"/>
              </w:rPr>
              <w:instrText xml:space="preserve"> REF _Ref506300191 \r \h </w:instrText>
            </w:r>
            <w:r w:rsidR="00575D57" w:rsidRPr="004754C9">
              <w:rPr>
                <w:rFonts w:eastAsiaTheme="minorHAnsi"/>
              </w:rPr>
            </w:r>
            <w:r w:rsidR="00575D57" w:rsidRPr="004754C9">
              <w:rPr>
                <w:rFonts w:eastAsiaTheme="minorHAnsi"/>
              </w:rPr>
              <w:fldChar w:fldCharType="separate"/>
            </w:r>
            <w:r w:rsidRPr="004754C9">
              <w:rPr>
                <w:rFonts w:eastAsiaTheme="minorHAnsi"/>
                <w:color w:val="000000" w:themeColor="text1"/>
              </w:rPr>
              <w:t>2</w:t>
            </w:r>
            <w:r w:rsidR="00575D57" w:rsidRPr="004754C9">
              <w:rPr>
                <w:rFonts w:eastAsiaTheme="minorHAnsi"/>
              </w:rPr>
              <w:fldChar w:fldCharType="end"/>
            </w:r>
            <w:r w:rsidRPr="004754C9">
              <w:rPr>
                <w:rFonts w:eastAsiaTheme="minorHAnsi"/>
              </w:rPr>
              <w:t xml:space="preserve"> (</w:t>
            </w:r>
            <w:r w:rsidR="00575D57" w:rsidRPr="004754C9">
              <w:rPr>
                <w:rFonts w:eastAsiaTheme="minorHAnsi"/>
              </w:rPr>
              <w:fldChar w:fldCharType="begin"/>
            </w:r>
            <w:r w:rsidRPr="004754C9">
              <w:rPr>
                <w:rFonts w:eastAsiaTheme="minorHAnsi"/>
                <w:color w:val="000000" w:themeColor="text1"/>
              </w:rPr>
              <w:instrText xml:space="preserve"> REF  _Ref506300192 \h </w:instrText>
            </w:r>
            <w:r w:rsidR="00575D57" w:rsidRPr="004754C9">
              <w:rPr>
                <w:rFonts w:eastAsiaTheme="minorHAnsi"/>
              </w:rPr>
            </w:r>
            <w:r w:rsidR="00575D57" w:rsidRPr="004754C9">
              <w:rPr>
                <w:rFonts w:eastAsiaTheme="minorHAnsi"/>
              </w:rPr>
              <w:fldChar w:fldCharType="separate"/>
            </w:r>
            <w:r w:rsidRPr="004754C9">
              <w:rPr>
                <w:rFonts w:eastAsiaTheme="minorHAnsi"/>
                <w:color w:val="000000" w:themeColor="text1"/>
              </w:rPr>
              <w:t>The Facility</w:t>
            </w:r>
            <w:r w:rsidR="00575D57" w:rsidRPr="004754C9">
              <w:rPr>
                <w:rFonts w:eastAsiaTheme="minorHAnsi"/>
              </w:rPr>
              <w:fldChar w:fldCharType="end"/>
            </w:r>
            <w:r w:rsidRPr="004754C9">
              <w:rPr>
                <w:rFonts w:eastAsiaTheme="minorHAnsi"/>
              </w:rPr>
              <w:t>).</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SewaTerjamin</w:t>
            </w:r>
            <w:r w:rsidRPr="004754C9">
              <w:rPr>
                <w:rFonts w:eastAsiaTheme="minorHAnsi"/>
              </w:rPr>
              <w:t xml:space="preserve">memiliki arti yang diberikanuntukistilahtersebutberdasarkanPerjanjianSewa. </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IDR</w:t>
            </w:r>
            <w:r w:rsidRPr="004754C9">
              <w:rPr>
                <w:rFonts w:eastAsiaTheme="minorHAnsi"/>
              </w:rPr>
              <w:t>atau</w:t>
            </w:r>
            <w:r w:rsidRPr="004754C9">
              <w:rPr>
                <w:rFonts w:eastAsiaTheme="minorHAnsi"/>
                <w:b/>
              </w:rPr>
              <w:t>Rp</w:t>
            </w:r>
            <w:r w:rsidRPr="004754C9">
              <w:rPr>
                <w:rFonts w:eastAsiaTheme="minorHAnsi"/>
              </w:rPr>
              <w:t>adalahmata uang Indonesia yang sah.</w:t>
            </w:r>
          </w:p>
          <w:p w:rsidR="004754C9" w:rsidRPr="004754C9" w:rsidRDefault="004754C9" w:rsidP="00D35A3A">
            <w:pPr>
              <w:pStyle w:val="AODefHead"/>
              <w:numPr>
                <w:ilvl w:val="0"/>
                <w:numId w:val="0"/>
              </w:numPr>
            </w:pPr>
            <w:r w:rsidRPr="004754C9">
              <w:rPr>
                <w:b/>
              </w:rPr>
              <w:t>Indonesia</w:t>
            </w:r>
            <w:r w:rsidRPr="004754C9">
              <w:t>berartiRepublik Indonesia.</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Perjanjiansewamenyewa</w:t>
            </w:r>
            <w:r w:rsidRPr="004754C9">
              <w:rPr>
                <w:rFonts w:eastAsiaTheme="minorHAnsi"/>
              </w:rPr>
              <w:t>adalahperjanjiansewaantaraPemberiPinjamansebagaipenyewa dan Peminjamsebagaipenyewa yang dilaksanakan pada atausekitartanggalPerjanjianinisehubungandengansewaProperti.</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Pinjaman</w:t>
            </w:r>
            <w:r w:rsidRPr="004754C9">
              <w:rPr>
                <w:rFonts w:eastAsiaTheme="minorHAnsi"/>
              </w:rPr>
              <w:t>berartipinjaman yang dibuatatauakandibuatberdasarkanFasilitasataujumlahpokokterutanguntuksaatpinjamantersebut.</w:t>
            </w:r>
          </w:p>
          <w:p w:rsidR="00D35A3A" w:rsidRDefault="004754C9" w:rsidP="00D35A3A">
            <w:pPr>
              <w:pStyle w:val="AODefHead"/>
              <w:numPr>
                <w:ilvl w:val="0"/>
                <w:numId w:val="0"/>
              </w:numPr>
              <w:rPr>
                <w:color w:val="000000" w:themeColor="text1"/>
                <w:szCs w:val="20"/>
              </w:rPr>
            </w:pPr>
            <w:r w:rsidRPr="004754C9">
              <w:rPr>
                <w:b/>
                <w:color w:val="000000" w:themeColor="text1"/>
                <w:szCs w:val="20"/>
              </w:rPr>
              <w:t>DampakBerat Material</w:t>
            </w:r>
            <w:r w:rsidRPr="004754C9">
              <w:rPr>
                <w:color w:val="000000" w:themeColor="text1"/>
                <w:szCs w:val="20"/>
              </w:rPr>
              <w:t>berartimenurutpendapatwajarPemberiPinjamansuatudampak material yang merugikankemampuanPeminjamuntukmelaksanakankewajibannyaberdasarkanDokumenTransaksiapa pun, ataukeabsahanataukeberlakuanDokumenTransaksi, atauhakatauupayahukumPemberiPinjamanberdasarkanDokumenTransaksi mana pun.</w:t>
            </w:r>
          </w:p>
          <w:p w:rsidR="004754C9" w:rsidRPr="004754C9" w:rsidRDefault="004754C9" w:rsidP="00D35A3A">
            <w:pPr>
              <w:pStyle w:val="AODefHead"/>
              <w:numPr>
                <w:ilvl w:val="0"/>
                <w:numId w:val="0"/>
              </w:numPr>
              <w:rPr>
                <w:color w:val="000000" w:themeColor="text1"/>
                <w:szCs w:val="20"/>
              </w:rPr>
            </w:pPr>
            <w:r w:rsidRPr="004754C9">
              <w:rPr>
                <w:b/>
              </w:rPr>
              <w:t>Bulan</w:t>
            </w:r>
            <w:r w:rsidRPr="004754C9">
              <w:t>adalahperiode yang dimulai pada satuharidalamsatubulankalender dan berakhir pada hari yang sesuaisecaranumerik di bulankalenderberikutnya, kecualibahwa:</w:t>
            </w:r>
          </w:p>
          <w:p w:rsidR="004754C9" w:rsidRPr="004754C9" w:rsidRDefault="004754C9" w:rsidP="004754C9">
            <w:pPr>
              <w:numPr>
                <w:ilvl w:val="2"/>
                <w:numId w:val="7"/>
              </w:numPr>
              <w:tabs>
                <w:tab w:val="clear" w:pos="1430"/>
                <w:tab w:val="num" w:pos="720"/>
              </w:tabs>
              <w:spacing w:line="260" w:lineRule="atLeast"/>
              <w:ind w:left="720"/>
              <w:outlineLvl w:val="6"/>
              <w:rPr>
                <w:rFonts w:eastAsiaTheme="minorHAnsi"/>
                <w:color w:val="000000" w:themeColor="text1"/>
                <w:szCs w:val="20"/>
              </w:rPr>
            </w:pPr>
            <w:r w:rsidRPr="004754C9">
              <w:rPr>
                <w:rFonts w:eastAsiaTheme="minorHAnsi"/>
                <w:color w:val="000000" w:themeColor="text1"/>
                <w:szCs w:val="20"/>
              </w:rPr>
              <w:t>(tunduk pada paragraf</w:t>
            </w:r>
            <w:r w:rsidR="00575D57" w:rsidRPr="004754C9">
              <w:rPr>
                <w:rFonts w:eastAsiaTheme="minorHAnsi"/>
                <w:color w:val="000000" w:themeColor="text1"/>
                <w:szCs w:val="20"/>
              </w:rPr>
              <w:fldChar w:fldCharType="begin"/>
            </w:r>
            <w:r w:rsidRPr="004754C9">
              <w:rPr>
                <w:rFonts w:eastAsiaTheme="minorHAnsi"/>
                <w:color w:val="000000" w:themeColor="text1"/>
                <w:szCs w:val="20"/>
              </w:rPr>
              <w:instrText xml:space="preserve"> REF _Ref445573148 \n \p \h \   </w:instrText>
            </w:r>
            <w:r w:rsidR="00575D57" w:rsidRPr="004754C9">
              <w:rPr>
                <w:rFonts w:eastAsiaTheme="minorHAnsi"/>
                <w:color w:val="000000" w:themeColor="text1"/>
                <w:szCs w:val="20"/>
              </w:rPr>
            </w:r>
            <w:r w:rsidR="00575D57" w:rsidRPr="004754C9">
              <w:rPr>
                <w:rFonts w:eastAsiaTheme="minorHAnsi"/>
                <w:color w:val="000000" w:themeColor="text1"/>
                <w:szCs w:val="20"/>
              </w:rPr>
              <w:fldChar w:fldCharType="separate"/>
            </w:r>
            <w:r w:rsidRPr="004754C9">
              <w:rPr>
                <w:rFonts w:eastAsiaTheme="minorHAnsi"/>
                <w:color w:val="000000" w:themeColor="text1"/>
                <w:szCs w:val="20"/>
              </w:rPr>
              <w:t>(c) below</w:t>
            </w:r>
            <w:r w:rsidR="00575D57" w:rsidRPr="004754C9">
              <w:rPr>
                <w:rFonts w:eastAsiaTheme="minorHAnsi"/>
                <w:color w:val="000000" w:themeColor="text1"/>
                <w:szCs w:val="20"/>
              </w:rPr>
              <w:fldChar w:fldCharType="end"/>
            </w:r>
            <w:r w:rsidRPr="004754C9">
              <w:rPr>
                <w:rFonts w:eastAsiaTheme="minorHAnsi"/>
                <w:color w:val="000000" w:themeColor="text1"/>
                <w:szCs w:val="20"/>
              </w:rPr>
              <w:t>) jikahari yang sesuaisecaranumerikbukan Hari Kerja, periodeituakanberakhir pada Hari Kerjaberikutnya di bulankalenderitu di mana jangkawaktuituakanberakhirjikaada, ataujikatidakada, tepat pada Hari Kerjasebelumnya;</w:t>
            </w:r>
          </w:p>
          <w:p w:rsidR="004754C9" w:rsidRPr="004754C9" w:rsidRDefault="004754C9" w:rsidP="004754C9">
            <w:pPr>
              <w:numPr>
                <w:ilvl w:val="2"/>
                <w:numId w:val="7"/>
              </w:numPr>
              <w:tabs>
                <w:tab w:val="clear" w:pos="1430"/>
                <w:tab w:val="num" w:pos="720"/>
              </w:tabs>
              <w:spacing w:line="260" w:lineRule="atLeast"/>
              <w:ind w:left="720"/>
              <w:outlineLvl w:val="6"/>
              <w:rPr>
                <w:rFonts w:eastAsiaTheme="minorHAnsi"/>
                <w:color w:val="000000" w:themeColor="text1"/>
                <w:szCs w:val="20"/>
              </w:rPr>
            </w:pPr>
            <w:r w:rsidRPr="004754C9">
              <w:rPr>
                <w:rFonts w:eastAsiaTheme="minorHAnsi"/>
                <w:color w:val="000000" w:themeColor="text1"/>
                <w:szCs w:val="20"/>
              </w:rPr>
              <w:t>jikatidakadahari yang sesuaisecaranumerikdalambulankalender di mana periodeituakanberakhir, periodeituakanberakhir pada Hari Kerjaterakhir di bulankalenderitu; dan</w:t>
            </w:r>
          </w:p>
          <w:p w:rsidR="004754C9" w:rsidRDefault="004754C9" w:rsidP="004754C9">
            <w:pPr>
              <w:numPr>
                <w:ilvl w:val="2"/>
                <w:numId w:val="7"/>
              </w:numPr>
              <w:tabs>
                <w:tab w:val="clear" w:pos="1430"/>
                <w:tab w:val="num" w:pos="720"/>
              </w:tabs>
              <w:spacing w:line="260" w:lineRule="atLeast"/>
              <w:ind w:left="720"/>
              <w:outlineLvl w:val="6"/>
              <w:rPr>
                <w:rFonts w:eastAsiaTheme="minorHAnsi"/>
                <w:color w:val="000000" w:themeColor="text1"/>
                <w:szCs w:val="20"/>
              </w:rPr>
            </w:pPr>
            <w:r w:rsidRPr="004754C9">
              <w:rPr>
                <w:rFonts w:eastAsiaTheme="minorHAnsi"/>
                <w:color w:val="000000" w:themeColor="text1"/>
                <w:szCs w:val="20"/>
              </w:rPr>
              <w:t>jikaPeriode Bunga dimulai pada Hari Kerjaterakhirdarisuatubulankalender, makaPeriode Bunga tersebutakanberakhir pada Hari Kerjaterakhir di bulankalender di mana Periode Bunga tersebutakanberakhir.</w:t>
            </w:r>
          </w:p>
          <w:p w:rsidR="00DB4C18" w:rsidRPr="004754C9" w:rsidRDefault="00DB4C18" w:rsidP="00DB4C18">
            <w:pPr>
              <w:spacing w:line="260" w:lineRule="atLeast"/>
              <w:ind w:left="720"/>
              <w:outlineLvl w:val="6"/>
              <w:rPr>
                <w:rFonts w:eastAsiaTheme="minorHAnsi"/>
                <w:color w:val="000000" w:themeColor="text1"/>
                <w:szCs w:val="20"/>
              </w:rPr>
            </w:pPr>
          </w:p>
          <w:p w:rsidR="004754C9" w:rsidRP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Aturan di atashanyaakanberlakuuntukBulanterakhir pada periodeapa pun.</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Pihak</w:t>
            </w:r>
            <w:r w:rsidRPr="004754C9">
              <w:rPr>
                <w:rFonts w:eastAsiaTheme="minorHAnsi"/>
              </w:rPr>
              <w:t>berartisuatupihakdalamPerjanjianini.</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Properti</w:t>
            </w:r>
            <w:r w:rsidRPr="004754C9">
              <w:rPr>
                <w:rFonts w:eastAsiaTheme="minorHAnsi"/>
              </w:rPr>
              <w:t>adalahtanah yang terletak di HGB No. 37 / Prabu termasukbangunan dan perlengkapan yang dibangun di atastanahtersebutsebagaimanadirincidalamCSPA;</w:t>
            </w:r>
          </w:p>
          <w:p w:rsidR="00D35A3A" w:rsidRDefault="00D35A3A" w:rsidP="004754C9">
            <w:pPr>
              <w:spacing w:line="260" w:lineRule="atLeast"/>
              <w:outlineLvl w:val="5"/>
              <w:rPr>
                <w:rFonts w:eastAsiaTheme="minorHAnsi"/>
                <w:b/>
                <w:color w:val="000000" w:themeColor="text1"/>
              </w:rPr>
            </w:pPr>
          </w:p>
          <w:p w:rsidR="004754C9" w:rsidRPr="004754C9" w:rsidRDefault="004754C9" w:rsidP="004754C9">
            <w:pPr>
              <w:spacing w:line="260" w:lineRule="atLeast"/>
              <w:outlineLvl w:val="5"/>
              <w:rPr>
                <w:rFonts w:eastAsiaTheme="minorHAnsi"/>
                <w:color w:val="000000" w:themeColor="text1"/>
              </w:rPr>
            </w:pPr>
            <w:r w:rsidRPr="004754C9">
              <w:rPr>
                <w:rFonts w:eastAsiaTheme="minorHAnsi"/>
                <w:b/>
                <w:color w:val="000000" w:themeColor="text1"/>
              </w:rPr>
              <w:t>Harga pembelian</w:t>
            </w:r>
            <w:r w:rsidRPr="004754C9">
              <w:rPr>
                <w:rFonts w:eastAsiaTheme="minorHAnsi"/>
                <w:color w:val="000000" w:themeColor="text1"/>
              </w:rPr>
              <w:t>berartihargapembelianProperti</w:t>
            </w:r>
            <w:r w:rsidRPr="004754C9">
              <w:rPr>
                <w:rFonts w:eastAsiaTheme="minorHAnsi"/>
              </w:rPr>
              <w:t>sebesar</w:t>
            </w:r>
            <w:r w:rsidR="00424FDB">
              <w:t>Rp</w:t>
            </w:r>
            <w:r w:rsidR="00305430" w:rsidRPr="00C64069">
              <w:t>4,025,000,00</w:t>
            </w:r>
            <w:r w:rsidR="00305430">
              <w:t>0</w:t>
            </w:r>
            <w:r w:rsidR="00424FDB">
              <w:t>(</w:t>
            </w:r>
            <w:r w:rsidR="00305430">
              <w:t>Empat</w:t>
            </w:r>
            <w:r w:rsidR="00424FDB">
              <w:t>miliar</w:t>
            </w:r>
            <w:r w:rsidR="001E3E38">
              <w:t>duapuluh</w:t>
            </w:r>
            <w:r w:rsidR="00305430">
              <w:t>lima</w:t>
            </w:r>
            <w:r w:rsidR="00250691">
              <w:t>juta</w:t>
            </w:r>
            <w:r w:rsidR="00424FDB">
              <w:t xml:space="preserve">Rupiah) </w:t>
            </w:r>
            <w:r w:rsidRPr="004754C9">
              <w:rPr>
                <w:rFonts w:eastAsiaTheme="minorHAnsi"/>
              </w:rPr>
              <w:t>termasukpajak, biaya dan / ataubiaya yang bersangkutan, yang disepakati para pihak.</w:t>
            </w:r>
            <w:r w:rsidRPr="004754C9">
              <w:rPr>
                <w:rFonts w:eastAsiaTheme="minorHAnsi"/>
                <w:color w:val="000000" w:themeColor="text1"/>
              </w:rPr>
              <w:t xml:space="preserve"> di CSPA;</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PernyataanBerulang</w:t>
            </w:r>
            <w:r w:rsidRPr="004754C9">
              <w:rPr>
                <w:rFonts w:eastAsiaTheme="minorHAnsi"/>
              </w:rPr>
              <w:t>berartisetiappernyataan yang ditetapkandalamKlausul</w:t>
            </w:r>
            <w:r w:rsidR="00575D57" w:rsidRPr="004754C9">
              <w:rPr>
                <w:rFonts w:eastAsiaTheme="minorHAnsi"/>
              </w:rPr>
              <w:fldChar w:fldCharType="begin"/>
            </w:r>
            <w:r w:rsidRPr="004754C9">
              <w:rPr>
                <w:rFonts w:eastAsiaTheme="minorHAnsi"/>
                <w:color w:val="000000" w:themeColor="text1"/>
              </w:rPr>
              <w:instrText xml:space="preserve"> REF _Ref495433864 \n \h </w:instrText>
            </w:r>
            <w:r w:rsidR="00575D57" w:rsidRPr="004754C9">
              <w:rPr>
                <w:rFonts w:eastAsiaTheme="minorHAnsi"/>
              </w:rPr>
            </w:r>
            <w:r w:rsidR="00575D57" w:rsidRPr="004754C9">
              <w:rPr>
                <w:rFonts w:eastAsiaTheme="minorHAnsi"/>
              </w:rPr>
              <w:fldChar w:fldCharType="separate"/>
            </w:r>
            <w:r w:rsidRPr="004754C9">
              <w:rPr>
                <w:rFonts w:eastAsiaTheme="minorHAnsi"/>
                <w:color w:val="000000" w:themeColor="text1"/>
              </w:rPr>
              <w:t>9</w:t>
            </w:r>
            <w:r w:rsidR="00575D57" w:rsidRPr="004754C9">
              <w:rPr>
                <w:rFonts w:eastAsiaTheme="minorHAnsi"/>
              </w:rPr>
              <w:fldChar w:fldCharType="end"/>
            </w:r>
            <w:r w:rsidRPr="004754C9">
              <w:rPr>
                <w:rFonts w:eastAsiaTheme="minorHAnsi"/>
              </w:rPr>
              <w:t xml:space="preserve"> (Representasi). </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Wakil</w:t>
            </w:r>
            <w:r w:rsidRPr="004754C9">
              <w:rPr>
                <w:rFonts w:eastAsiaTheme="minorHAnsi"/>
              </w:rPr>
              <w:t xml:space="preserve">berartisetiapdelegasi, agen, manajer, administrator, calon, pengacara, </w:t>
            </w:r>
            <w:r w:rsidRPr="004754C9">
              <w:rPr>
                <w:rFonts w:eastAsiaTheme="minorHAnsi"/>
              </w:rPr>
              <w:lastRenderedPageBreak/>
              <w:t>waliamanat, ataukustodian.</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Sekuritas</w:t>
            </w:r>
            <w:r w:rsidRPr="004754C9">
              <w:rPr>
                <w:rFonts w:eastAsiaTheme="minorHAnsi"/>
              </w:rPr>
              <w:t>berartihipotek, biaya, janji, hakgadaiataukepentingankeamananlainnya yang menjaminkewajibanseseorangatauperjanjianataupengaturanlainnya yang memilikiefekserupa.</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Pajak</w:t>
            </w:r>
            <w:r w:rsidRPr="004754C9">
              <w:rPr>
                <w:rFonts w:eastAsiaTheme="minorHAnsi"/>
              </w:rPr>
              <w:t>berartipajak, retribusi, pemungutanbiaya, beaataubiaya lain ataupemotongan yang serupa (termasukdendaataubunga yang harusdibayarsehubungandengankegagalanuntukmembayarataupenundaanpembayaran yang sama).</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TanggalPengakhiran</w:t>
            </w:r>
            <w:r w:rsidRPr="004754C9">
              <w:rPr>
                <w:rFonts w:eastAsiaTheme="minorHAnsi"/>
              </w:rPr>
              <w:t>adalahtanggalpembayaranterakhirsebagaimanadiaturdalamJadwal 2 (JadwalPembayaran).</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DokumenTransaksi</w:t>
            </w:r>
            <w:r w:rsidRPr="004754C9">
              <w:rPr>
                <w:rFonts w:eastAsiaTheme="minorHAnsi"/>
              </w:rPr>
              <w:t>berartiPerjanjianini, CSPA, PerjanjianSewa, dan dokumen lain yang ditetapkan oleh PemberiPinjaman dan Peminjam.</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Jumlah yang Belum Dibayar</w:t>
            </w:r>
            <w:r w:rsidRPr="004754C9">
              <w:rPr>
                <w:rFonts w:eastAsiaTheme="minorHAnsi"/>
              </w:rPr>
              <w:t>berartisetiapjumlah yang jatuh tempo dan terhutangtetapibelumdibayar oleh PeminjamberdasarkanDokumenTransaksi.</w:t>
            </w:r>
          </w:p>
          <w:p w:rsidR="00D35A3A" w:rsidRDefault="00D35A3A"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Pemanfaatan</w:t>
            </w:r>
            <w:r w:rsidRPr="004754C9">
              <w:rPr>
                <w:rFonts w:eastAsiaTheme="minorHAnsi"/>
              </w:rPr>
              <w:t>adalahpemanfaatanFasilitas.</w:t>
            </w:r>
          </w:p>
          <w:p w:rsidR="004754C9" w:rsidRPr="004754C9" w:rsidRDefault="004754C9" w:rsidP="004754C9">
            <w:pPr>
              <w:spacing w:line="260" w:lineRule="atLeast"/>
              <w:outlineLvl w:val="5"/>
              <w:rPr>
                <w:rFonts w:eastAsiaTheme="minorHAnsi"/>
              </w:rPr>
            </w:pPr>
            <w:r w:rsidRPr="004754C9">
              <w:rPr>
                <w:rFonts w:eastAsiaTheme="minorHAnsi"/>
                <w:b/>
              </w:rPr>
              <w:t>TanggalPemanfaatan</w:t>
            </w:r>
            <w:r w:rsidRPr="004754C9">
              <w:rPr>
                <w:rFonts w:eastAsiaTheme="minorHAnsi"/>
              </w:rPr>
              <w:t>berartitanggalPemanfaatan, menjaditanggal di mana Pinjaman yang relevanakandibuat.</w:t>
            </w:r>
          </w:p>
          <w:p w:rsidR="002E3AC4" w:rsidRDefault="002E3AC4" w:rsidP="004754C9">
            <w:pPr>
              <w:spacing w:line="260" w:lineRule="atLeast"/>
              <w:outlineLvl w:val="5"/>
              <w:rPr>
                <w:rFonts w:eastAsiaTheme="minorHAnsi"/>
                <w:b/>
              </w:rPr>
            </w:pPr>
          </w:p>
          <w:p w:rsidR="004754C9" w:rsidRPr="004754C9" w:rsidRDefault="004754C9" w:rsidP="004754C9">
            <w:pPr>
              <w:spacing w:line="260" w:lineRule="atLeast"/>
              <w:outlineLvl w:val="5"/>
              <w:rPr>
                <w:rFonts w:eastAsiaTheme="minorHAnsi"/>
              </w:rPr>
            </w:pPr>
            <w:r w:rsidRPr="004754C9">
              <w:rPr>
                <w:rFonts w:eastAsiaTheme="minorHAnsi"/>
                <w:b/>
              </w:rPr>
              <w:t>PPn</w:t>
            </w:r>
            <w:r w:rsidRPr="004754C9">
              <w:rPr>
                <w:rFonts w:eastAsiaTheme="minorHAnsi"/>
              </w:rPr>
              <w:t>berartipajakpertambahannilai yang berlaku.</w:t>
            </w:r>
          </w:p>
          <w:p w:rsidR="00C86F26" w:rsidRDefault="00C86F26" w:rsidP="00C86F26">
            <w:pPr>
              <w:keepNext/>
              <w:spacing w:line="260" w:lineRule="atLeast"/>
              <w:rPr>
                <w:rFonts w:eastAsiaTheme="minorHAnsi"/>
                <w:b/>
              </w:rPr>
            </w:pPr>
            <w:bookmarkStart w:id="52" w:name="_Ref510851778"/>
          </w:p>
          <w:p w:rsidR="004754C9" w:rsidRPr="004754C9" w:rsidRDefault="004754C9" w:rsidP="00C86F26">
            <w:pPr>
              <w:keepNext/>
              <w:spacing w:line="260" w:lineRule="atLeast"/>
              <w:rPr>
                <w:rFonts w:eastAsiaTheme="minorHAnsi"/>
                <w:b/>
              </w:rPr>
            </w:pPr>
            <w:r w:rsidRPr="004754C9">
              <w:rPr>
                <w:rFonts w:eastAsiaTheme="minorHAnsi"/>
                <w:b/>
              </w:rPr>
              <w:t>Konstruksi</w:t>
            </w:r>
            <w:bookmarkEnd w:id="52"/>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Kecualijikaindikasi yang bertentanganmuncul, referensiapa pun dalamPerjanjianiniuntuk:</w:t>
            </w:r>
          </w:p>
          <w:p w:rsidR="004754C9" w:rsidRDefault="004754C9" w:rsidP="004754C9">
            <w:pPr>
              <w:numPr>
                <w:ilvl w:val="3"/>
                <w:numId w:val="1"/>
              </w:numPr>
              <w:spacing w:line="260" w:lineRule="atLeast"/>
              <w:ind w:left="1440"/>
              <w:outlineLvl w:val="3"/>
              <w:rPr>
                <w:rFonts w:eastAsiaTheme="minorHAnsi"/>
                <w:color w:val="000000" w:themeColor="text1"/>
                <w:szCs w:val="20"/>
              </w:rPr>
            </w:pPr>
            <w:r w:rsidRPr="004754C9">
              <w:rPr>
                <w:rFonts w:eastAsiaTheme="minorHAnsi"/>
                <w:color w:val="000000" w:themeColor="text1"/>
                <w:szCs w:val="20"/>
              </w:rPr>
              <w:t>PemberiPinjaman, Peminjamatau</w:t>
            </w:r>
            <w:r w:rsidRPr="004754C9">
              <w:rPr>
                <w:rFonts w:eastAsiaTheme="minorHAnsi"/>
                <w:b/>
                <w:color w:val="000000" w:themeColor="text1"/>
                <w:szCs w:val="20"/>
              </w:rPr>
              <w:t>Pihak</w:t>
            </w:r>
            <w:r w:rsidRPr="004754C9">
              <w:rPr>
                <w:rFonts w:eastAsiaTheme="minorHAnsi"/>
                <w:color w:val="000000" w:themeColor="text1"/>
                <w:szCs w:val="20"/>
              </w:rPr>
              <w:t>apa pun harusditafsirkanuntukmemasukkanpenerusnyadalamhakmilik, penerima yang diizinkan dan penerima yang diizinkanuntuk, ataudari, hak dan / ataukewajibannyaberdasarkanDokumenTransaksi;</w:t>
            </w:r>
          </w:p>
          <w:p w:rsidR="00424FDB" w:rsidRPr="004754C9" w:rsidRDefault="00424FDB" w:rsidP="00424FDB">
            <w:pPr>
              <w:spacing w:line="260" w:lineRule="atLeast"/>
              <w:ind w:left="1440"/>
              <w:outlineLvl w:val="3"/>
              <w:rPr>
                <w:rFonts w:eastAsiaTheme="minorHAnsi"/>
                <w:color w:val="000000" w:themeColor="text1"/>
                <w:szCs w:val="20"/>
              </w:rPr>
            </w:pPr>
          </w:p>
          <w:p w:rsidR="004754C9" w:rsidRDefault="004754C9" w:rsidP="004754C9">
            <w:pPr>
              <w:numPr>
                <w:ilvl w:val="3"/>
                <w:numId w:val="1"/>
              </w:numPr>
              <w:spacing w:line="260" w:lineRule="atLeast"/>
              <w:ind w:left="1440"/>
              <w:outlineLvl w:val="3"/>
              <w:rPr>
                <w:rFonts w:eastAsiaTheme="minorHAnsi"/>
                <w:color w:val="000000" w:themeColor="text1"/>
                <w:szCs w:val="20"/>
              </w:rPr>
            </w:pPr>
            <w:bookmarkStart w:id="53" w:name="_Ref506309777"/>
            <w:r w:rsidRPr="004754C9">
              <w:rPr>
                <w:rFonts w:eastAsiaTheme="minorHAnsi"/>
                <w:color w:val="000000" w:themeColor="text1"/>
                <w:szCs w:val="20"/>
              </w:rPr>
              <w:t>suatu</w:t>
            </w:r>
            <w:r w:rsidRPr="004754C9">
              <w:rPr>
                <w:rFonts w:eastAsiaTheme="minorHAnsi"/>
                <w:b/>
                <w:color w:val="000000" w:themeColor="text1"/>
                <w:szCs w:val="20"/>
              </w:rPr>
              <w:t>amandemen</w:t>
            </w:r>
            <w:r w:rsidRPr="004754C9">
              <w:rPr>
                <w:rFonts w:eastAsiaTheme="minorHAnsi"/>
                <w:color w:val="000000" w:themeColor="text1"/>
                <w:szCs w:val="20"/>
              </w:rPr>
              <w:t xml:space="preserve">termasuksuplemen, novasi, perpanjangan (baikjatuh tempo atautidak), pernyataankembali, berlakunyaulangataupenggantian (dalamsetiapkasus, betapapunmendasar dan apakahlebihmemberatkanataumelibatkanperubahanapa pun dalamataupenambahankepada para pihak pada </w:t>
            </w:r>
            <w:r w:rsidRPr="004754C9">
              <w:rPr>
                <w:rFonts w:eastAsiaTheme="minorHAnsi"/>
                <w:color w:val="000000" w:themeColor="text1"/>
                <w:szCs w:val="20"/>
              </w:rPr>
              <w:lastRenderedPageBreak/>
              <w:t xml:space="preserve">perjanjianataudokumenapapun ) dan </w:t>
            </w:r>
            <w:r w:rsidRPr="004754C9">
              <w:rPr>
                <w:rFonts w:eastAsiaTheme="minorHAnsi"/>
                <w:b/>
                <w:color w:val="000000" w:themeColor="text1"/>
                <w:szCs w:val="20"/>
              </w:rPr>
              <w:t>diubah</w:t>
            </w:r>
            <w:r w:rsidRPr="004754C9">
              <w:rPr>
                <w:rFonts w:eastAsiaTheme="minorHAnsi"/>
                <w:color w:val="000000" w:themeColor="text1"/>
                <w:szCs w:val="20"/>
              </w:rPr>
              <w:t>harusditafsirkansesuai;</w:t>
            </w:r>
            <w:bookmarkEnd w:id="53"/>
          </w:p>
          <w:p w:rsidR="00424FDB" w:rsidRDefault="00424FDB" w:rsidP="00424FDB">
            <w:pPr>
              <w:pStyle w:val="ListParagraph"/>
              <w:rPr>
                <w:rFonts w:eastAsiaTheme="minorHAnsi"/>
                <w:color w:val="000000" w:themeColor="text1"/>
                <w:szCs w:val="20"/>
              </w:rPr>
            </w:pPr>
          </w:p>
          <w:p w:rsidR="00424FDB" w:rsidRPr="004754C9" w:rsidRDefault="00424FDB" w:rsidP="00424FDB">
            <w:pPr>
              <w:spacing w:line="260" w:lineRule="atLeast"/>
              <w:ind w:left="1440"/>
              <w:outlineLvl w:val="3"/>
              <w:rPr>
                <w:rFonts w:eastAsiaTheme="minorHAnsi"/>
                <w:color w:val="000000" w:themeColor="text1"/>
                <w:szCs w:val="20"/>
              </w:rPr>
            </w:pPr>
          </w:p>
          <w:p w:rsidR="004754C9" w:rsidRPr="004754C9" w:rsidRDefault="004754C9" w:rsidP="004754C9">
            <w:pPr>
              <w:numPr>
                <w:ilvl w:val="3"/>
                <w:numId w:val="1"/>
              </w:numPr>
              <w:spacing w:line="260" w:lineRule="atLeast"/>
              <w:ind w:left="1440"/>
              <w:outlineLvl w:val="3"/>
              <w:rPr>
                <w:rFonts w:eastAsiaTheme="minorHAnsi"/>
                <w:color w:val="000000" w:themeColor="text1"/>
                <w:szCs w:val="20"/>
              </w:rPr>
            </w:pPr>
            <w:r w:rsidRPr="004754C9">
              <w:rPr>
                <w:rFonts w:eastAsiaTheme="minorHAnsi"/>
                <w:b/>
                <w:color w:val="000000" w:themeColor="text1"/>
                <w:szCs w:val="20"/>
              </w:rPr>
              <w:t>aset</w:t>
            </w:r>
            <w:r w:rsidRPr="004754C9">
              <w:rPr>
                <w:rFonts w:eastAsiaTheme="minorHAnsi"/>
                <w:color w:val="000000" w:themeColor="text1"/>
                <w:szCs w:val="20"/>
              </w:rPr>
              <w:t>mencakupsegalajenisproperti, pendapatan, dan haksaatini dan di masa depan;</w:t>
            </w:r>
          </w:p>
          <w:p w:rsidR="004754C9" w:rsidRDefault="004754C9" w:rsidP="004754C9">
            <w:pPr>
              <w:numPr>
                <w:ilvl w:val="3"/>
                <w:numId w:val="1"/>
              </w:numPr>
              <w:spacing w:line="260" w:lineRule="atLeast"/>
              <w:ind w:left="1440"/>
              <w:outlineLvl w:val="3"/>
              <w:rPr>
                <w:rFonts w:eastAsiaTheme="minorHAnsi"/>
                <w:color w:val="000000" w:themeColor="text1"/>
                <w:szCs w:val="20"/>
              </w:rPr>
            </w:pPr>
            <w:r w:rsidRPr="004754C9">
              <w:rPr>
                <w:rFonts w:eastAsiaTheme="minorHAnsi"/>
                <w:b/>
                <w:color w:val="000000" w:themeColor="text1"/>
                <w:szCs w:val="20"/>
              </w:rPr>
              <w:t>pembuangan</w:t>
            </w:r>
            <w:r w:rsidRPr="004754C9">
              <w:rPr>
                <w:rFonts w:eastAsiaTheme="minorHAnsi"/>
                <w:color w:val="000000" w:themeColor="text1"/>
                <w:szCs w:val="20"/>
              </w:rPr>
              <w:t xml:space="preserve">termasukpenjualan, pengalihan, penugasan, hibah, sewa, lisensi, deklarasikepercayaanataupembuanganlainnya, baiksukarelaatautidaksukarela dan </w:t>
            </w:r>
            <w:r w:rsidRPr="004754C9">
              <w:rPr>
                <w:rFonts w:eastAsiaTheme="minorHAnsi"/>
                <w:b/>
                <w:color w:val="000000" w:themeColor="text1"/>
                <w:szCs w:val="20"/>
              </w:rPr>
              <w:t>membuang</w:t>
            </w:r>
            <w:r w:rsidRPr="004754C9">
              <w:rPr>
                <w:rFonts w:eastAsiaTheme="minorHAnsi"/>
                <w:color w:val="000000" w:themeColor="text1"/>
                <w:szCs w:val="20"/>
              </w:rPr>
              <w:t>harusditafsirkansesuai;</w:t>
            </w:r>
          </w:p>
          <w:p w:rsidR="00C86F26" w:rsidRPr="004754C9" w:rsidRDefault="00C86F26" w:rsidP="00C86F26">
            <w:pPr>
              <w:spacing w:line="260" w:lineRule="atLeast"/>
              <w:ind w:left="1440"/>
              <w:outlineLvl w:val="3"/>
              <w:rPr>
                <w:rFonts w:eastAsiaTheme="minorHAnsi"/>
                <w:color w:val="000000" w:themeColor="text1"/>
                <w:szCs w:val="20"/>
              </w:rPr>
            </w:pPr>
          </w:p>
          <w:p w:rsidR="004754C9" w:rsidRDefault="004754C9" w:rsidP="004754C9">
            <w:pPr>
              <w:numPr>
                <w:ilvl w:val="3"/>
                <w:numId w:val="1"/>
              </w:numPr>
              <w:spacing w:line="260" w:lineRule="atLeast"/>
              <w:ind w:left="1440"/>
              <w:outlineLvl w:val="3"/>
              <w:rPr>
                <w:rFonts w:eastAsiaTheme="minorHAnsi"/>
                <w:color w:val="000000" w:themeColor="text1"/>
                <w:szCs w:val="20"/>
              </w:rPr>
            </w:pPr>
            <w:r w:rsidRPr="004754C9">
              <w:rPr>
                <w:rFonts w:eastAsiaTheme="minorHAnsi"/>
                <w:color w:val="000000" w:themeColor="text1"/>
                <w:szCs w:val="20"/>
              </w:rPr>
              <w:t>Sebuah</w:t>
            </w:r>
            <w:r w:rsidRPr="004754C9">
              <w:rPr>
                <w:rFonts w:eastAsiaTheme="minorHAnsi"/>
                <w:b/>
                <w:color w:val="000000" w:themeColor="text1"/>
                <w:szCs w:val="20"/>
              </w:rPr>
              <w:t>DokumenTransaksi</w:t>
            </w:r>
            <w:r w:rsidRPr="004754C9">
              <w:rPr>
                <w:rFonts w:eastAsiaTheme="minorHAnsi"/>
                <w:color w:val="000000" w:themeColor="text1"/>
                <w:szCs w:val="20"/>
              </w:rPr>
              <w:t>atauperjanjianatauinstrumen lain apa pun yang merupakanrujukankeDokumenTransaksitersebutatauperjanjianatauinstrumen lain sebagaimanatelahdiubah;</w:t>
            </w:r>
          </w:p>
          <w:p w:rsidR="00C86F26" w:rsidRPr="004754C9" w:rsidRDefault="00C86F26" w:rsidP="00C86F26">
            <w:pPr>
              <w:spacing w:line="260" w:lineRule="atLeast"/>
              <w:ind w:left="1440"/>
              <w:outlineLvl w:val="3"/>
              <w:rPr>
                <w:rFonts w:eastAsiaTheme="minorHAnsi"/>
                <w:color w:val="000000" w:themeColor="text1"/>
                <w:szCs w:val="20"/>
              </w:rPr>
            </w:pPr>
          </w:p>
          <w:p w:rsidR="004754C9" w:rsidRDefault="004754C9" w:rsidP="004754C9">
            <w:pPr>
              <w:numPr>
                <w:ilvl w:val="3"/>
                <w:numId w:val="1"/>
              </w:numPr>
              <w:spacing w:line="260" w:lineRule="atLeast"/>
              <w:ind w:left="1440"/>
              <w:outlineLvl w:val="3"/>
              <w:rPr>
                <w:rFonts w:eastAsiaTheme="minorHAnsi"/>
                <w:color w:val="000000" w:themeColor="text1"/>
                <w:szCs w:val="20"/>
              </w:rPr>
            </w:pPr>
            <w:r w:rsidRPr="004754C9">
              <w:rPr>
                <w:rFonts w:eastAsiaTheme="minorHAnsi"/>
                <w:b/>
                <w:color w:val="000000" w:themeColor="text1"/>
                <w:szCs w:val="20"/>
              </w:rPr>
              <w:t>hutang</w:t>
            </w:r>
            <w:r w:rsidRPr="004754C9">
              <w:rPr>
                <w:rFonts w:eastAsiaTheme="minorHAnsi"/>
                <w:color w:val="000000" w:themeColor="text1"/>
                <w:szCs w:val="20"/>
              </w:rPr>
              <w:t>termasukkewajibanapa pun (baik yang timbulsebagaipokokatausebagaijaminan) untukpembayaranataupembayarankembali uang, baiksaatinimaupun di masa mendatang, aktualataukontinjensi;</w:t>
            </w:r>
          </w:p>
          <w:p w:rsidR="00751141" w:rsidRPr="004754C9" w:rsidRDefault="00751141" w:rsidP="009301D9">
            <w:pPr>
              <w:spacing w:line="260" w:lineRule="atLeast"/>
              <w:outlineLvl w:val="3"/>
              <w:rPr>
                <w:rFonts w:eastAsiaTheme="minorHAnsi"/>
                <w:color w:val="000000" w:themeColor="text1"/>
                <w:szCs w:val="20"/>
              </w:rPr>
            </w:pPr>
          </w:p>
          <w:p w:rsidR="004754C9" w:rsidRDefault="004754C9" w:rsidP="004754C9">
            <w:pPr>
              <w:numPr>
                <w:ilvl w:val="3"/>
                <w:numId w:val="1"/>
              </w:numPr>
              <w:spacing w:line="260" w:lineRule="atLeast"/>
              <w:ind w:left="1440"/>
              <w:outlineLvl w:val="3"/>
              <w:rPr>
                <w:rFonts w:eastAsiaTheme="minorHAnsi"/>
                <w:color w:val="000000" w:themeColor="text1"/>
                <w:szCs w:val="20"/>
              </w:rPr>
            </w:pPr>
            <w:r w:rsidRPr="004754C9">
              <w:rPr>
                <w:rFonts w:eastAsiaTheme="minorHAnsi"/>
                <w:b/>
                <w:color w:val="000000" w:themeColor="text1"/>
                <w:szCs w:val="20"/>
              </w:rPr>
              <w:t>orang</w:t>
            </w:r>
            <w:r w:rsidRPr="004754C9">
              <w:rPr>
                <w:rFonts w:eastAsiaTheme="minorHAnsi"/>
                <w:color w:val="000000" w:themeColor="text1"/>
                <w:szCs w:val="20"/>
              </w:rPr>
              <w:t>mencakupindividu, firma, perusahaan, korporasi, pemerintah, negara ataulembaga negara atauasosiasi, perwalian, usahapatungan, konsorsium, kemitraanatau badan hukumlainnya (apakahmemiliki badan hukum yang terpisahatautidak);</w:t>
            </w:r>
          </w:p>
          <w:p w:rsidR="00751141" w:rsidRPr="004754C9" w:rsidRDefault="00751141" w:rsidP="00751141">
            <w:pPr>
              <w:spacing w:line="260" w:lineRule="atLeast"/>
              <w:ind w:left="1440"/>
              <w:outlineLvl w:val="3"/>
              <w:rPr>
                <w:rFonts w:eastAsiaTheme="minorHAnsi"/>
                <w:color w:val="000000" w:themeColor="text1"/>
                <w:szCs w:val="20"/>
              </w:rPr>
            </w:pPr>
          </w:p>
          <w:p w:rsidR="004754C9" w:rsidRDefault="004754C9" w:rsidP="004754C9">
            <w:pPr>
              <w:numPr>
                <w:ilvl w:val="3"/>
                <w:numId w:val="1"/>
              </w:numPr>
              <w:spacing w:line="260" w:lineRule="atLeast"/>
              <w:ind w:left="1440"/>
              <w:outlineLvl w:val="3"/>
              <w:rPr>
                <w:rFonts w:eastAsiaTheme="minorHAnsi"/>
                <w:color w:val="000000" w:themeColor="text1"/>
                <w:szCs w:val="20"/>
              </w:rPr>
            </w:pPr>
            <w:r w:rsidRPr="004754C9">
              <w:rPr>
                <w:rFonts w:eastAsiaTheme="minorHAnsi"/>
                <w:b/>
                <w:color w:val="000000" w:themeColor="text1"/>
                <w:szCs w:val="20"/>
              </w:rPr>
              <w:t>peraturan</w:t>
            </w:r>
            <w:r w:rsidRPr="004754C9">
              <w:rPr>
                <w:rFonts w:eastAsiaTheme="minorHAnsi"/>
                <w:color w:val="000000" w:themeColor="text1"/>
                <w:szCs w:val="20"/>
              </w:rPr>
              <w:t>mencakupsegalaperaturan, aturan, arahanresmi, permintaanataupedoman (apakahmemilikikekuatanhukumatautidak) dari badan, lembaga, departemenpemerintah, antarpemerintah, atausupranasional, atauotoritasatauorganisasipengawas, pengawasanmandiriatauotoritasatauorganisasilainnya;</w:t>
            </w:r>
          </w:p>
          <w:p w:rsidR="00751141" w:rsidRPr="004754C9" w:rsidRDefault="00751141" w:rsidP="00751141">
            <w:pPr>
              <w:spacing w:line="260" w:lineRule="atLeast"/>
              <w:outlineLvl w:val="3"/>
              <w:rPr>
                <w:rFonts w:eastAsiaTheme="minorHAnsi"/>
                <w:color w:val="000000" w:themeColor="text1"/>
                <w:szCs w:val="20"/>
              </w:rPr>
            </w:pPr>
          </w:p>
          <w:p w:rsidR="004754C9" w:rsidRDefault="004754C9" w:rsidP="004754C9">
            <w:pPr>
              <w:numPr>
                <w:ilvl w:val="3"/>
                <w:numId w:val="1"/>
              </w:numPr>
              <w:spacing w:line="260" w:lineRule="atLeast"/>
              <w:ind w:left="1440"/>
              <w:outlineLvl w:val="3"/>
              <w:rPr>
                <w:rFonts w:eastAsiaTheme="minorHAnsi"/>
                <w:color w:val="000000" w:themeColor="text1"/>
                <w:szCs w:val="20"/>
              </w:rPr>
            </w:pPr>
            <w:r w:rsidRPr="004754C9">
              <w:rPr>
                <w:rFonts w:eastAsiaTheme="minorHAnsi"/>
                <w:color w:val="000000" w:themeColor="text1"/>
                <w:szCs w:val="20"/>
              </w:rPr>
              <w:t>ketentuanhukumadalahpenyebutanketentuantersebutsebagaimana yang diubahataudiberlakukankembali; dan</w:t>
            </w:r>
          </w:p>
          <w:p w:rsidR="00751141" w:rsidRPr="004754C9" w:rsidRDefault="00751141" w:rsidP="00751141">
            <w:pPr>
              <w:spacing w:line="260" w:lineRule="atLeast"/>
              <w:outlineLvl w:val="3"/>
              <w:rPr>
                <w:rFonts w:eastAsiaTheme="minorHAnsi"/>
                <w:color w:val="000000" w:themeColor="text1"/>
                <w:szCs w:val="20"/>
              </w:rPr>
            </w:pPr>
          </w:p>
          <w:p w:rsidR="004754C9" w:rsidRDefault="004754C9" w:rsidP="004754C9">
            <w:pPr>
              <w:numPr>
                <w:ilvl w:val="3"/>
                <w:numId w:val="1"/>
              </w:numPr>
              <w:spacing w:line="260" w:lineRule="atLeast"/>
              <w:ind w:left="1440"/>
              <w:outlineLvl w:val="3"/>
              <w:rPr>
                <w:rFonts w:eastAsiaTheme="minorHAnsi"/>
                <w:color w:val="000000" w:themeColor="text1"/>
                <w:szCs w:val="20"/>
              </w:rPr>
            </w:pPr>
            <w:r w:rsidRPr="004754C9">
              <w:rPr>
                <w:rFonts w:eastAsiaTheme="minorHAnsi"/>
                <w:color w:val="000000" w:themeColor="text1"/>
                <w:szCs w:val="20"/>
              </w:rPr>
              <w:t>waktudalamseharimengacu pada Waktu Indonesia Tengah (</w:t>
            </w:r>
            <w:r w:rsidRPr="004754C9">
              <w:rPr>
                <w:rFonts w:eastAsiaTheme="minorHAnsi"/>
                <w:i/>
                <w:color w:val="000000" w:themeColor="text1"/>
                <w:szCs w:val="20"/>
              </w:rPr>
              <w:t>Waktu Indonesia Bagian Tengah</w:t>
            </w:r>
            <w:r w:rsidRPr="004754C9">
              <w:rPr>
                <w:rFonts w:eastAsiaTheme="minorHAnsi"/>
                <w:color w:val="000000" w:themeColor="text1"/>
                <w:szCs w:val="20"/>
              </w:rPr>
              <w:t>) waktu.</w:t>
            </w:r>
          </w:p>
          <w:p w:rsidR="00751141" w:rsidRPr="004754C9" w:rsidRDefault="00751141" w:rsidP="00751141">
            <w:pPr>
              <w:spacing w:line="260" w:lineRule="atLeast"/>
              <w:outlineLvl w:val="3"/>
              <w:rPr>
                <w:rFonts w:eastAsiaTheme="minorHAnsi"/>
                <w:color w:val="000000" w:themeColor="text1"/>
                <w:szCs w:val="20"/>
              </w:rPr>
            </w:pP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JudulKlausul dan Lampiran hanyauntukkemudahanreferensi dan tidakmemengaruhiinterpretasiPerjanjianini.</w:t>
            </w:r>
          </w:p>
          <w:p w:rsidR="00751141" w:rsidRPr="004754C9" w:rsidRDefault="00751141" w:rsidP="00751141">
            <w:pPr>
              <w:spacing w:line="260" w:lineRule="atLeast"/>
              <w:ind w:left="720"/>
              <w:outlineLvl w:val="2"/>
              <w:rPr>
                <w:rFonts w:eastAsiaTheme="minorHAnsi"/>
                <w:color w:val="000000" w:themeColor="text1"/>
                <w:szCs w:val="20"/>
              </w:rPr>
            </w:pP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 xml:space="preserve">Kecualijikamunculindikasi yang berlawanan, istilah yang </w:t>
            </w:r>
            <w:r w:rsidRPr="004754C9">
              <w:rPr>
                <w:rFonts w:eastAsiaTheme="minorHAnsi"/>
                <w:color w:val="000000" w:themeColor="text1"/>
                <w:szCs w:val="20"/>
              </w:rPr>
              <w:lastRenderedPageBreak/>
              <w:t>digunakandalamDokumenTransaksilainnyaataudalampemberitahuanapa pun yang diberikanberdasarkanatausehubungandenganDokumenTransaksi mana pun memiliki arti yang samadalamDokumenTransaksiataupemberitahuansepertidalamPerjanjianini.</w:t>
            </w:r>
          </w:p>
          <w:p w:rsidR="00751141" w:rsidRPr="004754C9" w:rsidRDefault="00751141" w:rsidP="00751141">
            <w:pPr>
              <w:spacing w:line="260" w:lineRule="atLeast"/>
              <w:outlineLvl w:val="2"/>
              <w:rPr>
                <w:rFonts w:eastAsiaTheme="minorHAnsi"/>
                <w:color w:val="000000" w:themeColor="text1"/>
                <w:szCs w:val="20"/>
              </w:rPr>
            </w:pP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Kegagalan (selainKejadianWanprestasi) adalah</w:t>
            </w:r>
            <w:r w:rsidRPr="004754C9">
              <w:rPr>
                <w:rFonts w:eastAsiaTheme="minorHAnsi"/>
                <w:b/>
                <w:color w:val="000000" w:themeColor="text1"/>
                <w:szCs w:val="20"/>
              </w:rPr>
              <w:t>melanjutkan</w:t>
            </w:r>
            <w:r w:rsidRPr="004754C9">
              <w:rPr>
                <w:rFonts w:eastAsiaTheme="minorHAnsi"/>
                <w:color w:val="000000" w:themeColor="text1"/>
                <w:szCs w:val="20"/>
              </w:rPr>
              <w:t>jikabelumdiperbaikiataudibebaskan dan terjadiWanprestasi</w:t>
            </w:r>
            <w:r w:rsidRPr="004754C9">
              <w:rPr>
                <w:rFonts w:eastAsiaTheme="minorHAnsi"/>
                <w:b/>
                <w:color w:val="000000" w:themeColor="text1"/>
                <w:szCs w:val="20"/>
              </w:rPr>
              <w:t>melanjutkan</w:t>
            </w:r>
            <w:r w:rsidRPr="004754C9">
              <w:rPr>
                <w:rFonts w:eastAsiaTheme="minorHAnsi"/>
                <w:color w:val="000000" w:themeColor="text1"/>
                <w:szCs w:val="20"/>
              </w:rPr>
              <w:t>jikabelumdiperbaikiataudibebaskan.</w:t>
            </w:r>
          </w:p>
          <w:p w:rsidR="004754C9" w:rsidRPr="004754C9" w:rsidRDefault="004754C9" w:rsidP="004754C9">
            <w:pPr>
              <w:spacing w:line="260" w:lineRule="atLeast"/>
              <w:ind w:left="720"/>
              <w:outlineLvl w:val="2"/>
              <w:rPr>
                <w:rFonts w:eastAsiaTheme="minorHAnsi"/>
                <w:color w:val="000000" w:themeColor="text1"/>
                <w:szCs w:val="20"/>
              </w:rPr>
            </w:pPr>
          </w:p>
          <w:p w:rsidR="004754C9" w:rsidRPr="004754C9" w:rsidRDefault="004754C9" w:rsidP="00751141">
            <w:pPr>
              <w:keepNext/>
              <w:spacing w:line="260" w:lineRule="atLeast"/>
              <w:outlineLvl w:val="0"/>
              <w:rPr>
                <w:rFonts w:eastAsiaTheme="minorHAnsi"/>
                <w:b/>
                <w:caps/>
                <w:color w:val="000000" w:themeColor="text1"/>
                <w:kern w:val="28"/>
                <w:szCs w:val="20"/>
              </w:rPr>
            </w:pPr>
            <w:r w:rsidRPr="004754C9">
              <w:rPr>
                <w:rFonts w:eastAsiaTheme="minorHAnsi"/>
                <w:b/>
                <w:color w:val="000000" w:themeColor="text1"/>
                <w:kern w:val="28"/>
                <w:szCs w:val="20"/>
              </w:rPr>
              <w:t>Fasilitas</w:t>
            </w:r>
          </w:p>
          <w:p w:rsidR="004754C9" w:rsidRPr="004754C9" w:rsidRDefault="004754C9" w:rsidP="00751141">
            <w:pPr>
              <w:spacing w:line="260" w:lineRule="atLeast"/>
              <w:rPr>
                <w:rFonts w:eastAsiaTheme="minorHAnsi"/>
                <w:color w:val="000000" w:themeColor="text1"/>
                <w:szCs w:val="20"/>
              </w:rPr>
            </w:pPr>
            <w:r w:rsidRPr="004754C9">
              <w:rPr>
                <w:rFonts w:eastAsiaTheme="minorHAnsi"/>
                <w:color w:val="000000" w:themeColor="text1"/>
                <w:szCs w:val="20"/>
              </w:rPr>
              <w:t>Tunduk pada syarat-syaratPerjanjianini, PemberiPinjamanmenyediakankepadaPeminjam</w:t>
            </w:r>
            <w:r w:rsidR="002770A1">
              <w:t xml:space="preserve">Rp </w:t>
            </w:r>
            <w:r w:rsidR="00073E7B" w:rsidRPr="006368E1">
              <w:rPr>
                <w:color w:val="000000" w:themeColor="text1"/>
              </w:rPr>
              <w:t>3,924,375,00</w:t>
            </w:r>
            <w:r w:rsidR="00073E7B">
              <w:rPr>
                <w:color w:val="000000" w:themeColor="text1"/>
              </w:rPr>
              <w:t xml:space="preserve">0 </w:t>
            </w:r>
            <w:r w:rsidR="002770A1">
              <w:t>[</w:t>
            </w:r>
            <w:r w:rsidR="002569D3">
              <w:rPr>
                <w:i/>
              </w:rPr>
              <w:t>Tiga</w:t>
            </w:r>
            <w:r w:rsidR="002770A1">
              <w:rPr>
                <w:i/>
              </w:rPr>
              <w:t xml:space="preserve">miliar dan </w:t>
            </w:r>
            <w:r w:rsidR="00073E7B">
              <w:rPr>
                <w:i/>
              </w:rPr>
              <w:t>sembilan</w:t>
            </w:r>
            <w:r w:rsidR="002770A1">
              <w:rPr>
                <w:i/>
              </w:rPr>
              <w:t xml:space="preserve"> ratus </w:t>
            </w:r>
            <w:r w:rsidR="00073E7B">
              <w:rPr>
                <w:i/>
              </w:rPr>
              <w:t>dua</w:t>
            </w:r>
            <w:r w:rsidR="002770A1">
              <w:rPr>
                <w:i/>
              </w:rPr>
              <w:t>puluh</w:t>
            </w:r>
            <w:r w:rsidR="002569D3">
              <w:rPr>
                <w:i/>
              </w:rPr>
              <w:t>empat</w:t>
            </w:r>
            <w:r w:rsidR="002770A1">
              <w:rPr>
                <w:i/>
              </w:rPr>
              <w:t xml:space="preserve">juta dan </w:t>
            </w:r>
            <w:r w:rsidR="00073E7B">
              <w:rPr>
                <w:i/>
              </w:rPr>
              <w:t>tiga</w:t>
            </w:r>
            <w:r w:rsidR="002770A1">
              <w:rPr>
                <w:i/>
              </w:rPr>
              <w:t xml:space="preserve"> ratus </w:t>
            </w:r>
            <w:r w:rsidR="00073E7B">
              <w:rPr>
                <w:i/>
              </w:rPr>
              <w:t>tujuh</w:t>
            </w:r>
            <w:r w:rsidR="002770A1">
              <w:rPr>
                <w:i/>
              </w:rPr>
              <w:t>puluh</w:t>
            </w:r>
            <w:r w:rsidR="00073E7B">
              <w:rPr>
                <w:i/>
              </w:rPr>
              <w:t>lima</w:t>
            </w:r>
            <w:r w:rsidR="002770A1">
              <w:rPr>
                <w:i/>
              </w:rPr>
              <w:t>ribu Rupiah</w:t>
            </w:r>
            <w:r w:rsidR="002770A1">
              <w:t xml:space="preserve">] </w:t>
            </w:r>
            <w:r w:rsidRPr="004754C9">
              <w:rPr>
                <w:rFonts w:eastAsiaTheme="minorHAnsi"/>
                <w:color w:val="000000" w:themeColor="text1"/>
                <w:szCs w:val="20"/>
              </w:rPr>
              <w:t>fasilitaspinjamanberjangkadalamjumlahkeseluruhan yang samadengan Harga Pembelian.</w:t>
            </w:r>
          </w:p>
          <w:p w:rsidR="004754C9" w:rsidRPr="004754C9" w:rsidRDefault="004754C9" w:rsidP="006B54E6">
            <w:pPr>
              <w:pStyle w:val="AODefHead"/>
              <w:rPr>
                <w:szCs w:val="20"/>
              </w:rPr>
            </w:pPr>
          </w:p>
        </w:tc>
      </w:tr>
      <w:tr w:rsidR="004754C9" w:rsidRPr="004754C9" w:rsidTr="00FE0B60">
        <w:tc>
          <w:tcPr>
            <w:tcW w:w="4621" w:type="dxa"/>
            <w:tcBorders>
              <w:top w:val="nil"/>
              <w:left w:val="nil"/>
              <w:bottom w:val="nil"/>
              <w:right w:val="nil"/>
            </w:tcBorders>
          </w:tcPr>
          <w:p w:rsidR="004754C9" w:rsidRPr="000E0BA6" w:rsidRDefault="004754C9" w:rsidP="00461492">
            <w:pPr>
              <w:pStyle w:val="AOHead1"/>
              <w:numPr>
                <w:ilvl w:val="0"/>
                <w:numId w:val="31"/>
              </w:numPr>
            </w:pPr>
            <w:bookmarkStart w:id="54" w:name="_Toc506552958"/>
            <w:bookmarkStart w:id="55" w:name="_Toc506553004"/>
            <w:bookmarkStart w:id="56" w:name="_Toc506553050"/>
            <w:bookmarkStart w:id="57" w:name="_Toc506553096"/>
            <w:bookmarkStart w:id="58" w:name="_Toc506813056"/>
            <w:bookmarkStart w:id="59" w:name="_Toc508276521"/>
            <w:bookmarkStart w:id="60" w:name="_Toc510084603"/>
            <w:bookmarkStart w:id="61" w:name="_Toc510797065"/>
            <w:bookmarkStart w:id="62" w:name="_Toc511136422"/>
            <w:bookmarkStart w:id="63" w:name="_Toc511736939"/>
            <w:bookmarkStart w:id="64" w:name="_Toc512938671"/>
            <w:bookmarkStart w:id="65" w:name="_Toc513707544"/>
            <w:bookmarkStart w:id="66" w:name="_Toc514231858"/>
            <w:bookmarkStart w:id="67" w:name="_Toc514403871"/>
            <w:bookmarkStart w:id="68" w:name="_Toc514677179"/>
            <w:bookmarkStart w:id="69" w:name="_Toc515263249"/>
            <w:bookmarkStart w:id="70" w:name="_Toc516219224"/>
            <w:bookmarkStart w:id="71" w:name="_Toc50747144"/>
            <w:bookmarkStart w:id="72" w:name="_Toc50747183"/>
            <w:bookmarkStart w:id="73" w:name="_Toc57965991"/>
            <w:bookmarkStart w:id="74" w:name="_Toc57970823"/>
            <w:r w:rsidRPr="000E0BA6">
              <w:lastRenderedPageBreak/>
              <w:t>Purpose</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4754C9" w:rsidRPr="004754C9" w:rsidRDefault="000E0BA6"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3.1         </w:t>
            </w:r>
            <w:r w:rsidR="004754C9" w:rsidRPr="004754C9">
              <w:rPr>
                <w:rFonts w:eastAsiaTheme="minorHAnsi"/>
                <w:b/>
                <w:color w:val="000000" w:themeColor="text1"/>
              </w:rPr>
              <w:t>Purpose</w:t>
            </w:r>
          </w:p>
          <w:p w:rsidR="004754C9" w:rsidRPr="004754C9" w:rsidRDefault="004754C9" w:rsidP="006B54E6">
            <w:pPr>
              <w:pStyle w:val="AODefHead"/>
              <w:rPr>
                <w:color w:val="000000" w:themeColor="text1"/>
              </w:rPr>
            </w:pPr>
            <w:r w:rsidRPr="004754C9">
              <w:rPr>
                <w:color w:val="000000" w:themeColor="text1"/>
              </w:rPr>
              <w:t>The Borrower shall apply all amounts borrowed by it under the Facility towards the purchase of the Property pursuant to the CSPA. For the purpose of this Agreement, the Borrower agrees that the Lender can apply the Facility directly for the purchase of the Property in accordance with the terms and conditions under the CSPA.</w:t>
            </w:r>
          </w:p>
          <w:p w:rsidR="004754C9" w:rsidRPr="000E0BA6" w:rsidRDefault="004754C9" w:rsidP="00461492">
            <w:pPr>
              <w:pStyle w:val="AOHead1"/>
              <w:numPr>
                <w:ilvl w:val="0"/>
                <w:numId w:val="31"/>
              </w:numPr>
              <w:rPr>
                <w:color w:val="000000" w:themeColor="text1"/>
              </w:rPr>
            </w:pPr>
            <w:bookmarkStart w:id="75" w:name="_Ref501062549"/>
            <w:bookmarkStart w:id="76" w:name="_Toc506552960"/>
            <w:bookmarkStart w:id="77" w:name="_Toc506553006"/>
            <w:bookmarkStart w:id="78" w:name="_Toc506553052"/>
            <w:bookmarkStart w:id="79" w:name="_Toc506553098"/>
            <w:bookmarkStart w:id="80" w:name="_Toc506813058"/>
            <w:bookmarkStart w:id="81" w:name="_Toc508276523"/>
            <w:bookmarkStart w:id="82" w:name="_Toc510084605"/>
            <w:bookmarkStart w:id="83" w:name="_Toc510797067"/>
            <w:bookmarkStart w:id="84" w:name="_Toc511136424"/>
            <w:bookmarkStart w:id="85" w:name="_Toc511736941"/>
            <w:bookmarkStart w:id="86" w:name="_Toc512938673"/>
            <w:bookmarkStart w:id="87" w:name="_Toc513707546"/>
            <w:bookmarkStart w:id="88" w:name="_Toc514231860"/>
            <w:bookmarkStart w:id="89" w:name="_Toc514403873"/>
            <w:bookmarkStart w:id="90" w:name="_Toc514677181"/>
            <w:bookmarkStart w:id="91" w:name="_Toc515263251"/>
            <w:bookmarkStart w:id="92" w:name="_Toc516219226"/>
            <w:bookmarkStart w:id="93" w:name="_Toc50747145"/>
            <w:bookmarkStart w:id="94" w:name="_Toc50747184"/>
            <w:bookmarkStart w:id="95" w:name="_Toc57965994"/>
            <w:bookmarkStart w:id="96" w:name="_Toc57970826"/>
            <w:r w:rsidRPr="000E0BA6">
              <w:rPr>
                <w:color w:val="000000" w:themeColor="text1"/>
              </w:rPr>
              <w:t>Utilisation</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4754C9" w:rsidRPr="004754C9" w:rsidRDefault="000E0BA6" w:rsidP="004754C9">
            <w:pPr>
              <w:keepNext/>
              <w:tabs>
                <w:tab w:val="num" w:pos="720"/>
              </w:tabs>
              <w:spacing w:line="260" w:lineRule="atLeast"/>
              <w:rPr>
                <w:rFonts w:eastAsiaTheme="minorHAnsi"/>
                <w:b/>
                <w:color w:val="000000" w:themeColor="text1"/>
              </w:rPr>
            </w:pPr>
            <w:bookmarkStart w:id="97" w:name="_Ref30298135"/>
            <w:bookmarkStart w:id="98" w:name="_Ref501056902"/>
            <w:r>
              <w:rPr>
                <w:rFonts w:eastAsiaTheme="minorHAnsi"/>
                <w:b/>
                <w:color w:val="000000" w:themeColor="text1"/>
              </w:rPr>
              <w:lastRenderedPageBreak/>
              <w:t xml:space="preserve">4.1        </w:t>
            </w:r>
            <w:r w:rsidR="004754C9" w:rsidRPr="004754C9">
              <w:rPr>
                <w:rFonts w:eastAsiaTheme="minorHAnsi"/>
                <w:b/>
                <w:color w:val="000000" w:themeColor="text1"/>
              </w:rPr>
              <w:t>Currency and amount</w:t>
            </w:r>
            <w:bookmarkEnd w:id="97"/>
            <w:bookmarkEnd w:id="98"/>
            <w:r w:rsidR="004754C9" w:rsidRPr="004754C9">
              <w:rPr>
                <w:rFonts w:eastAsiaTheme="minorHAnsi"/>
                <w:b/>
                <w:color w:val="000000" w:themeColor="text1"/>
              </w:rPr>
              <w:t xml:space="preserve"> of Loan</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The currency for the Loan must be IDR.</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The amount of the proposed Loan must be for the whole amount of the Facility</w:t>
            </w:r>
            <w:r w:rsidRPr="004754C9">
              <w:rPr>
                <w:rFonts w:eastAsiaTheme="minorHAnsi"/>
                <w:color w:val="000000" w:themeColor="text1"/>
              </w:rPr>
              <w:lastRenderedPageBreak/>
              <w:t>.</w:t>
            </w:r>
          </w:p>
          <w:p w:rsidR="000E0BA6" w:rsidRDefault="000E0BA6" w:rsidP="004754C9">
            <w:pPr>
              <w:keepNext/>
              <w:tabs>
                <w:tab w:val="num" w:pos="720"/>
              </w:tabs>
              <w:spacing w:line="260" w:lineRule="atLeast"/>
              <w:rPr>
                <w:rFonts w:eastAsiaTheme="minorHAnsi"/>
                <w:b/>
                <w:color w:val="000000" w:themeColor="text1"/>
              </w:rPr>
            </w:pPr>
            <w:bookmarkStart w:id="99" w:name="_Ref501126059"/>
          </w:p>
          <w:p w:rsidR="004754C9" w:rsidRPr="004754C9" w:rsidRDefault="000E0BA6"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4.2        </w:t>
            </w:r>
            <w:r w:rsidR="004754C9" w:rsidRPr="004754C9">
              <w:rPr>
                <w:rFonts w:eastAsiaTheme="minorHAnsi"/>
                <w:b/>
                <w:color w:val="000000" w:themeColor="text1"/>
              </w:rPr>
              <w:t>Advance of Loan</w:t>
            </w:r>
            <w:bookmarkEnd w:id="99"/>
          </w:p>
          <w:p w:rsidR="004754C9" w:rsidRPr="004754C9" w:rsidRDefault="007D4F90" w:rsidP="000E0BA6">
            <w:pPr>
              <w:pStyle w:val="AOHead1"/>
              <w:numPr>
                <w:ilvl w:val="0"/>
                <w:numId w:val="0"/>
              </w:numPr>
              <w:ind w:left="720"/>
              <w:rPr>
                <w:b w:val="0"/>
                <w:bCs/>
                <w:color w:val="000000" w:themeColor="text1"/>
              </w:rPr>
            </w:pPr>
            <w:r w:rsidRPr="004754C9">
              <w:rPr>
                <w:b w:val="0"/>
                <w:bCs/>
                <w:caps w:val="0"/>
                <w:color w:val="000000" w:themeColor="text1"/>
              </w:rPr>
              <w:t xml:space="preserve">If the conditions precedent as set out in schedule 1 of this agreement have been met, the lender shall make each requested loan available on the utilisation date to the borrower and, for the purpose of this agreement, the borrower agrees that the lender can apply the facility directly for the purchase of the property in accordance with the terms and </w:t>
            </w:r>
            <w:r w:rsidRPr="004754C9">
              <w:rPr>
                <w:b w:val="0"/>
                <w:bCs/>
                <w:caps w:val="0"/>
                <w:color w:val="000000" w:themeColor="text1"/>
              </w:rPr>
              <w:lastRenderedPageBreak/>
              <w:t>conditions under the cspa.</w:t>
            </w:r>
          </w:p>
          <w:p w:rsidR="004754C9" w:rsidRPr="004754C9" w:rsidRDefault="004754C9" w:rsidP="000E0BA6">
            <w:pPr>
              <w:pStyle w:val="AOHead1"/>
              <w:rPr>
                <w:color w:val="000000" w:themeColor="text1"/>
              </w:rPr>
            </w:pPr>
            <w:bookmarkStart w:id="100" w:name="_Toc508276530"/>
            <w:bookmarkStart w:id="101" w:name="_Toc510084612"/>
            <w:bookmarkStart w:id="102" w:name="_Toc510797074"/>
            <w:bookmarkStart w:id="103" w:name="_Toc511136431"/>
            <w:bookmarkStart w:id="104" w:name="_Toc511736948"/>
            <w:bookmarkStart w:id="105" w:name="_Toc512938680"/>
            <w:bookmarkStart w:id="106" w:name="_Toc513707553"/>
            <w:bookmarkStart w:id="107" w:name="_Toc514231867"/>
            <w:bookmarkStart w:id="108" w:name="_Toc514403880"/>
            <w:bookmarkStart w:id="109" w:name="_Toc514677188"/>
            <w:bookmarkStart w:id="110" w:name="_Toc515263258"/>
            <w:bookmarkStart w:id="111" w:name="_Toc516219233"/>
            <w:bookmarkStart w:id="112" w:name="_Toc50747146"/>
            <w:bookmarkStart w:id="113" w:name="_Toc50747185"/>
            <w:bookmarkStart w:id="114" w:name="_Toc57965995"/>
            <w:bookmarkStart w:id="115" w:name="_Toc57970827"/>
            <w:r w:rsidRPr="004754C9">
              <w:rPr>
                <w:color w:val="000000" w:themeColor="text1"/>
              </w:rPr>
              <w:t>Repayment</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4754C9" w:rsidRPr="004754C9" w:rsidRDefault="002D55D6" w:rsidP="004754C9">
            <w:pPr>
              <w:keepNext/>
              <w:tabs>
                <w:tab w:val="num" w:pos="720"/>
              </w:tabs>
              <w:spacing w:line="260" w:lineRule="atLeast"/>
              <w:rPr>
                <w:rFonts w:eastAsiaTheme="minorHAnsi"/>
                <w:b/>
                <w:color w:val="000000" w:themeColor="text1"/>
              </w:rPr>
            </w:pPr>
            <w:bookmarkStart w:id="116" w:name="_Ref30298299"/>
            <w:r>
              <w:rPr>
                <w:rFonts w:eastAsiaTheme="minorHAnsi"/>
                <w:b/>
                <w:color w:val="000000" w:themeColor="text1"/>
              </w:rPr>
              <w:t xml:space="preserve">5.1        </w:t>
            </w:r>
            <w:r w:rsidR="004754C9" w:rsidRPr="004754C9">
              <w:rPr>
                <w:rFonts w:eastAsiaTheme="minorHAnsi"/>
                <w:b/>
                <w:color w:val="000000" w:themeColor="text1"/>
              </w:rPr>
              <w:t>Repayment of Loans</w:t>
            </w:r>
            <w:bookmarkEnd w:id="116"/>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The Borrower shall repay the Loans in accordance with the payment schedule as set out in Schedule 2 (Pa</w:t>
            </w:r>
            <w:r w:rsidRPr="004754C9">
              <w:rPr>
                <w:rFonts w:eastAsiaTheme="minorHAnsi"/>
                <w:color w:val="000000" w:themeColor="text1"/>
              </w:rPr>
              <w:lastRenderedPageBreak/>
              <w:t>yment Schedule) and the Parties agree that the Guaranteed Lease will be included as part of the consideration to calculate the amou</w:t>
            </w:r>
            <w:r w:rsidRPr="004754C9">
              <w:rPr>
                <w:rFonts w:eastAsiaTheme="minorHAnsi"/>
                <w:color w:val="000000" w:themeColor="text1"/>
              </w:rPr>
              <w:lastRenderedPageBreak/>
              <w:t>nt that must be paid in accordance with the details schedule as set out in Schedule 2 (Payment Schedule).</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 xml:space="preserve">For avoidance of doubt, </w:t>
            </w:r>
            <w:r w:rsidRPr="004754C9">
              <w:rPr>
                <w:rFonts w:eastAsiaTheme="minorHAnsi"/>
                <w:color w:val="000000" w:themeColor="text1"/>
              </w:rPr>
              <w:lastRenderedPageBreak/>
              <w:t>the Loans shall be repaid in full on the Termination Date.</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The Borrower may not reborrow any part of the Facility which is repaid.</w:t>
            </w:r>
          </w:p>
          <w:p w:rsidR="004754C9" w:rsidRPr="002D55D6" w:rsidRDefault="004754C9" w:rsidP="00B97F2D">
            <w:pPr>
              <w:pStyle w:val="AOHead2"/>
            </w:pPr>
            <w:r w:rsidRPr="002D55D6">
              <w:t>Non-</w:t>
            </w:r>
            <w:r w:rsidRPr="002D55D6">
              <w:lastRenderedPageBreak/>
              <w:t>Business Days</w:t>
            </w:r>
          </w:p>
          <w:p w:rsidR="004754C9" w:rsidRPr="004754C9" w:rsidRDefault="00CB685D" w:rsidP="00D0053A">
            <w:pPr>
              <w:pStyle w:val="AOHead1"/>
              <w:numPr>
                <w:ilvl w:val="0"/>
                <w:numId w:val="0"/>
              </w:numPr>
              <w:ind w:left="720"/>
              <w:rPr>
                <w:b w:val="0"/>
                <w:bCs/>
                <w:color w:val="000000" w:themeColor="text1"/>
              </w:rPr>
            </w:pPr>
            <w:r w:rsidRPr="004754C9">
              <w:rPr>
                <w:b w:val="0"/>
                <w:bCs/>
                <w:caps w:val="0"/>
                <w:color w:val="000000" w:themeColor="text1"/>
              </w:rPr>
              <w:t>If a payment date would otherwise fall on a day which is not a business day, such payment date will be on the next business day in the same calendar month (if there is one) or the preceding business day (if there is not).</w:t>
            </w:r>
          </w:p>
          <w:p w:rsidR="004754C9" w:rsidRPr="004754C9" w:rsidRDefault="004754C9" w:rsidP="000E0BA6">
            <w:pPr>
              <w:pStyle w:val="AOHead1"/>
              <w:rPr>
                <w:color w:val="000000" w:themeColor="text1"/>
              </w:rPr>
            </w:pPr>
            <w:bookmarkStart w:id="117" w:name="_Toc506552968"/>
            <w:bookmarkStart w:id="118" w:name="_Toc506553014"/>
            <w:bookmarkStart w:id="119" w:name="_Toc506553060"/>
            <w:bookmarkStart w:id="120" w:name="_Toc506553106"/>
            <w:bookmarkStart w:id="121" w:name="_Toc506813066"/>
            <w:bookmarkStart w:id="122" w:name="_Toc508276531"/>
            <w:bookmarkStart w:id="123" w:name="_Ref508358271"/>
            <w:bookmarkStart w:id="124" w:name="_Toc510084613"/>
            <w:bookmarkStart w:id="125" w:name="_Toc510797075"/>
            <w:bookmarkStart w:id="126" w:name="_Toc511136432"/>
            <w:bookmarkStart w:id="127" w:name="_Toc511736949"/>
            <w:bookmarkStart w:id="128" w:name="_Toc512938681"/>
            <w:bookmarkStart w:id="129" w:name="_Toc513707554"/>
            <w:bookmarkStart w:id="130" w:name="_Toc514231868"/>
            <w:bookmarkStart w:id="131" w:name="_Toc514403881"/>
            <w:bookmarkStart w:id="132" w:name="_Toc514677189"/>
            <w:bookmarkStart w:id="133" w:name="_Toc515263259"/>
            <w:bookmarkStart w:id="134" w:name="_Toc516219234"/>
            <w:bookmarkStart w:id="135" w:name="_Toc50747147"/>
            <w:bookmarkStart w:id="136" w:name="_Toc50747186"/>
            <w:bookmarkStart w:id="137" w:name="_Toc57965996"/>
            <w:bookmarkStart w:id="138" w:name="_Toc57970828"/>
            <w:r w:rsidRPr="004754C9">
              <w:rPr>
                <w:color w:val="000000" w:themeColor="text1"/>
              </w:rPr>
              <w:t xml:space="preserve">Prepayment and </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sidRPr="004754C9">
              <w:rPr>
                <w:color w:val="000000" w:themeColor="text1"/>
              </w:rPr>
              <w:t>Cancellation</w:t>
            </w:r>
            <w:bookmarkEnd w:id="137"/>
            <w:bookmarkEnd w:id="138"/>
          </w:p>
          <w:p w:rsidR="004754C9" w:rsidRPr="004754C9" w:rsidRDefault="004754C9" w:rsidP="004754C9">
            <w:pPr>
              <w:keepNext/>
              <w:tabs>
                <w:tab w:val="num" w:pos="720"/>
              </w:tabs>
              <w:spacing w:line="260" w:lineRule="atLeast"/>
              <w:rPr>
                <w:rFonts w:eastAsiaTheme="minorHAnsi"/>
                <w:b/>
                <w:color w:val="000000" w:themeColor="text1"/>
              </w:rPr>
            </w:pPr>
            <w:bookmarkStart w:id="139" w:name="_Ref30298497"/>
            <w:r w:rsidRPr="004754C9">
              <w:rPr>
                <w:rFonts w:eastAsiaTheme="minorHAnsi"/>
                <w:b/>
                <w:color w:val="000000" w:themeColor="text1"/>
              </w:rPr>
              <w:t>Illegality</w:t>
            </w:r>
            <w:bookmarkEnd w:id="139"/>
          </w:p>
          <w:p w:rsidR="004754C9" w:rsidRPr="00D0053A" w:rsidRDefault="004754C9" w:rsidP="00D0053A">
            <w:pPr>
              <w:pStyle w:val="AOHead2"/>
              <w:rPr>
                <w:b w:val="0"/>
                <w:bCs/>
              </w:rPr>
            </w:pPr>
            <w:r w:rsidRPr="00D0053A">
              <w:rPr>
                <w:b w:val="0"/>
                <w:bCs/>
              </w:rPr>
              <w:t xml:space="preserve">If, in any applicable jurisdiction, it becomes unlawful for the Lender to perform </w:t>
            </w:r>
            <w:r w:rsidRPr="00D0053A">
              <w:rPr>
                <w:b w:val="0"/>
                <w:bCs/>
              </w:rPr>
              <w:lastRenderedPageBreak/>
              <w:t>any of its obligations as contemplated by any Transaction Document or to fund or maintain any Loan:</w:t>
            </w:r>
          </w:p>
          <w:p w:rsidR="004754C9" w:rsidRPr="004754C9" w:rsidRDefault="004754C9" w:rsidP="00461492">
            <w:pPr>
              <w:numPr>
                <w:ilvl w:val="2"/>
                <w:numId w:val="20"/>
              </w:numPr>
              <w:spacing w:line="260" w:lineRule="atLeast"/>
              <w:outlineLvl w:val="2"/>
              <w:rPr>
                <w:rFonts w:eastAsiaTheme="minorHAnsi"/>
                <w:color w:val="000000" w:themeColor="text1"/>
              </w:rPr>
            </w:pPr>
            <w:r w:rsidRPr="004754C9">
              <w:rPr>
                <w:rFonts w:eastAsiaTheme="minorHAnsi"/>
                <w:color w:val="000000" w:themeColor="text1"/>
              </w:rPr>
              <w:t>the Lender shall promptly notify the Borrower upon becoming aware of that event; and</w:t>
            </w:r>
          </w:p>
          <w:p w:rsidR="004754C9" w:rsidRDefault="004754C9" w:rsidP="00461492">
            <w:pPr>
              <w:numPr>
                <w:ilvl w:val="2"/>
                <w:numId w:val="20"/>
              </w:numPr>
              <w:spacing w:line="260" w:lineRule="atLeast"/>
              <w:outlineLvl w:val="2"/>
              <w:rPr>
                <w:rFonts w:eastAsiaTheme="minorHAnsi"/>
                <w:color w:val="000000" w:themeColor="text1"/>
              </w:rPr>
            </w:pPr>
            <w:r w:rsidRPr="004754C9">
              <w:rPr>
                <w:rFonts w:eastAsiaTheme="minorHAnsi"/>
                <w:color w:val="000000" w:themeColor="text1"/>
              </w:rPr>
              <w:t xml:space="preserve">the Borrower </w:t>
            </w:r>
            <w:r w:rsidRPr="004754C9">
              <w:rPr>
                <w:rFonts w:eastAsiaTheme="minorHAnsi"/>
                <w:color w:val="000000" w:themeColor="text1"/>
              </w:rPr>
              <w:lastRenderedPageBreak/>
              <w:t>shall repay each Loan made to it on the day as mentioned by the Lender.</w:t>
            </w:r>
          </w:p>
          <w:p w:rsidR="00B7018B" w:rsidRPr="00B7018B" w:rsidRDefault="00B7018B" w:rsidP="00B7018B">
            <w:pPr>
              <w:spacing w:line="260" w:lineRule="atLeast"/>
              <w:ind w:left="1440"/>
              <w:outlineLvl w:val="2"/>
              <w:rPr>
                <w:rFonts w:eastAsiaTheme="minorHAnsi"/>
                <w:color w:val="000000" w:themeColor="text1"/>
              </w:rPr>
            </w:pPr>
          </w:p>
          <w:p w:rsidR="004754C9" w:rsidRPr="004754C9" w:rsidRDefault="00B7018B" w:rsidP="004754C9">
            <w:pPr>
              <w:keepNext/>
              <w:tabs>
                <w:tab w:val="num" w:pos="720"/>
              </w:tabs>
              <w:spacing w:line="260" w:lineRule="atLeast"/>
              <w:rPr>
                <w:rFonts w:eastAsiaTheme="minorHAnsi"/>
                <w:b/>
                <w:color w:val="000000" w:themeColor="text1"/>
              </w:rPr>
            </w:pPr>
            <w:bookmarkStart w:id="140" w:name="_Ref501371453"/>
            <w:r>
              <w:rPr>
                <w:rFonts w:eastAsiaTheme="minorHAnsi"/>
                <w:b/>
                <w:color w:val="000000" w:themeColor="text1"/>
              </w:rPr>
              <w:t xml:space="preserve">6.2        </w:t>
            </w:r>
            <w:r w:rsidR="004754C9" w:rsidRPr="004754C9">
              <w:rPr>
                <w:rFonts w:eastAsiaTheme="minorHAnsi"/>
                <w:b/>
                <w:color w:val="000000" w:themeColor="text1"/>
              </w:rPr>
              <w:t>Voluntary prepayment of Loans</w:t>
            </w:r>
            <w:bookmarkEnd w:id="140"/>
          </w:p>
          <w:p w:rsidR="004754C9" w:rsidRPr="004754C9" w:rsidRDefault="00B7018B" w:rsidP="00B7018B">
            <w:pPr>
              <w:pStyle w:val="AOHead1"/>
              <w:numPr>
                <w:ilvl w:val="0"/>
                <w:numId w:val="0"/>
              </w:numPr>
              <w:ind w:left="720"/>
              <w:rPr>
                <w:b w:val="0"/>
                <w:bCs/>
                <w:color w:val="000000" w:themeColor="text1"/>
              </w:rPr>
            </w:pPr>
            <w:r w:rsidRPr="004754C9">
              <w:rPr>
                <w:b w:val="0"/>
                <w:bCs/>
                <w:caps w:val="0"/>
                <w:color w:val="000000" w:themeColor="text1"/>
              </w:rPr>
              <w:t xml:space="preserve">The borrower may, if it gives the lender not less than five (5) business days' (or such shorter </w:t>
            </w:r>
            <w:r w:rsidRPr="004754C9">
              <w:rPr>
                <w:b w:val="0"/>
                <w:bCs/>
                <w:caps w:val="0"/>
                <w:color w:val="000000" w:themeColor="text1"/>
              </w:rPr>
              <w:lastRenderedPageBreak/>
              <w:t>period as the lender may agree) prior notice, prepay the whole or any part of any loan. The minimum amount of the voluntary prepayment shall be in accordance with schedule 2 (payment schedule).</w:t>
            </w:r>
          </w:p>
          <w:p w:rsidR="00B7018B" w:rsidRDefault="00B7018B" w:rsidP="004754C9">
            <w:pPr>
              <w:keepNext/>
              <w:tabs>
                <w:tab w:val="num" w:pos="720"/>
              </w:tabs>
              <w:spacing w:line="260" w:lineRule="atLeast"/>
              <w:rPr>
                <w:rFonts w:eastAsiaTheme="minorHAnsi"/>
                <w:b/>
                <w:color w:val="000000" w:themeColor="text1"/>
              </w:rPr>
            </w:pPr>
            <w:bookmarkStart w:id="141" w:name="_Ref505734555"/>
          </w:p>
          <w:p w:rsidR="004754C9" w:rsidRPr="004754C9" w:rsidRDefault="00B7018B"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6.3         </w:t>
            </w:r>
            <w:r w:rsidR="004754C9" w:rsidRPr="004754C9">
              <w:rPr>
                <w:rFonts w:eastAsiaTheme="minorHAnsi"/>
                <w:b/>
                <w:color w:val="000000" w:themeColor="text1"/>
              </w:rPr>
              <w:t>Restrictions</w:t>
            </w:r>
            <w:bookmarkEnd w:id="141"/>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 xml:space="preserve">Any notice of cancellation or prepayment given by any </w:t>
            </w:r>
            <w:r w:rsidRPr="004754C9">
              <w:rPr>
                <w:rFonts w:eastAsiaTheme="minorHAnsi"/>
                <w:color w:val="000000" w:themeColor="text1"/>
              </w:rPr>
              <w:lastRenderedPageBreak/>
              <w:t xml:space="preserve">Party under this Clause shall be irrevocable and, unless a contrary indication appears in this Agreement, shall specify the date or </w:t>
            </w:r>
            <w:r w:rsidRPr="004754C9">
              <w:rPr>
                <w:rFonts w:eastAsiaTheme="minorHAnsi"/>
                <w:color w:val="000000" w:themeColor="text1"/>
              </w:rPr>
              <w:lastRenderedPageBreak/>
              <w:t>dates upon which the relevant cancellation or prepayment is to be made and the amount of that cancellation or prepayment.</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lastRenderedPageBreak/>
              <w:t>Any prepayment under this Agreement shall be made together with accrued interest on the amount prepaid and without pre</w:t>
            </w:r>
            <w:r w:rsidRPr="004754C9">
              <w:rPr>
                <w:rFonts w:eastAsiaTheme="minorHAnsi"/>
                <w:color w:val="000000" w:themeColor="text1"/>
              </w:rPr>
              <w:lastRenderedPageBreak/>
              <w:t>mium or penalty.</w:t>
            </w:r>
          </w:p>
          <w:p w:rsidR="004754C9" w:rsidRPr="00B7018B" w:rsidRDefault="004754C9" w:rsidP="00B7018B">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The Borrower may not reborrow any part of the Facility which is prepaid.</w:t>
            </w:r>
          </w:p>
          <w:p w:rsidR="004754C9" w:rsidRPr="004754C9" w:rsidRDefault="004754C9" w:rsidP="000E0BA6">
            <w:pPr>
              <w:pStyle w:val="AOHead1"/>
              <w:rPr>
                <w:color w:val="000000" w:themeColor="text1"/>
              </w:rPr>
            </w:pPr>
            <w:r w:rsidRPr="004754C9">
              <w:rPr>
                <w:color w:val="000000" w:themeColor="text1"/>
              </w:rPr>
              <w:t>Interest</w:t>
            </w:r>
          </w:p>
          <w:p w:rsidR="004754C9" w:rsidRPr="004754C9" w:rsidRDefault="004754C9" w:rsidP="004754C9">
            <w:pPr>
              <w:keepNext/>
              <w:tabs>
                <w:tab w:val="num" w:pos="720"/>
              </w:tabs>
              <w:spacing w:line="260" w:lineRule="atLeast"/>
              <w:rPr>
                <w:rFonts w:eastAsiaTheme="minorHAnsi"/>
                <w:b/>
                <w:color w:val="000000" w:themeColor="text1"/>
              </w:rPr>
            </w:pPr>
            <w:r w:rsidRPr="004754C9">
              <w:rPr>
                <w:rFonts w:eastAsiaTheme="minorHAnsi"/>
                <w:b/>
                <w:color w:val="000000" w:themeColor="text1"/>
              </w:rPr>
              <w:t>Calculation of interest</w:t>
            </w:r>
          </w:p>
          <w:p w:rsidR="004754C9" w:rsidRPr="00A3434B" w:rsidRDefault="004754C9" w:rsidP="00A3434B">
            <w:pPr>
              <w:pStyle w:val="AOHead2"/>
              <w:rPr>
                <w:b w:val="0"/>
                <w:bCs/>
              </w:rPr>
            </w:pPr>
            <w:r w:rsidRPr="00A3434B">
              <w:rPr>
                <w:b w:val="0"/>
                <w:bCs/>
              </w:rPr>
              <w:t>The rate of interest on each Loan is 3% per annum.</w:t>
            </w:r>
          </w:p>
          <w:p w:rsidR="00A3434B" w:rsidRDefault="00A3434B" w:rsidP="004754C9">
            <w:pPr>
              <w:keepNext/>
              <w:tabs>
                <w:tab w:val="num" w:pos="720"/>
              </w:tabs>
              <w:spacing w:line="260" w:lineRule="atLeast"/>
              <w:rPr>
                <w:rFonts w:eastAsiaTheme="minorHAnsi"/>
                <w:b/>
                <w:color w:val="000000" w:themeColor="text1"/>
              </w:rPr>
            </w:pPr>
          </w:p>
          <w:p w:rsidR="004754C9" w:rsidRPr="004754C9" w:rsidRDefault="00A3434B"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7.2        </w:t>
            </w:r>
            <w:r w:rsidR="004754C9" w:rsidRPr="004754C9">
              <w:rPr>
                <w:rFonts w:eastAsiaTheme="minorHAnsi"/>
                <w:b/>
                <w:color w:val="000000" w:themeColor="text1"/>
              </w:rPr>
              <w:t>Payment of interest</w:t>
            </w:r>
          </w:p>
          <w:p w:rsidR="004754C9" w:rsidRPr="004754C9" w:rsidRDefault="00A3434B" w:rsidP="00A3434B">
            <w:pPr>
              <w:pStyle w:val="AOHead1"/>
              <w:numPr>
                <w:ilvl w:val="0"/>
                <w:numId w:val="0"/>
              </w:numPr>
              <w:ind w:left="720"/>
              <w:rPr>
                <w:b w:val="0"/>
                <w:bCs/>
                <w:color w:val="000000" w:themeColor="text1"/>
              </w:rPr>
            </w:pPr>
            <w:r w:rsidRPr="004754C9">
              <w:rPr>
                <w:b w:val="0"/>
                <w:bCs/>
                <w:caps w:val="0"/>
                <w:color w:val="000000" w:themeColor="text1"/>
              </w:rPr>
              <w:lastRenderedPageBreak/>
              <w:t>The borrower shall pay accrued interest on each loan in accordance with the payment schedule as set out in schedule 2 (payment schedule).</w:t>
            </w:r>
          </w:p>
          <w:p w:rsidR="004754C9" w:rsidRPr="00A3434B" w:rsidRDefault="004754C9" w:rsidP="00461492">
            <w:pPr>
              <w:pStyle w:val="AOHead2"/>
              <w:numPr>
                <w:ilvl w:val="1"/>
                <w:numId w:val="32"/>
              </w:numPr>
              <w:rPr>
                <w:color w:val="000000" w:themeColor="text1"/>
              </w:rPr>
            </w:pPr>
            <w:r w:rsidRPr="00A3434B">
              <w:rPr>
                <w:color w:val="000000" w:themeColor="text1"/>
              </w:rPr>
              <w:t>Default interest</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If the Borrower fails to pay any amount payable by it under a Transactio</w:t>
            </w:r>
            <w:r w:rsidRPr="004754C9">
              <w:rPr>
                <w:rFonts w:eastAsiaTheme="minorHAnsi"/>
                <w:color w:val="000000" w:themeColor="text1"/>
              </w:rPr>
              <w:lastRenderedPageBreak/>
              <w:t>n Document on its due date, interest shall accrue on the overdue amount from the due date up to the date of actual payment (bo</w:t>
            </w:r>
            <w:r w:rsidRPr="004754C9">
              <w:rPr>
                <w:rFonts w:eastAsiaTheme="minorHAnsi"/>
                <w:color w:val="000000" w:themeColor="text1"/>
              </w:rPr>
              <w:lastRenderedPageBreak/>
              <w:t xml:space="preserve">th before and after judgment) at a rate which is 2% per annum higher than the rate which would have been payable if there had </w:t>
            </w:r>
            <w:r w:rsidRPr="004754C9">
              <w:rPr>
                <w:rFonts w:eastAsiaTheme="minorHAnsi"/>
                <w:color w:val="000000" w:themeColor="text1"/>
              </w:rPr>
              <w:lastRenderedPageBreak/>
              <w:t xml:space="preserve">not been an overdue amount. Any interest accruing under this Clause </w:t>
            </w:r>
            <w:r w:rsidR="00575D57" w:rsidRPr="004754C9">
              <w:rPr>
                <w:rFonts w:eastAsiaTheme="minorHAnsi"/>
                <w:color w:val="000000" w:themeColor="text1"/>
              </w:rPr>
              <w:fldChar w:fldCharType="begin"/>
            </w:r>
            <w:r w:rsidRPr="004754C9">
              <w:rPr>
                <w:rFonts w:eastAsiaTheme="minorHAnsi"/>
                <w:color w:val="000000" w:themeColor="text1"/>
              </w:rPr>
              <w:instrText xml:space="preserve"> REF _Ref30298049 \r \h </w:instrText>
            </w:r>
            <w:r w:rsidR="00575D57" w:rsidRPr="004754C9">
              <w:rPr>
                <w:rFonts w:eastAsiaTheme="minorHAnsi"/>
                <w:color w:val="000000" w:themeColor="text1"/>
              </w:rPr>
            </w:r>
            <w:r w:rsidR="00575D57" w:rsidRPr="004754C9">
              <w:rPr>
                <w:rFonts w:eastAsiaTheme="minorHAnsi"/>
                <w:color w:val="000000" w:themeColor="text1"/>
              </w:rPr>
              <w:fldChar w:fldCharType="separate"/>
            </w:r>
            <w:r w:rsidRPr="004754C9">
              <w:rPr>
                <w:rFonts w:eastAsiaTheme="minorHAnsi"/>
                <w:color w:val="000000" w:themeColor="text1"/>
              </w:rPr>
              <w:t>7.3</w:t>
            </w:r>
            <w:r w:rsidR="00575D57" w:rsidRPr="004754C9">
              <w:rPr>
                <w:rFonts w:eastAsiaTheme="minorHAnsi"/>
                <w:color w:val="000000" w:themeColor="text1"/>
              </w:rPr>
              <w:fldChar w:fldCharType="end"/>
            </w:r>
            <w:r w:rsidRPr="004754C9">
              <w:rPr>
                <w:rFonts w:eastAsiaTheme="minorHAnsi"/>
                <w:color w:val="000000" w:themeColor="text1"/>
              </w:rPr>
              <w:t xml:space="preserve"> shall be immediately payable by the Borrower on dema</w:t>
            </w:r>
            <w:r w:rsidRPr="004754C9">
              <w:rPr>
                <w:rFonts w:eastAsiaTheme="minorHAnsi"/>
                <w:color w:val="000000" w:themeColor="text1"/>
              </w:rPr>
              <w:lastRenderedPageBreak/>
              <w:t>nd by the Lender.</w:t>
            </w:r>
          </w:p>
          <w:p w:rsidR="004754C9" w:rsidRPr="005E30CD" w:rsidRDefault="005E30CD" w:rsidP="00734469">
            <w:pPr>
              <w:pStyle w:val="AOHead3"/>
            </w:pPr>
            <w:r w:rsidRPr="005E30CD">
              <w:t>Default interest (if unpaid) arising on an overdue amount will be compounded with the overdue am</w:t>
            </w:r>
            <w:r w:rsidRPr="005E30CD">
              <w:lastRenderedPageBreak/>
              <w:t>ount at the end of each interest period applicable to that overdue amount but will remain immediately due and payable.</w:t>
            </w:r>
          </w:p>
          <w:p w:rsidR="004754C9" w:rsidRPr="004754C9" w:rsidRDefault="004754C9" w:rsidP="00734469">
            <w:pPr>
              <w:pStyle w:val="AOHead1"/>
              <w:numPr>
                <w:ilvl w:val="0"/>
                <w:numId w:val="0"/>
              </w:numPr>
              <w:ind w:left="720"/>
              <w:rPr>
                <w:snapToGrid w:val="0"/>
              </w:rPr>
            </w:pPr>
          </w:p>
        </w:tc>
        <w:tc>
          <w:tcPr>
            <w:tcW w:w="4622" w:type="dxa"/>
            <w:tcBorders>
              <w:top w:val="nil"/>
              <w:left w:val="nil"/>
              <w:bottom w:val="nil"/>
              <w:right w:val="nil"/>
            </w:tcBorders>
          </w:tcPr>
          <w:p w:rsidR="004754C9" w:rsidRPr="004754C9" w:rsidRDefault="004754C9" w:rsidP="00461492">
            <w:pPr>
              <w:keepNext/>
              <w:numPr>
                <w:ilvl w:val="0"/>
                <w:numId w:val="23"/>
              </w:numPr>
              <w:spacing w:line="260" w:lineRule="atLeast"/>
              <w:outlineLvl w:val="0"/>
              <w:rPr>
                <w:rFonts w:eastAsiaTheme="minorHAnsi"/>
                <w:b/>
                <w:caps/>
                <w:kern w:val="28"/>
              </w:rPr>
            </w:pPr>
            <w:r w:rsidRPr="004754C9">
              <w:rPr>
                <w:rFonts w:eastAsiaTheme="minorHAnsi"/>
                <w:b/>
                <w:caps/>
                <w:kern w:val="28"/>
              </w:rPr>
              <w:lastRenderedPageBreak/>
              <w:t>Keperluan</w:t>
            </w: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Keperluan</w:t>
            </w: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Peminjamakanmenerapkansemuajumlah yang dipinjamolehnyaberdasarkanFasilitasuntukpembelianPropertisesuaidengan CSPA. UntukkeperluanPerjanjianini, PeminjamsetujubahwaPemberiPinjamandapatmengajukanFasilitassecaralangsunguntukpembelianPropertisesuaidengansyarat dan ketentuandalam CSPA.</w:t>
            </w:r>
          </w:p>
          <w:p w:rsidR="000E0BA6" w:rsidRPr="004754C9" w:rsidRDefault="000E0BA6" w:rsidP="00461492">
            <w:pPr>
              <w:numPr>
                <w:ilvl w:val="0"/>
                <w:numId w:val="20"/>
              </w:numPr>
              <w:spacing w:line="260" w:lineRule="atLeast"/>
              <w:rPr>
                <w:rFonts w:eastAsiaTheme="minorHAnsi"/>
                <w:color w:val="000000" w:themeColor="text1"/>
                <w:szCs w:val="20"/>
              </w:rPr>
            </w:pPr>
          </w:p>
          <w:p w:rsidR="004754C9" w:rsidRPr="004754C9" w:rsidRDefault="004754C9" w:rsidP="004754C9">
            <w:pPr>
              <w:keepNext/>
              <w:numPr>
                <w:ilvl w:val="0"/>
                <w:numId w:val="1"/>
              </w:numPr>
              <w:spacing w:line="260" w:lineRule="atLeast"/>
              <w:outlineLvl w:val="0"/>
              <w:rPr>
                <w:rFonts w:eastAsiaTheme="minorHAnsi"/>
                <w:b/>
                <w:caps/>
                <w:color w:val="000000" w:themeColor="text1"/>
                <w:kern w:val="28"/>
                <w:szCs w:val="20"/>
              </w:rPr>
            </w:pPr>
            <w:r w:rsidRPr="004754C9">
              <w:rPr>
                <w:rFonts w:eastAsiaTheme="minorHAnsi"/>
                <w:b/>
                <w:caps/>
                <w:color w:val="000000" w:themeColor="text1"/>
                <w:kern w:val="28"/>
                <w:szCs w:val="20"/>
              </w:rPr>
              <w:t>Pemanfaatan</w:t>
            </w: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Mata uang dan jumlahPinjaman</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Mata uang Pinjamanadalah IDR.</w:t>
            </w: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JumlahPinjaman yang diusulkanharusuntukseluruhjumlahFasilitas.</w:t>
            </w:r>
          </w:p>
          <w:p w:rsidR="000E0BA6" w:rsidRPr="004754C9" w:rsidRDefault="000E0BA6" w:rsidP="000E0BA6">
            <w:pPr>
              <w:spacing w:line="260" w:lineRule="atLeast"/>
              <w:ind w:left="720"/>
              <w:outlineLvl w:val="2"/>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Uang MukaPinjaman</w:t>
            </w: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Jika prasyaratsebagaimanaditetapkandalam Lampiran 1 Perjanjianinitelahdipenuhi, PemberiPinjamanakanmembuatsetiapPinjaman yang dimintatersedia pada TanggalPemanfaatankepadaPeminjam dan, untuktujuanPerjanjianini, PeminjamsetujubahwaPemberiPinjamandapatmenerapkanFasilitaslangsunguntukpembelianPropertisesuaidengansyarat dan ketentuan di bawah CSPA.</w:t>
            </w:r>
          </w:p>
          <w:p w:rsidR="007D4F90" w:rsidRPr="004754C9" w:rsidRDefault="007D4F90" w:rsidP="00461492">
            <w:pPr>
              <w:numPr>
                <w:ilvl w:val="0"/>
                <w:numId w:val="20"/>
              </w:numPr>
              <w:spacing w:line="260" w:lineRule="atLeast"/>
              <w:rPr>
                <w:rFonts w:eastAsiaTheme="minorHAnsi"/>
                <w:color w:val="000000" w:themeColor="text1"/>
                <w:szCs w:val="20"/>
              </w:rPr>
            </w:pPr>
          </w:p>
          <w:p w:rsidR="004754C9" w:rsidRPr="004754C9" w:rsidRDefault="004754C9" w:rsidP="004754C9">
            <w:pPr>
              <w:keepNext/>
              <w:numPr>
                <w:ilvl w:val="0"/>
                <w:numId w:val="1"/>
              </w:numPr>
              <w:spacing w:line="260" w:lineRule="atLeast"/>
              <w:outlineLvl w:val="0"/>
              <w:rPr>
                <w:rFonts w:eastAsiaTheme="minorHAnsi"/>
                <w:b/>
                <w:caps/>
                <w:color w:val="000000" w:themeColor="text1"/>
                <w:kern w:val="28"/>
                <w:szCs w:val="20"/>
              </w:rPr>
            </w:pPr>
            <w:r w:rsidRPr="004754C9">
              <w:rPr>
                <w:rFonts w:eastAsiaTheme="minorHAnsi"/>
                <w:b/>
                <w:caps/>
                <w:color w:val="000000" w:themeColor="text1"/>
                <w:kern w:val="28"/>
                <w:szCs w:val="20"/>
              </w:rPr>
              <w:t>Pembayaran Kembali</w:t>
            </w: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PembayaranPinjaman</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PeminjamakanmelunasiPinjamansesuaidenganjadwalpembayaransebagaimanadiaturdalam Lampiran 2 (JadwalPembayaran) dan Para PihaksetujubahwaSewa yang Dijaminakandimasukkansebagaibagiandaripertimbanganuntukmenghitungjumlah yang harusdibayarkansesuaidenganrincianjadwalsebagaimanadiaturdalam Lampiran 2 (JadwalPembayaran).</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Untukmenghindarikeraguan, Pinjamanakandilunasi pada TanggalPengakhiran.</w:t>
            </w: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PeminjamtidakbolehmeminjamkembalisetiapbagiandariFasilitas yang telahdilunasi.</w:t>
            </w:r>
          </w:p>
          <w:p w:rsidR="00B97F2D" w:rsidRPr="004754C9" w:rsidRDefault="00B97F2D" w:rsidP="00B97F2D">
            <w:pPr>
              <w:spacing w:line="260" w:lineRule="atLeast"/>
              <w:ind w:left="720"/>
              <w:outlineLvl w:val="2"/>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Bukan Hari Kerja</w:t>
            </w: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Jika tanggalpembayaranjatuh pada hari yang bukan Hari Kerja, makatanggalpembayarantersebutakanjatuh pada Hari Kerjaberikutnya di bulankalender yang sama (jikaada) atau Hari Kerjasebelumnya (jikatidakada).</w:t>
            </w:r>
          </w:p>
          <w:p w:rsidR="000D5E96" w:rsidRPr="004754C9" w:rsidRDefault="000D5E96" w:rsidP="00461492">
            <w:pPr>
              <w:numPr>
                <w:ilvl w:val="0"/>
                <w:numId w:val="20"/>
              </w:numPr>
              <w:spacing w:line="260" w:lineRule="atLeast"/>
              <w:rPr>
                <w:rFonts w:eastAsiaTheme="minorHAnsi"/>
                <w:color w:val="000000" w:themeColor="text1"/>
                <w:szCs w:val="20"/>
              </w:rPr>
            </w:pPr>
          </w:p>
          <w:p w:rsidR="004754C9" w:rsidRPr="004754C9" w:rsidRDefault="004754C9" w:rsidP="004754C9">
            <w:pPr>
              <w:keepNext/>
              <w:numPr>
                <w:ilvl w:val="0"/>
                <w:numId w:val="1"/>
              </w:numPr>
              <w:spacing w:line="260" w:lineRule="atLeast"/>
              <w:outlineLvl w:val="0"/>
              <w:rPr>
                <w:rFonts w:eastAsiaTheme="minorHAnsi"/>
                <w:b/>
                <w:caps/>
                <w:color w:val="000000" w:themeColor="text1"/>
                <w:kern w:val="28"/>
                <w:szCs w:val="20"/>
              </w:rPr>
            </w:pPr>
            <w:r w:rsidRPr="004754C9">
              <w:rPr>
                <w:rFonts w:eastAsiaTheme="minorHAnsi"/>
                <w:b/>
                <w:caps/>
                <w:color w:val="000000" w:themeColor="text1"/>
                <w:kern w:val="28"/>
                <w:szCs w:val="20"/>
              </w:rPr>
              <w:t>Pembayaran di muka dan Pembatalan</w:t>
            </w: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lastRenderedPageBreak/>
              <w:t>Ketidaksahan</w:t>
            </w:r>
          </w:p>
          <w:p w:rsidR="004754C9" w:rsidRP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Jika, dalamyurisdiksi yang berlaku, menjadimelanggarhukumbagiPemberiPinjamanuntukmelakukankewajibannyasebagaimanadimaksuddalamDokumenTransaksiataumendanaiataumemeliharaPinjaman:</w:t>
            </w:r>
          </w:p>
          <w:p w:rsidR="004754C9" w:rsidRPr="004754C9" w:rsidRDefault="004754C9" w:rsidP="004754C9">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t>PemberiPinjamanharussegeramemberitahuPeminjamsetelahmengetahuiperistiwaitu; dan</w:t>
            </w: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PeminjamakanmembayarkembalisetiapPinjaman yang diberikanpadanya pada hari yang disebutkan oleh PemberiPinjaman.</w:t>
            </w:r>
          </w:p>
          <w:p w:rsidR="00B7018B" w:rsidRPr="004754C9" w:rsidRDefault="00B7018B" w:rsidP="00B7018B">
            <w:pPr>
              <w:tabs>
                <w:tab w:val="num" w:pos="1440"/>
              </w:tabs>
              <w:spacing w:line="260" w:lineRule="atLeast"/>
              <w:ind w:left="1440"/>
              <w:outlineLvl w:val="2"/>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PembayaranPinjamanSukarela</w:t>
            </w:r>
          </w:p>
          <w:p w:rsidR="004754C9" w:rsidRDefault="004754C9" w:rsidP="004754C9">
            <w:pPr>
              <w:spacing w:line="260" w:lineRule="atLeast"/>
              <w:ind w:left="720"/>
              <w:outlineLvl w:val="2"/>
              <w:rPr>
                <w:rFonts w:eastAsiaTheme="minorHAnsi"/>
                <w:color w:val="000000" w:themeColor="text1"/>
                <w:szCs w:val="20"/>
              </w:rPr>
            </w:pPr>
            <w:r w:rsidRPr="004754C9">
              <w:rPr>
                <w:rFonts w:eastAsiaTheme="minorHAnsi"/>
                <w:color w:val="000000" w:themeColor="text1"/>
                <w:szCs w:val="20"/>
              </w:rPr>
              <w:t>Peminjamdapat, jikamemberikanpemberitahuansebelumnyakepadaPemberiPinjamantidakkurangdari lima (5) Hari Kerja (ataujangkawaktu yang lebihsingkatseperti yang mungkindisetujui oleh PemberiPinjaman), membayar di mukaseluruhatausebagiandariPinjaman. Jumlah minimum pembayaran di mukasukarelaharussesuaidengan Lampiran 2 (JadwalPembayaran).</w:t>
            </w:r>
          </w:p>
          <w:p w:rsidR="00B7018B" w:rsidRPr="004754C9" w:rsidRDefault="00B7018B" w:rsidP="004754C9">
            <w:pPr>
              <w:spacing w:line="260" w:lineRule="atLeast"/>
              <w:ind w:left="720"/>
              <w:outlineLvl w:val="2"/>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Larangan</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Setiappemberitahuantentangpembatalanataupembayaran di muka yang diberikan oleh Pihak mana pun berdasarkanKlausulinitidakdapatdibatalkan dan, kecualiadaindikasi yang bertentanganmunculdalamPerjanjianini, akanmenentukantanggalatautanggal di mana pembatalanataupembayaran di muka yang relevanakandilakukan dan jumlahpembatalanitu. ataupembayaran di muka.</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Setiappembayaran di mukaberdasarkanPerjanjianiniakandilakukanbersamadenganbunga yang masihharusdibayardarijumlah yang dibayar di muka dan tanpapremiataudenda.</w:t>
            </w: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PeminjamtidakbolehmeminjamkembalisetiapbagiandariFasilitas yang telahdilunasi.</w:t>
            </w:r>
          </w:p>
          <w:p w:rsidR="00A3434B" w:rsidRPr="004754C9" w:rsidRDefault="00A3434B" w:rsidP="00A3434B">
            <w:pPr>
              <w:spacing w:line="260" w:lineRule="atLeast"/>
              <w:ind w:left="720"/>
              <w:outlineLvl w:val="2"/>
              <w:rPr>
                <w:rFonts w:eastAsiaTheme="minorHAnsi"/>
                <w:color w:val="000000" w:themeColor="text1"/>
                <w:szCs w:val="20"/>
              </w:rPr>
            </w:pPr>
          </w:p>
          <w:p w:rsidR="004754C9" w:rsidRPr="004754C9" w:rsidRDefault="004754C9" w:rsidP="004754C9">
            <w:pPr>
              <w:keepNext/>
              <w:numPr>
                <w:ilvl w:val="0"/>
                <w:numId w:val="1"/>
              </w:numPr>
              <w:spacing w:line="260" w:lineRule="atLeast"/>
              <w:outlineLvl w:val="0"/>
              <w:rPr>
                <w:rFonts w:eastAsiaTheme="minorHAnsi"/>
                <w:b/>
                <w:caps/>
                <w:color w:val="000000" w:themeColor="text1"/>
                <w:kern w:val="28"/>
                <w:szCs w:val="20"/>
              </w:rPr>
            </w:pPr>
            <w:bookmarkStart w:id="142" w:name="_Toc506552969"/>
            <w:bookmarkStart w:id="143" w:name="_Toc506553015"/>
            <w:bookmarkStart w:id="144" w:name="_Toc506553061"/>
            <w:bookmarkStart w:id="145" w:name="_Toc506553107"/>
            <w:bookmarkStart w:id="146" w:name="_Ref506563341"/>
            <w:bookmarkStart w:id="147" w:name="_Ref506563349"/>
            <w:bookmarkStart w:id="148" w:name="_Toc506813067"/>
            <w:bookmarkStart w:id="149" w:name="_Toc508276532"/>
            <w:bookmarkStart w:id="150" w:name="_Toc510084614"/>
            <w:bookmarkStart w:id="151" w:name="_Toc510797076"/>
            <w:bookmarkStart w:id="152" w:name="_Toc511136433"/>
            <w:bookmarkStart w:id="153" w:name="_Toc511736950"/>
            <w:bookmarkStart w:id="154" w:name="_Toc512938682"/>
            <w:bookmarkStart w:id="155" w:name="_Toc513707555"/>
            <w:bookmarkStart w:id="156" w:name="_Toc514231869"/>
            <w:bookmarkStart w:id="157" w:name="_Toc514403882"/>
            <w:bookmarkStart w:id="158" w:name="_Toc514677190"/>
            <w:bookmarkStart w:id="159" w:name="_Toc515263260"/>
            <w:bookmarkStart w:id="160" w:name="_Toc516219235"/>
            <w:bookmarkStart w:id="161" w:name="_Toc50747148"/>
            <w:bookmarkStart w:id="162" w:name="_Toc50747187"/>
            <w:bookmarkStart w:id="163" w:name="_Toc57965997"/>
            <w:bookmarkStart w:id="164" w:name="_Toc57970829"/>
            <w:r w:rsidRPr="004754C9">
              <w:rPr>
                <w:rFonts w:eastAsiaTheme="minorHAnsi"/>
                <w:b/>
                <w:caps/>
                <w:color w:val="000000" w:themeColor="text1"/>
                <w:kern w:val="28"/>
                <w:szCs w:val="20"/>
              </w:rPr>
              <w:t>Suku bunga</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Perhitunganbunga</w:t>
            </w: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Tingkat bunga pada setiapPinjamanadalah 3% per tahun.</w:t>
            </w:r>
          </w:p>
          <w:p w:rsidR="00A3434B" w:rsidRPr="004754C9" w:rsidRDefault="00A3434B" w:rsidP="00461492">
            <w:pPr>
              <w:numPr>
                <w:ilvl w:val="0"/>
                <w:numId w:val="20"/>
              </w:numPr>
              <w:spacing w:line="260" w:lineRule="atLeast"/>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Pembayaranbunga</w:t>
            </w: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Peminjamharusmembayarbunga yang masihharusdibayar pada setiapPinjamansesuaidenganjadwalpembayaransebagaimanadiaturdalam Lampiran 2 (JadwalPembayaran).</w:t>
            </w:r>
          </w:p>
          <w:p w:rsidR="00A3434B" w:rsidRPr="004754C9" w:rsidRDefault="00A3434B" w:rsidP="00461492">
            <w:pPr>
              <w:numPr>
                <w:ilvl w:val="0"/>
                <w:numId w:val="20"/>
              </w:numPr>
              <w:spacing w:line="260" w:lineRule="atLeast"/>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bookmarkStart w:id="165" w:name="_Ref30298049"/>
            <w:r w:rsidRPr="004754C9">
              <w:rPr>
                <w:rFonts w:eastAsiaTheme="minorHAnsi"/>
                <w:b/>
                <w:color w:val="000000" w:themeColor="text1"/>
                <w:szCs w:val="20"/>
              </w:rPr>
              <w:t>Bunga Tunggakan</w:t>
            </w:r>
            <w:bookmarkEnd w:id="165"/>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Jika Peminjamgagaluntukmembayarjumlah yang harusdibayarberdasarkanDokumenTransaksi pada tanggaljatuh tempo, bungaakanbertambah pada jumlah yang telahjatuh tempo daritanggaljatuh tempo sampaidengantanggalpembayaran yang sebenarnya (baiksebelum dan sesudahkeputusan) pada tingkat yang 2% per tahunlebihtinggidaritarif yang seharusnyadibayarkanjikatidakadajumlah yang jatuh tempo. Setiapbunga yang timbulberdasarkanKlausulini</w:t>
            </w:r>
            <w:r w:rsidR="00575D57" w:rsidRPr="004754C9">
              <w:rPr>
                <w:rFonts w:eastAsiaTheme="minorHAnsi"/>
                <w:color w:val="000000" w:themeColor="text1"/>
                <w:szCs w:val="20"/>
              </w:rPr>
              <w:fldChar w:fldCharType="begin"/>
            </w:r>
            <w:r w:rsidRPr="004754C9">
              <w:rPr>
                <w:rFonts w:eastAsiaTheme="minorHAnsi"/>
                <w:color w:val="000000" w:themeColor="text1"/>
                <w:szCs w:val="20"/>
              </w:rPr>
              <w:instrText xml:space="preserve"> REF _Ref30298049 \r \h </w:instrText>
            </w:r>
            <w:r w:rsidR="00575D57" w:rsidRPr="004754C9">
              <w:rPr>
                <w:rFonts w:eastAsiaTheme="minorHAnsi"/>
                <w:color w:val="000000" w:themeColor="text1"/>
                <w:szCs w:val="20"/>
              </w:rPr>
            </w:r>
            <w:r w:rsidR="00575D57" w:rsidRPr="004754C9">
              <w:rPr>
                <w:rFonts w:eastAsiaTheme="minorHAnsi"/>
                <w:color w:val="000000" w:themeColor="text1"/>
                <w:szCs w:val="20"/>
              </w:rPr>
              <w:fldChar w:fldCharType="separate"/>
            </w:r>
            <w:r w:rsidRPr="004754C9">
              <w:rPr>
                <w:rFonts w:eastAsiaTheme="minorHAnsi"/>
                <w:color w:val="000000" w:themeColor="text1"/>
                <w:szCs w:val="20"/>
              </w:rPr>
              <w:t>7.3</w:t>
            </w:r>
            <w:r w:rsidR="00575D57" w:rsidRPr="004754C9">
              <w:rPr>
                <w:rFonts w:eastAsiaTheme="minorHAnsi"/>
                <w:color w:val="000000" w:themeColor="text1"/>
                <w:szCs w:val="20"/>
              </w:rPr>
              <w:fldChar w:fldCharType="end"/>
            </w:r>
            <w:r w:rsidRPr="004754C9">
              <w:rPr>
                <w:rFonts w:eastAsiaTheme="minorHAnsi"/>
                <w:color w:val="000000" w:themeColor="text1"/>
                <w:szCs w:val="20"/>
              </w:rPr>
              <w:t>segeradibayarkan oleh PeminjamataspermintaanPemberiPinjaman.</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Bunga Tunggakan (jikabelumdibayar) yang timbuldarijumlah yang jatuh tempo akanditambahdenganjumlah yang jatuh tempo pada akhirsetiapPeriode Bunga yang berlakuuntukjumlah yang jatuh tempo tersebuttetapiakantetapjatuh tempo dan harusdibayarsegera.</w:t>
            </w:r>
          </w:p>
          <w:p w:rsidR="004754C9" w:rsidRPr="004754C9" w:rsidRDefault="004754C9" w:rsidP="0096023D">
            <w:pPr>
              <w:pStyle w:val="AOHead1"/>
              <w:numPr>
                <w:ilvl w:val="0"/>
                <w:numId w:val="0"/>
              </w:numPr>
              <w:ind w:left="720"/>
            </w:pPr>
          </w:p>
        </w:tc>
      </w:tr>
      <w:tr w:rsidR="004754C9" w:rsidRPr="004754C9" w:rsidTr="00FE0B60">
        <w:tc>
          <w:tcPr>
            <w:tcW w:w="4621" w:type="dxa"/>
            <w:tcBorders>
              <w:top w:val="nil"/>
              <w:left w:val="nil"/>
              <w:bottom w:val="nil"/>
              <w:right w:val="nil"/>
            </w:tcBorders>
          </w:tcPr>
          <w:p w:rsidR="004754C9" w:rsidRPr="00F07A86" w:rsidRDefault="004754C9" w:rsidP="00461492">
            <w:pPr>
              <w:pStyle w:val="AOHead1"/>
              <w:numPr>
                <w:ilvl w:val="0"/>
                <w:numId w:val="33"/>
              </w:numPr>
              <w:rPr>
                <w:color w:val="000000" w:themeColor="text1"/>
              </w:rPr>
            </w:pPr>
            <w:bookmarkStart w:id="166" w:name="_Ref30298823"/>
            <w:bookmarkStart w:id="167" w:name="_Ref339901954"/>
            <w:bookmarkStart w:id="168" w:name="_Toc498397181"/>
            <w:bookmarkStart w:id="169" w:name="_Toc498516589"/>
            <w:bookmarkStart w:id="170" w:name="_Toc506552977"/>
            <w:bookmarkStart w:id="171" w:name="_Toc506553023"/>
            <w:bookmarkStart w:id="172" w:name="_Toc506553069"/>
            <w:bookmarkStart w:id="173" w:name="_Toc506553115"/>
            <w:bookmarkStart w:id="174" w:name="_Toc506813075"/>
            <w:bookmarkStart w:id="175" w:name="_Toc508276540"/>
            <w:bookmarkStart w:id="176" w:name="_Toc510084622"/>
            <w:bookmarkStart w:id="177" w:name="_Toc510797084"/>
            <w:bookmarkStart w:id="178" w:name="_Toc511136441"/>
            <w:bookmarkStart w:id="179" w:name="_Toc511736958"/>
            <w:bookmarkStart w:id="180" w:name="_Toc512938690"/>
            <w:bookmarkStart w:id="181" w:name="_Toc513707563"/>
            <w:bookmarkStart w:id="182" w:name="_Toc514231877"/>
            <w:bookmarkStart w:id="183" w:name="_Toc514403890"/>
            <w:bookmarkStart w:id="184" w:name="_Toc514677198"/>
            <w:bookmarkStart w:id="185" w:name="_Toc515263268"/>
            <w:bookmarkStart w:id="186" w:name="_Toc516219243"/>
            <w:bookmarkStart w:id="187" w:name="_Toc50747149"/>
            <w:bookmarkStart w:id="188" w:name="_Toc50747188"/>
            <w:bookmarkStart w:id="189" w:name="_Toc57965998"/>
            <w:bookmarkStart w:id="190" w:name="_Toc57970830"/>
            <w:bookmarkStart w:id="191" w:name="_Ref30298590"/>
            <w:bookmarkStart w:id="192" w:name="_Ref30298655"/>
            <w:bookmarkStart w:id="193" w:name="_Ref30298668"/>
            <w:bookmarkStart w:id="194" w:name="_Ref495380951"/>
            <w:bookmarkStart w:id="195" w:name="_Ref495380959"/>
            <w:bookmarkStart w:id="196" w:name="_Toc498397185"/>
            <w:r w:rsidRPr="00F07A86">
              <w:rPr>
                <w:color w:val="000000" w:themeColor="text1"/>
              </w:rPr>
              <w:lastRenderedPageBreak/>
              <w:t>Costs and expenses</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4754C9" w:rsidRPr="004754C9" w:rsidRDefault="00F07A86"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8.1         </w:t>
            </w:r>
            <w:r w:rsidR="004754C9" w:rsidRPr="004754C9">
              <w:rPr>
                <w:rFonts w:eastAsiaTheme="minorHAnsi"/>
                <w:b/>
                <w:color w:val="000000" w:themeColor="text1"/>
              </w:rPr>
              <w:t>Transaction expenses</w:t>
            </w:r>
          </w:p>
          <w:p w:rsidR="004754C9" w:rsidRDefault="00F07A86" w:rsidP="00F07A86">
            <w:pPr>
              <w:pStyle w:val="AOHead1"/>
              <w:numPr>
                <w:ilvl w:val="0"/>
                <w:numId w:val="0"/>
              </w:numPr>
              <w:ind w:left="720"/>
              <w:rPr>
                <w:b w:val="0"/>
                <w:bCs/>
                <w:caps w:val="0"/>
              </w:rPr>
            </w:pPr>
            <w:r w:rsidRPr="004754C9">
              <w:rPr>
                <w:b w:val="0"/>
                <w:bCs/>
                <w:caps w:val="0"/>
                <w:color w:val="000000" w:themeColor="text1"/>
              </w:rPr>
              <w:t xml:space="preserve">The lender shall pay the costs and expenses (including legal fees) reasonably incurred by it in connection with the negotiation, preparation, printing and execution of </w:t>
            </w:r>
            <w:r w:rsidRPr="004754C9">
              <w:rPr>
                <w:b w:val="0"/>
                <w:bCs/>
                <w:caps w:val="0"/>
              </w:rPr>
              <w:t>this agreement and any other documents referred to in this agreement, in accordance with the terms and conditions under the cspa.</w:t>
            </w:r>
          </w:p>
          <w:p w:rsidR="00F07A86" w:rsidRPr="004754C9" w:rsidRDefault="00F07A86" w:rsidP="00F07A86">
            <w:pPr>
              <w:pStyle w:val="AODocTxtL1"/>
            </w:pPr>
          </w:p>
          <w:p w:rsidR="004754C9" w:rsidRPr="004754C9" w:rsidRDefault="006244DF" w:rsidP="004754C9">
            <w:pPr>
              <w:keepNext/>
              <w:tabs>
                <w:tab w:val="num" w:pos="720"/>
              </w:tabs>
              <w:spacing w:line="260" w:lineRule="atLeast"/>
              <w:rPr>
                <w:rFonts w:eastAsiaTheme="minorHAnsi"/>
                <w:b/>
                <w:color w:val="000000" w:themeColor="text1"/>
              </w:rPr>
            </w:pPr>
            <w:r>
              <w:rPr>
                <w:rFonts w:eastAsiaTheme="minorHAnsi"/>
                <w:b/>
                <w:color w:val="000000" w:themeColor="text1"/>
              </w:rPr>
              <w:lastRenderedPageBreak/>
              <w:t xml:space="preserve">8.2        </w:t>
            </w:r>
            <w:r w:rsidR="004754C9" w:rsidRPr="004754C9">
              <w:rPr>
                <w:rFonts w:eastAsiaTheme="minorHAnsi"/>
                <w:b/>
                <w:color w:val="000000" w:themeColor="text1"/>
              </w:rPr>
              <w:t>Enforcement costs</w:t>
            </w:r>
          </w:p>
          <w:p w:rsidR="004754C9" w:rsidRPr="004754C9" w:rsidRDefault="006244DF" w:rsidP="006244DF">
            <w:pPr>
              <w:pStyle w:val="AOHead1"/>
              <w:numPr>
                <w:ilvl w:val="0"/>
                <w:numId w:val="0"/>
              </w:numPr>
              <w:ind w:left="720"/>
              <w:rPr>
                <w:b w:val="0"/>
                <w:bCs/>
                <w:color w:val="000000" w:themeColor="text1"/>
              </w:rPr>
            </w:pPr>
            <w:r w:rsidRPr="004754C9">
              <w:rPr>
                <w:b w:val="0"/>
                <w:bCs/>
                <w:caps w:val="0"/>
                <w:color w:val="000000" w:themeColor="text1"/>
              </w:rPr>
              <w:t>The borrower shall, within three business days of demand, pay to the lender the amount of all costs and expenses (including legal fees) incurred by it in connection with the enforcement of, or the preservation of any rights under, any transaction document.</w:t>
            </w:r>
          </w:p>
          <w:p w:rsidR="006244DF" w:rsidRDefault="004754C9" w:rsidP="006244DF">
            <w:pPr>
              <w:pStyle w:val="AOHead1"/>
              <w:rPr>
                <w:color w:val="000000" w:themeColor="text1"/>
              </w:rPr>
            </w:pPr>
            <w:bookmarkStart w:id="197" w:name="_Ref30298547"/>
            <w:bookmarkStart w:id="198" w:name="_Ref495433864"/>
            <w:bookmarkStart w:id="199" w:name="_Toc498397183"/>
            <w:bookmarkStart w:id="200" w:name="_Toc498516591"/>
            <w:bookmarkStart w:id="201" w:name="_Toc506552979"/>
            <w:bookmarkStart w:id="202" w:name="_Toc506553025"/>
            <w:bookmarkStart w:id="203" w:name="_Toc506553071"/>
            <w:bookmarkStart w:id="204" w:name="_Toc506553117"/>
            <w:bookmarkStart w:id="205" w:name="_Toc506813077"/>
            <w:bookmarkStart w:id="206" w:name="_Toc508276542"/>
            <w:bookmarkStart w:id="207" w:name="_Toc510084624"/>
            <w:bookmarkStart w:id="208" w:name="_Toc510797086"/>
            <w:bookmarkStart w:id="209" w:name="_Toc511136443"/>
            <w:bookmarkStart w:id="210" w:name="_Toc511736960"/>
            <w:bookmarkStart w:id="211" w:name="_Toc512938692"/>
            <w:bookmarkStart w:id="212" w:name="_Toc513707565"/>
            <w:bookmarkStart w:id="213" w:name="_Toc514231879"/>
            <w:bookmarkStart w:id="214" w:name="_Toc514403892"/>
            <w:bookmarkStart w:id="215" w:name="_Toc514677200"/>
            <w:bookmarkStart w:id="216" w:name="_Toc515263270"/>
            <w:bookmarkStart w:id="217" w:name="_Toc516219245"/>
            <w:bookmarkStart w:id="218" w:name="_Toc50747150"/>
            <w:bookmarkStart w:id="219" w:name="_Toc50747189"/>
            <w:bookmarkStart w:id="220" w:name="_Toc57965999"/>
            <w:bookmarkStart w:id="221" w:name="_Toc57970831"/>
            <w:r w:rsidRPr="004754C9">
              <w:rPr>
                <w:color w:val="000000" w:themeColor="text1"/>
              </w:rPr>
              <w:t>Representations</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4754C9" w:rsidRPr="006244DF" w:rsidRDefault="006244DF" w:rsidP="006244DF">
            <w:pPr>
              <w:pStyle w:val="AOHead1"/>
              <w:numPr>
                <w:ilvl w:val="0"/>
                <w:numId w:val="0"/>
              </w:numPr>
              <w:ind w:left="720"/>
              <w:rPr>
                <w:color w:val="000000" w:themeColor="text1"/>
              </w:rPr>
            </w:pPr>
            <w:r w:rsidRPr="006244DF">
              <w:rPr>
                <w:b w:val="0"/>
                <w:bCs/>
                <w:caps w:val="0"/>
                <w:color w:val="000000" w:themeColor="text1"/>
              </w:rPr>
              <w:t xml:space="preserve">The borrower makes the representations and warranties </w:t>
            </w:r>
            <w:r w:rsidRPr="006244DF">
              <w:rPr>
                <w:b w:val="0"/>
                <w:bCs/>
                <w:caps w:val="0"/>
                <w:color w:val="000000" w:themeColor="text1"/>
              </w:rPr>
              <w:lastRenderedPageBreak/>
              <w:t xml:space="preserve">set out in this clause </w:t>
            </w:r>
            <w:fldSimple w:instr=" REF _Ref30298547 \r \h  \* MERGEFORMAT ">
              <w:r w:rsidR="004754C9" w:rsidRPr="004754C9">
                <w:rPr>
                  <w:b w:val="0"/>
                  <w:bCs/>
                  <w:color w:val="000000" w:themeColor="text1"/>
                </w:rPr>
                <w:t>9</w:t>
              </w:r>
            </w:fldSimple>
            <w:r w:rsidRPr="006244DF">
              <w:rPr>
                <w:b w:val="0"/>
                <w:bCs/>
                <w:caps w:val="0"/>
                <w:color w:val="000000" w:themeColor="text1"/>
              </w:rPr>
              <w:t xml:space="preserve"> to the lender.</w:t>
            </w:r>
          </w:p>
          <w:p w:rsidR="006244DF" w:rsidRPr="004754C9" w:rsidRDefault="006244DF" w:rsidP="006244DF">
            <w:pPr>
              <w:pStyle w:val="AODocTxtL1"/>
            </w:pPr>
          </w:p>
          <w:p w:rsidR="004754C9" w:rsidRPr="004754C9" w:rsidRDefault="001349C2" w:rsidP="004754C9">
            <w:pPr>
              <w:keepNext/>
              <w:tabs>
                <w:tab w:val="num" w:pos="720"/>
              </w:tabs>
              <w:spacing w:line="260" w:lineRule="atLeast"/>
              <w:rPr>
                <w:rFonts w:eastAsiaTheme="minorHAnsi"/>
                <w:b/>
                <w:color w:val="000000" w:themeColor="text1"/>
              </w:rPr>
            </w:pPr>
            <w:bookmarkStart w:id="222" w:name="_Ref490215613"/>
            <w:r>
              <w:rPr>
                <w:rFonts w:eastAsiaTheme="minorHAnsi"/>
                <w:b/>
                <w:color w:val="000000" w:themeColor="text1"/>
              </w:rPr>
              <w:t xml:space="preserve">9.1         </w:t>
            </w:r>
            <w:r w:rsidR="004754C9" w:rsidRPr="004754C9">
              <w:rPr>
                <w:rFonts w:eastAsiaTheme="minorHAnsi"/>
                <w:b/>
                <w:color w:val="000000" w:themeColor="text1"/>
              </w:rPr>
              <w:t>Status</w:t>
            </w:r>
            <w:bookmarkEnd w:id="222"/>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It is a limited liability corporation, duly incorporated and validly existing under the law of its jurisdiction of incorp</w:t>
            </w:r>
            <w:r w:rsidRPr="004754C9">
              <w:rPr>
                <w:rFonts w:eastAsiaTheme="minorHAnsi"/>
                <w:color w:val="000000" w:themeColor="text1"/>
              </w:rPr>
              <w:lastRenderedPageBreak/>
              <w:t>oration.</w:t>
            </w:r>
          </w:p>
          <w:p w:rsid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It and each of its Subsidiaries has the power to own its assets and carry on its business as it is being conducted.</w:t>
            </w:r>
          </w:p>
          <w:p w:rsidR="001349C2" w:rsidRPr="004754C9" w:rsidRDefault="001349C2" w:rsidP="001349C2">
            <w:pPr>
              <w:spacing w:line="260" w:lineRule="atLeast"/>
              <w:outlineLvl w:val="2"/>
              <w:rPr>
                <w:rFonts w:eastAsiaTheme="minorHAnsi"/>
                <w:color w:val="000000" w:themeColor="text1"/>
              </w:rPr>
            </w:pPr>
          </w:p>
          <w:p w:rsidR="004754C9" w:rsidRPr="004754C9" w:rsidRDefault="001349C2" w:rsidP="004754C9">
            <w:pPr>
              <w:keepNext/>
              <w:tabs>
                <w:tab w:val="num" w:pos="720"/>
              </w:tabs>
              <w:spacing w:line="260" w:lineRule="atLeast"/>
              <w:rPr>
                <w:rFonts w:eastAsiaTheme="minorHAnsi"/>
                <w:b/>
                <w:color w:val="000000" w:themeColor="text1"/>
              </w:rPr>
            </w:pPr>
            <w:bookmarkStart w:id="223" w:name="_Ref500751219"/>
            <w:r>
              <w:rPr>
                <w:rFonts w:eastAsiaTheme="minorHAnsi"/>
                <w:b/>
                <w:color w:val="000000" w:themeColor="text1"/>
              </w:rPr>
              <w:t xml:space="preserve">9.2         </w:t>
            </w:r>
            <w:r w:rsidR="004754C9" w:rsidRPr="004754C9">
              <w:rPr>
                <w:rFonts w:eastAsiaTheme="minorHAnsi"/>
                <w:b/>
                <w:color w:val="000000" w:themeColor="text1"/>
              </w:rPr>
              <w:t xml:space="preserve">Binding </w:t>
            </w:r>
            <w:r w:rsidR="004754C9" w:rsidRPr="004754C9">
              <w:rPr>
                <w:rFonts w:eastAsiaTheme="minorHAnsi"/>
                <w:b/>
                <w:color w:val="000000" w:themeColor="text1"/>
              </w:rPr>
              <w:lastRenderedPageBreak/>
              <w:t>obligations</w:t>
            </w:r>
            <w:bookmarkEnd w:id="223"/>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bookmarkStart w:id="224" w:name="_Ref506305059"/>
            <w:r w:rsidRPr="004754C9">
              <w:rPr>
                <w:rFonts w:eastAsiaTheme="minorHAnsi"/>
                <w:color w:val="000000" w:themeColor="text1"/>
              </w:rPr>
              <w:t>The obligations expressed to be assumed by it in each Transaction Document are legal, valid, binding and enforceable obligations.</w:t>
            </w:r>
            <w:bookmarkEnd w:id="224"/>
          </w:p>
          <w:p w:rsid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lastRenderedPageBreak/>
              <w:t>Each Transaction Document to which it is a party is in the proper form for its enforcement in the jurisdiction of its incorporatio</w:t>
            </w:r>
            <w:r w:rsidRPr="004754C9">
              <w:rPr>
                <w:rFonts w:eastAsiaTheme="minorHAnsi"/>
                <w:color w:val="000000" w:themeColor="text1"/>
              </w:rPr>
              <w:lastRenderedPageBreak/>
              <w:t>n.</w:t>
            </w:r>
          </w:p>
          <w:p w:rsidR="001349C2" w:rsidRPr="004754C9" w:rsidRDefault="001349C2" w:rsidP="001349C2">
            <w:pPr>
              <w:spacing w:line="260" w:lineRule="atLeast"/>
              <w:ind w:left="720"/>
              <w:outlineLvl w:val="2"/>
              <w:rPr>
                <w:rFonts w:eastAsiaTheme="minorHAnsi"/>
                <w:color w:val="000000" w:themeColor="text1"/>
              </w:rPr>
            </w:pPr>
          </w:p>
          <w:p w:rsidR="004754C9" w:rsidRPr="004754C9" w:rsidRDefault="001349C2" w:rsidP="004754C9">
            <w:pPr>
              <w:keepNext/>
              <w:tabs>
                <w:tab w:val="num" w:pos="720"/>
              </w:tabs>
              <w:spacing w:line="260" w:lineRule="atLeast"/>
              <w:rPr>
                <w:rFonts w:eastAsiaTheme="minorHAnsi"/>
                <w:b/>
                <w:color w:val="000000" w:themeColor="text1"/>
              </w:rPr>
            </w:pPr>
            <w:bookmarkStart w:id="225" w:name="_Ref500751238"/>
            <w:r>
              <w:rPr>
                <w:rFonts w:eastAsiaTheme="minorHAnsi"/>
                <w:b/>
                <w:color w:val="000000" w:themeColor="text1"/>
              </w:rPr>
              <w:t xml:space="preserve">9.3        </w:t>
            </w:r>
            <w:r w:rsidR="004754C9" w:rsidRPr="004754C9">
              <w:rPr>
                <w:rFonts w:eastAsiaTheme="minorHAnsi"/>
                <w:b/>
                <w:color w:val="000000" w:themeColor="text1"/>
              </w:rPr>
              <w:t>Non-conflict with other obligations</w:t>
            </w:r>
            <w:bookmarkEnd w:id="225"/>
          </w:p>
          <w:p w:rsidR="004754C9" w:rsidRPr="004754C9" w:rsidRDefault="001349C2" w:rsidP="001349C2">
            <w:pPr>
              <w:pStyle w:val="AOHead1"/>
              <w:numPr>
                <w:ilvl w:val="0"/>
                <w:numId w:val="0"/>
              </w:numPr>
              <w:ind w:left="720"/>
              <w:rPr>
                <w:b w:val="0"/>
                <w:bCs/>
                <w:color w:val="000000" w:themeColor="text1"/>
              </w:rPr>
            </w:pPr>
            <w:r w:rsidRPr="004754C9">
              <w:rPr>
                <w:b w:val="0"/>
                <w:bCs/>
                <w:caps w:val="0"/>
                <w:color w:val="000000" w:themeColor="text1"/>
              </w:rPr>
              <w:t>The entry into and performance by it of, and the transactions contemplated by, the transaction documents do not and will not conflict with:</w:t>
            </w:r>
          </w:p>
          <w:p w:rsidR="004754C9" w:rsidRPr="004754C9" w:rsidRDefault="004754C9" w:rsidP="00461492">
            <w:pPr>
              <w:numPr>
                <w:ilvl w:val="2"/>
                <w:numId w:val="20"/>
              </w:numPr>
              <w:spacing w:line="260" w:lineRule="atLeast"/>
              <w:outlineLvl w:val="2"/>
              <w:rPr>
                <w:rFonts w:eastAsiaTheme="minorHAnsi"/>
                <w:color w:val="000000" w:themeColor="text1"/>
              </w:rPr>
            </w:pPr>
            <w:r w:rsidRPr="004754C9">
              <w:rPr>
                <w:rFonts w:eastAsiaTheme="minorHAnsi"/>
                <w:color w:val="000000" w:themeColor="text1"/>
              </w:rPr>
              <w:t>any law or regulation applicable to it;</w:t>
            </w:r>
          </w:p>
          <w:p w:rsidR="004754C9" w:rsidRPr="004754C9" w:rsidRDefault="004754C9" w:rsidP="00461492">
            <w:pPr>
              <w:numPr>
                <w:ilvl w:val="2"/>
                <w:numId w:val="20"/>
              </w:numPr>
              <w:spacing w:line="260" w:lineRule="atLeast"/>
              <w:outlineLvl w:val="2"/>
              <w:rPr>
                <w:rFonts w:eastAsiaTheme="minorHAnsi"/>
                <w:color w:val="000000" w:themeColor="text1"/>
              </w:rPr>
            </w:pPr>
            <w:r w:rsidRPr="004754C9">
              <w:rPr>
                <w:rFonts w:eastAsiaTheme="minorHAnsi"/>
                <w:color w:val="000000" w:themeColor="text1"/>
              </w:rPr>
              <w:t>its or any of its Subsidiarie</w:t>
            </w:r>
            <w:r w:rsidRPr="004754C9">
              <w:rPr>
                <w:rFonts w:eastAsiaTheme="minorHAnsi"/>
                <w:color w:val="000000" w:themeColor="text1"/>
              </w:rPr>
              <w:lastRenderedPageBreak/>
              <w:t>s' constitutional documents; or</w:t>
            </w:r>
          </w:p>
          <w:p w:rsidR="004754C9" w:rsidRDefault="004754C9" w:rsidP="00461492">
            <w:pPr>
              <w:numPr>
                <w:ilvl w:val="2"/>
                <w:numId w:val="20"/>
              </w:numPr>
              <w:spacing w:line="260" w:lineRule="atLeast"/>
              <w:outlineLvl w:val="2"/>
              <w:rPr>
                <w:rFonts w:eastAsiaTheme="minorHAnsi"/>
                <w:color w:val="000000" w:themeColor="text1"/>
              </w:rPr>
            </w:pPr>
            <w:r w:rsidRPr="004754C9">
              <w:rPr>
                <w:rFonts w:eastAsiaTheme="minorHAnsi"/>
                <w:color w:val="000000" w:themeColor="text1"/>
              </w:rPr>
              <w:t xml:space="preserve">any agreement or instrument binding upon it or any of its Subsidiaries or any of its or any of </w:t>
            </w:r>
            <w:r w:rsidRPr="004754C9">
              <w:rPr>
                <w:rFonts w:eastAsiaTheme="minorHAnsi"/>
                <w:color w:val="000000" w:themeColor="text1"/>
              </w:rPr>
              <w:lastRenderedPageBreak/>
              <w:t>its Subsidiaries' assets.</w:t>
            </w:r>
          </w:p>
          <w:p w:rsidR="001349C2" w:rsidRPr="001349C2" w:rsidRDefault="001349C2" w:rsidP="001349C2">
            <w:pPr>
              <w:spacing w:line="260" w:lineRule="atLeast"/>
              <w:ind w:left="1440"/>
              <w:outlineLvl w:val="2"/>
              <w:rPr>
                <w:rFonts w:eastAsiaTheme="minorHAnsi"/>
                <w:color w:val="000000" w:themeColor="text1"/>
              </w:rPr>
            </w:pPr>
          </w:p>
          <w:p w:rsidR="004754C9" w:rsidRPr="004754C9" w:rsidRDefault="001349C2" w:rsidP="004754C9">
            <w:pPr>
              <w:keepNext/>
              <w:tabs>
                <w:tab w:val="num" w:pos="720"/>
              </w:tabs>
              <w:spacing w:line="260" w:lineRule="atLeast"/>
              <w:rPr>
                <w:rFonts w:eastAsiaTheme="minorHAnsi"/>
                <w:b/>
                <w:color w:val="000000" w:themeColor="text1"/>
              </w:rPr>
            </w:pPr>
            <w:bookmarkStart w:id="226" w:name="_Ref500751278"/>
            <w:r>
              <w:rPr>
                <w:rFonts w:eastAsiaTheme="minorHAnsi"/>
                <w:b/>
                <w:color w:val="000000" w:themeColor="text1"/>
              </w:rPr>
              <w:t xml:space="preserve">9.4        </w:t>
            </w:r>
            <w:r w:rsidR="004754C9" w:rsidRPr="004754C9">
              <w:rPr>
                <w:rFonts w:eastAsiaTheme="minorHAnsi"/>
                <w:b/>
                <w:color w:val="000000" w:themeColor="text1"/>
              </w:rPr>
              <w:t>Power and authority</w:t>
            </w:r>
            <w:bookmarkEnd w:id="226"/>
          </w:p>
          <w:p w:rsidR="004754C9" w:rsidRDefault="001349C2" w:rsidP="001349C2">
            <w:pPr>
              <w:pStyle w:val="AOHead1"/>
              <w:numPr>
                <w:ilvl w:val="0"/>
                <w:numId w:val="0"/>
              </w:numPr>
              <w:ind w:left="720"/>
              <w:rPr>
                <w:b w:val="0"/>
                <w:bCs/>
                <w:caps w:val="0"/>
                <w:color w:val="000000" w:themeColor="text1"/>
              </w:rPr>
            </w:pPr>
            <w:r w:rsidRPr="004754C9">
              <w:rPr>
                <w:b w:val="0"/>
                <w:bCs/>
                <w:caps w:val="0"/>
                <w:color w:val="000000" w:themeColor="text1"/>
              </w:rPr>
              <w:t>It has the power to enter into, perform and deliver, and has taken all necessary action to authorise its entry into, performance and delivery of, the transaction documents to which it is a party and the transactions contemplated by those transaction documents.</w:t>
            </w:r>
          </w:p>
          <w:p w:rsidR="001349C2" w:rsidRPr="004754C9" w:rsidRDefault="001349C2" w:rsidP="001349C2">
            <w:pPr>
              <w:pStyle w:val="AODocTxtL1"/>
            </w:pPr>
          </w:p>
          <w:p w:rsidR="004754C9" w:rsidRPr="004754C9" w:rsidRDefault="001349C2"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9.5        </w:t>
            </w:r>
            <w:r w:rsidR="004754C9" w:rsidRPr="004754C9">
              <w:rPr>
                <w:rFonts w:eastAsiaTheme="minorHAnsi"/>
                <w:b/>
                <w:color w:val="000000" w:themeColor="text1"/>
              </w:rPr>
              <w:t xml:space="preserve">Validity and </w:t>
            </w:r>
            <w:r w:rsidR="004754C9" w:rsidRPr="004754C9">
              <w:rPr>
                <w:rFonts w:eastAsiaTheme="minorHAnsi"/>
                <w:b/>
                <w:color w:val="000000" w:themeColor="text1"/>
              </w:rPr>
              <w:lastRenderedPageBreak/>
              <w:t>admissibility in evidence</w:t>
            </w:r>
          </w:p>
          <w:p w:rsidR="004754C9" w:rsidRPr="004754C9" w:rsidRDefault="001349C2" w:rsidP="001349C2">
            <w:pPr>
              <w:pStyle w:val="AOHead1"/>
              <w:numPr>
                <w:ilvl w:val="0"/>
                <w:numId w:val="0"/>
              </w:numPr>
              <w:ind w:left="720"/>
              <w:rPr>
                <w:b w:val="0"/>
                <w:bCs/>
                <w:color w:val="000000" w:themeColor="text1"/>
              </w:rPr>
            </w:pPr>
            <w:r w:rsidRPr="004754C9">
              <w:rPr>
                <w:b w:val="0"/>
                <w:bCs/>
                <w:caps w:val="0"/>
                <w:color w:val="000000" w:themeColor="text1"/>
              </w:rPr>
              <w:t>All authorisations required or desirable:</w:t>
            </w:r>
          </w:p>
          <w:p w:rsidR="004754C9" w:rsidRPr="004754C9" w:rsidRDefault="004754C9" w:rsidP="00461492">
            <w:pPr>
              <w:numPr>
                <w:ilvl w:val="2"/>
                <w:numId w:val="34"/>
              </w:numPr>
              <w:spacing w:line="260" w:lineRule="atLeast"/>
              <w:outlineLvl w:val="2"/>
              <w:rPr>
                <w:rFonts w:eastAsiaTheme="minorHAnsi"/>
                <w:color w:val="000000" w:themeColor="text1"/>
              </w:rPr>
            </w:pPr>
            <w:r w:rsidRPr="004754C9">
              <w:rPr>
                <w:rFonts w:eastAsiaTheme="minorHAnsi"/>
                <w:color w:val="000000" w:themeColor="text1"/>
              </w:rPr>
              <w:t xml:space="preserve">to enable it lawfully to enter into, exercise its rights and comply with its obligations in the Transaction </w:t>
            </w:r>
            <w:r w:rsidRPr="004754C9">
              <w:rPr>
                <w:rFonts w:eastAsiaTheme="minorHAnsi"/>
                <w:color w:val="000000" w:themeColor="text1"/>
              </w:rPr>
              <w:lastRenderedPageBreak/>
              <w:t>Documents to which it is a party; and</w:t>
            </w:r>
          </w:p>
          <w:p w:rsidR="004754C9" w:rsidRPr="001349C2" w:rsidRDefault="004754C9" w:rsidP="00461492">
            <w:pPr>
              <w:numPr>
                <w:ilvl w:val="2"/>
                <w:numId w:val="20"/>
              </w:numPr>
              <w:spacing w:line="260" w:lineRule="atLeast"/>
              <w:outlineLvl w:val="2"/>
              <w:rPr>
                <w:rFonts w:eastAsiaTheme="minorHAnsi"/>
                <w:color w:val="000000" w:themeColor="text1"/>
              </w:rPr>
            </w:pPr>
            <w:r w:rsidRPr="004754C9">
              <w:rPr>
                <w:rFonts w:eastAsiaTheme="minorHAnsi"/>
                <w:color w:val="000000" w:themeColor="text1"/>
              </w:rPr>
              <w:t>to make the Transaction Documents to which it is a party admissible in evidence in its jurisdictio</w:t>
            </w:r>
            <w:r w:rsidRPr="004754C9">
              <w:rPr>
                <w:rFonts w:eastAsiaTheme="minorHAnsi"/>
                <w:color w:val="000000" w:themeColor="text1"/>
              </w:rPr>
              <w:lastRenderedPageBreak/>
              <w:t>n of incorporation,</w:t>
            </w:r>
            <w:r w:rsidRPr="001349C2">
              <w:rPr>
                <w:color w:val="000000" w:themeColor="text1"/>
              </w:rPr>
              <w:t>have been obtained or effected and are in full force and effect.</w:t>
            </w:r>
          </w:p>
          <w:p w:rsidR="001349C2" w:rsidRPr="001349C2" w:rsidRDefault="001349C2" w:rsidP="001349C2">
            <w:pPr>
              <w:spacing w:line="260" w:lineRule="atLeast"/>
              <w:ind w:left="1440"/>
              <w:outlineLvl w:val="2"/>
              <w:rPr>
                <w:rFonts w:eastAsiaTheme="minorHAnsi"/>
                <w:color w:val="000000" w:themeColor="text1"/>
              </w:rPr>
            </w:pPr>
          </w:p>
          <w:p w:rsidR="004754C9" w:rsidRPr="004754C9" w:rsidRDefault="001349C2" w:rsidP="004754C9">
            <w:pPr>
              <w:keepNext/>
              <w:tabs>
                <w:tab w:val="num" w:pos="720"/>
              </w:tabs>
              <w:spacing w:line="260" w:lineRule="atLeast"/>
              <w:rPr>
                <w:rFonts w:eastAsiaTheme="minorHAnsi"/>
                <w:b/>
                <w:color w:val="000000" w:themeColor="text1"/>
              </w:rPr>
            </w:pPr>
            <w:bookmarkStart w:id="227" w:name="_Ref490215636"/>
            <w:r>
              <w:rPr>
                <w:rFonts w:eastAsiaTheme="minorHAnsi"/>
                <w:b/>
                <w:color w:val="000000" w:themeColor="text1"/>
              </w:rPr>
              <w:t xml:space="preserve">9.6        </w:t>
            </w:r>
            <w:r w:rsidR="004754C9" w:rsidRPr="004754C9">
              <w:rPr>
                <w:rFonts w:eastAsiaTheme="minorHAnsi"/>
                <w:b/>
                <w:color w:val="000000" w:themeColor="text1"/>
              </w:rPr>
              <w:t>Governing law and enforcement</w:t>
            </w:r>
            <w:bookmarkEnd w:id="227"/>
          </w:p>
          <w:p w:rsidR="004754C9" w:rsidRPr="001349C2" w:rsidRDefault="004754C9" w:rsidP="00461492">
            <w:pPr>
              <w:pStyle w:val="AOHead3"/>
              <w:numPr>
                <w:ilvl w:val="2"/>
                <w:numId w:val="35"/>
              </w:numPr>
              <w:tabs>
                <w:tab w:val="num" w:pos="862"/>
              </w:tabs>
              <w:rPr>
                <w:color w:val="000000" w:themeColor="text1"/>
              </w:rPr>
            </w:pPr>
            <w:r w:rsidRPr="001349C2">
              <w:rPr>
                <w:color w:val="000000" w:themeColor="text1"/>
              </w:rPr>
              <w:t xml:space="preserve">The choice of governing law of the </w:t>
            </w:r>
            <w:r w:rsidRPr="001349C2">
              <w:rPr>
                <w:color w:val="000000" w:themeColor="text1"/>
              </w:rPr>
              <w:lastRenderedPageBreak/>
              <w:t>Transaction Documents will be recognised and enforced in its jurisdiction of incorporation.</w:t>
            </w:r>
          </w:p>
          <w:p w:rsid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 xml:space="preserve">Any judgment obtained in relation </w:t>
            </w:r>
            <w:r w:rsidRPr="004754C9">
              <w:rPr>
                <w:rFonts w:eastAsiaTheme="minorHAnsi"/>
                <w:color w:val="000000" w:themeColor="text1"/>
              </w:rPr>
              <w:lastRenderedPageBreak/>
              <w:t xml:space="preserve">to a Transaction Document in the jurisdiction of the governing law of that Transaction Document will be recognised and enforced in </w:t>
            </w:r>
            <w:r w:rsidRPr="004754C9">
              <w:rPr>
                <w:rFonts w:eastAsiaTheme="minorHAnsi"/>
                <w:color w:val="000000" w:themeColor="text1"/>
              </w:rPr>
              <w:lastRenderedPageBreak/>
              <w:t>its jurisdiction of incorporation.</w:t>
            </w:r>
          </w:p>
          <w:p w:rsidR="001349C2" w:rsidRPr="004754C9" w:rsidRDefault="001349C2" w:rsidP="001349C2">
            <w:pPr>
              <w:spacing w:line="260" w:lineRule="atLeast"/>
              <w:ind w:left="720"/>
              <w:outlineLvl w:val="2"/>
              <w:rPr>
                <w:rFonts w:eastAsiaTheme="minorHAnsi"/>
                <w:color w:val="000000" w:themeColor="text1"/>
              </w:rPr>
            </w:pPr>
          </w:p>
          <w:p w:rsidR="004754C9" w:rsidRPr="004754C9" w:rsidRDefault="001349C2" w:rsidP="004754C9">
            <w:pPr>
              <w:keepNext/>
              <w:tabs>
                <w:tab w:val="num" w:pos="720"/>
              </w:tabs>
              <w:spacing w:line="260" w:lineRule="atLeast"/>
              <w:rPr>
                <w:rFonts w:eastAsiaTheme="minorHAnsi"/>
                <w:b/>
                <w:color w:val="000000" w:themeColor="text1"/>
              </w:rPr>
            </w:pPr>
            <w:bookmarkStart w:id="228" w:name="_Ref490215663"/>
            <w:r>
              <w:rPr>
                <w:rFonts w:eastAsiaTheme="minorHAnsi"/>
                <w:b/>
                <w:color w:val="000000" w:themeColor="text1"/>
              </w:rPr>
              <w:t xml:space="preserve">9.7        </w:t>
            </w:r>
            <w:r w:rsidR="004754C9" w:rsidRPr="004754C9">
              <w:rPr>
                <w:rFonts w:eastAsiaTheme="minorHAnsi"/>
                <w:b/>
                <w:color w:val="000000" w:themeColor="text1"/>
              </w:rPr>
              <w:t>No Default</w:t>
            </w:r>
            <w:bookmarkEnd w:id="228"/>
          </w:p>
          <w:p w:rsidR="001349C2" w:rsidRDefault="004754C9" w:rsidP="002770A1">
            <w:pPr>
              <w:pStyle w:val="AOHead3"/>
              <w:numPr>
                <w:ilvl w:val="2"/>
                <w:numId w:val="36"/>
              </w:numPr>
              <w:tabs>
                <w:tab w:val="num" w:pos="862"/>
              </w:tabs>
              <w:rPr>
                <w:color w:val="000000" w:themeColor="text1"/>
              </w:rPr>
            </w:pPr>
            <w:r w:rsidRPr="001349C2">
              <w:rPr>
                <w:color w:val="000000" w:themeColor="text1"/>
              </w:rPr>
              <w:t xml:space="preserve">No Event of Default is continuing or might reasonably be expected to result from </w:t>
            </w:r>
            <w:r w:rsidRPr="001349C2">
              <w:rPr>
                <w:color w:val="000000" w:themeColor="text1"/>
              </w:rPr>
              <w:lastRenderedPageBreak/>
              <w:t>the making of any Utilisation or its entry into, its performance of, or any transaction contemplated by, any Transaction Document.</w:t>
            </w:r>
          </w:p>
          <w:p w:rsidR="002770A1" w:rsidRPr="002770A1" w:rsidRDefault="002770A1" w:rsidP="002770A1">
            <w:pPr>
              <w:pStyle w:val="AODocTxtL2"/>
            </w:pP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No other event or circumstance is outstanding which constitutes a default under any other agreement or instrument whi</w:t>
            </w:r>
            <w:r w:rsidRPr="004754C9">
              <w:rPr>
                <w:rFonts w:eastAsiaTheme="minorHAnsi"/>
                <w:color w:val="000000" w:themeColor="text1"/>
              </w:rPr>
              <w:lastRenderedPageBreak/>
              <w:t xml:space="preserve">ch is binding on it or any of its Subsidiaries or to which its (or any of its Subsidiaries') assets are subject which might have a Material </w:t>
            </w:r>
            <w:r w:rsidRPr="004754C9">
              <w:rPr>
                <w:rFonts w:eastAsiaTheme="minorHAnsi"/>
                <w:color w:val="000000" w:themeColor="text1"/>
              </w:rPr>
              <w:lastRenderedPageBreak/>
              <w:t>Adverse Effect.</w:t>
            </w:r>
          </w:p>
          <w:p w:rsidR="004754C9" w:rsidRPr="004754C9" w:rsidRDefault="001349C2" w:rsidP="004754C9">
            <w:pPr>
              <w:keepNext/>
              <w:tabs>
                <w:tab w:val="num" w:pos="720"/>
              </w:tabs>
              <w:spacing w:line="260" w:lineRule="atLeast"/>
              <w:rPr>
                <w:rFonts w:eastAsiaTheme="minorHAnsi"/>
                <w:b/>
                <w:color w:val="000000" w:themeColor="text1"/>
              </w:rPr>
            </w:pPr>
            <w:bookmarkStart w:id="229" w:name="_Ref497920433"/>
            <w:r>
              <w:rPr>
                <w:rFonts w:eastAsiaTheme="minorHAnsi"/>
                <w:b/>
                <w:color w:val="000000" w:themeColor="text1"/>
              </w:rPr>
              <w:t xml:space="preserve">9.8        </w:t>
            </w:r>
            <w:r w:rsidR="004754C9" w:rsidRPr="004754C9">
              <w:rPr>
                <w:rFonts w:eastAsiaTheme="minorHAnsi"/>
                <w:b/>
                <w:color w:val="000000" w:themeColor="text1"/>
              </w:rPr>
              <w:t>Pari passu ranking</w:t>
            </w:r>
            <w:bookmarkEnd w:id="229"/>
          </w:p>
          <w:p w:rsidR="004754C9" w:rsidRDefault="001349C2" w:rsidP="001349C2">
            <w:pPr>
              <w:pStyle w:val="AOHead1"/>
              <w:numPr>
                <w:ilvl w:val="0"/>
                <w:numId w:val="0"/>
              </w:numPr>
              <w:ind w:left="720"/>
              <w:rPr>
                <w:b w:val="0"/>
                <w:bCs/>
                <w:caps w:val="0"/>
                <w:color w:val="000000" w:themeColor="text1"/>
              </w:rPr>
            </w:pPr>
            <w:r w:rsidRPr="004754C9">
              <w:rPr>
                <w:b w:val="0"/>
                <w:bCs/>
                <w:caps w:val="0"/>
                <w:color w:val="000000" w:themeColor="text1"/>
              </w:rPr>
              <w:t xml:space="preserve">Its payment obligations under the transaction documents rank at least </w:t>
            </w:r>
            <w:r w:rsidRPr="004754C9">
              <w:rPr>
                <w:b w:val="0"/>
                <w:bCs/>
                <w:i/>
                <w:caps w:val="0"/>
                <w:color w:val="000000" w:themeColor="text1"/>
              </w:rPr>
              <w:t>pari passu</w:t>
            </w:r>
            <w:r w:rsidRPr="004754C9">
              <w:rPr>
                <w:b w:val="0"/>
                <w:bCs/>
                <w:caps w:val="0"/>
                <w:color w:val="000000" w:themeColor="text1"/>
              </w:rPr>
              <w:t xml:space="preserve"> with the claims of all its other unsecured and unsubordinated creditors, except for obligations mandatorily preferred by law applying to companies generally.</w:t>
            </w:r>
          </w:p>
          <w:p w:rsidR="001349C2" w:rsidRPr="004754C9" w:rsidRDefault="001349C2" w:rsidP="001349C2">
            <w:pPr>
              <w:pStyle w:val="AODocTxtL1"/>
            </w:pPr>
          </w:p>
          <w:p w:rsidR="004754C9" w:rsidRPr="004754C9" w:rsidRDefault="001349C2" w:rsidP="004754C9">
            <w:pPr>
              <w:keepNext/>
              <w:tabs>
                <w:tab w:val="num" w:pos="720"/>
              </w:tabs>
              <w:spacing w:line="260" w:lineRule="atLeast"/>
              <w:rPr>
                <w:rFonts w:eastAsiaTheme="minorHAnsi"/>
                <w:b/>
                <w:color w:val="000000" w:themeColor="text1"/>
              </w:rPr>
            </w:pPr>
            <w:bookmarkStart w:id="230" w:name="_Ref506311314"/>
            <w:bookmarkStart w:id="231" w:name="_Ref506311320"/>
            <w:r>
              <w:rPr>
                <w:rFonts w:eastAsiaTheme="minorHAnsi"/>
                <w:b/>
                <w:color w:val="000000" w:themeColor="text1"/>
              </w:rPr>
              <w:t xml:space="preserve">9.9         </w:t>
            </w:r>
            <w:r w:rsidR="004754C9" w:rsidRPr="004754C9">
              <w:rPr>
                <w:rFonts w:eastAsiaTheme="minorHAnsi"/>
                <w:b/>
                <w:color w:val="000000" w:themeColor="text1"/>
              </w:rPr>
              <w:t>No proceedings</w:t>
            </w:r>
            <w:bookmarkEnd w:id="230"/>
            <w:bookmarkEnd w:id="231"/>
          </w:p>
          <w:p w:rsidR="004754C9" w:rsidRDefault="004754C9" w:rsidP="00461492">
            <w:pPr>
              <w:pStyle w:val="AOHead3"/>
              <w:numPr>
                <w:ilvl w:val="2"/>
                <w:numId w:val="37"/>
              </w:numPr>
              <w:tabs>
                <w:tab w:val="num" w:pos="862"/>
              </w:tabs>
              <w:rPr>
                <w:color w:val="000000" w:themeColor="text1"/>
              </w:rPr>
            </w:pPr>
            <w:r w:rsidRPr="001349C2">
              <w:rPr>
                <w:color w:val="000000" w:themeColor="text1"/>
              </w:rPr>
              <w:t xml:space="preserve">No litigation, </w:t>
            </w:r>
            <w:r w:rsidRPr="001349C2">
              <w:rPr>
                <w:color w:val="000000" w:themeColor="text1"/>
              </w:rPr>
              <w:lastRenderedPageBreak/>
              <w:t>arbitration or administrative proceedings or investigations of or before any court, arbitral body or agency which, if adversely det</w:t>
            </w:r>
            <w:r w:rsidRPr="001349C2">
              <w:rPr>
                <w:color w:val="000000" w:themeColor="text1"/>
              </w:rPr>
              <w:lastRenderedPageBreak/>
              <w:t xml:space="preserve">ermined, might reasonably be expected to have a Material Adverse Effect has or have (to the best of its knowledge and belief) been </w:t>
            </w:r>
            <w:r w:rsidRPr="001349C2">
              <w:rPr>
                <w:color w:val="000000" w:themeColor="text1"/>
              </w:rPr>
              <w:lastRenderedPageBreak/>
              <w:t>started or threatened against it or any of its Subsidiaries.</w:t>
            </w:r>
          </w:p>
          <w:p w:rsidR="001349C2" w:rsidRPr="001349C2" w:rsidRDefault="001349C2" w:rsidP="001349C2">
            <w:pPr>
              <w:pStyle w:val="AODocTxtL2"/>
            </w:pPr>
          </w:p>
          <w:p w:rsidR="004754C9" w:rsidRDefault="004754C9" w:rsidP="001349C2">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No judgment or order of a court, arbitral body or agency which mig</w:t>
            </w:r>
            <w:r w:rsidRPr="004754C9">
              <w:rPr>
                <w:rFonts w:eastAsiaTheme="minorHAnsi"/>
                <w:color w:val="000000" w:themeColor="text1"/>
              </w:rPr>
              <w:lastRenderedPageBreak/>
              <w:t xml:space="preserve">ht reasonably be expected to have a Material Adverse Effect has (to the best of its knowledge and belief) been made against it or any </w:t>
            </w:r>
            <w:r w:rsidRPr="004754C9">
              <w:rPr>
                <w:rFonts w:eastAsiaTheme="minorHAnsi"/>
                <w:color w:val="000000" w:themeColor="text1"/>
              </w:rPr>
              <w:lastRenderedPageBreak/>
              <w:t>of its Subsidiaries.</w:t>
            </w:r>
          </w:p>
          <w:p w:rsidR="001349C2" w:rsidRPr="001349C2" w:rsidRDefault="001349C2" w:rsidP="001349C2">
            <w:pPr>
              <w:spacing w:line="260" w:lineRule="atLeast"/>
              <w:ind w:left="720"/>
              <w:outlineLvl w:val="2"/>
              <w:rPr>
                <w:rFonts w:eastAsiaTheme="minorHAnsi"/>
                <w:color w:val="000000" w:themeColor="text1"/>
              </w:rPr>
            </w:pPr>
          </w:p>
          <w:p w:rsidR="004754C9" w:rsidRPr="004754C9" w:rsidRDefault="001349C2" w:rsidP="004754C9">
            <w:pPr>
              <w:keepNext/>
              <w:tabs>
                <w:tab w:val="num" w:pos="720"/>
              </w:tabs>
              <w:spacing w:line="260" w:lineRule="atLeast"/>
              <w:rPr>
                <w:rFonts w:eastAsiaTheme="minorHAnsi"/>
                <w:b/>
                <w:color w:val="000000" w:themeColor="text1"/>
              </w:rPr>
            </w:pPr>
            <w:bookmarkStart w:id="232" w:name="_Ref495493983"/>
            <w:r>
              <w:rPr>
                <w:rFonts w:eastAsiaTheme="minorHAnsi"/>
                <w:b/>
                <w:color w:val="000000" w:themeColor="text1"/>
              </w:rPr>
              <w:t xml:space="preserve">9.10      </w:t>
            </w:r>
            <w:r w:rsidR="004754C9" w:rsidRPr="004754C9">
              <w:rPr>
                <w:rFonts w:eastAsiaTheme="minorHAnsi"/>
                <w:b/>
                <w:color w:val="000000" w:themeColor="text1"/>
              </w:rPr>
              <w:t>Time when representations made</w:t>
            </w:r>
            <w:bookmarkEnd w:id="232"/>
          </w:p>
          <w:p w:rsidR="004754C9" w:rsidRDefault="004754C9" w:rsidP="00461492">
            <w:pPr>
              <w:pStyle w:val="AOHead3"/>
              <w:numPr>
                <w:ilvl w:val="2"/>
                <w:numId w:val="38"/>
              </w:numPr>
              <w:tabs>
                <w:tab w:val="num" w:pos="862"/>
              </w:tabs>
              <w:rPr>
                <w:color w:val="000000" w:themeColor="text1"/>
              </w:rPr>
            </w:pPr>
            <w:r w:rsidRPr="001349C2">
              <w:rPr>
                <w:color w:val="000000" w:themeColor="text1"/>
              </w:rPr>
              <w:t xml:space="preserve">All the representations and warranties in this Clause </w:t>
            </w:r>
            <w:r w:rsidR="00575D57" w:rsidRPr="001349C2">
              <w:rPr>
                <w:color w:val="000000" w:themeColor="text1"/>
              </w:rPr>
              <w:fldChar w:fldCharType="begin"/>
            </w:r>
            <w:r w:rsidRPr="001349C2">
              <w:rPr>
                <w:color w:val="000000" w:themeColor="text1"/>
              </w:rPr>
              <w:instrText xml:space="preserve"> REF _Ref495433864 \n \h </w:instrText>
            </w:r>
            <w:r w:rsidR="00575D57" w:rsidRPr="001349C2">
              <w:rPr>
                <w:color w:val="000000" w:themeColor="text1"/>
              </w:rPr>
            </w:r>
            <w:r w:rsidR="00575D57" w:rsidRPr="001349C2">
              <w:rPr>
                <w:color w:val="000000" w:themeColor="text1"/>
              </w:rPr>
              <w:fldChar w:fldCharType="separate"/>
            </w:r>
            <w:r w:rsidRPr="001349C2">
              <w:rPr>
                <w:color w:val="000000" w:themeColor="text1"/>
              </w:rPr>
              <w:t>9</w:t>
            </w:r>
            <w:r w:rsidR="00575D57" w:rsidRPr="001349C2">
              <w:rPr>
                <w:color w:val="000000" w:themeColor="text1"/>
              </w:rPr>
              <w:fldChar w:fldCharType="end"/>
            </w:r>
            <w:r w:rsidRPr="001349C2">
              <w:rPr>
                <w:color w:val="000000" w:themeColor="text1"/>
              </w:rPr>
              <w:t xml:space="preserve"> are made by the Borrower on the date of this Agr</w:t>
            </w:r>
            <w:r w:rsidRPr="001349C2">
              <w:rPr>
                <w:color w:val="000000" w:themeColor="text1"/>
              </w:rPr>
              <w:lastRenderedPageBreak/>
              <w:t>eement.</w:t>
            </w:r>
          </w:p>
          <w:p w:rsidR="001349C2" w:rsidRPr="001349C2" w:rsidRDefault="001349C2" w:rsidP="001349C2">
            <w:pPr>
              <w:pStyle w:val="AODocTxtL2"/>
            </w:pPr>
          </w:p>
          <w:p w:rsid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The Repeating Representations are deemed to be made by the Borrower on a monthly basis during the life of the Fac</w:t>
            </w:r>
            <w:r w:rsidRPr="004754C9">
              <w:rPr>
                <w:rFonts w:eastAsiaTheme="minorHAnsi"/>
                <w:color w:val="000000" w:themeColor="text1"/>
              </w:rPr>
              <w:lastRenderedPageBreak/>
              <w:t>ility.</w:t>
            </w:r>
          </w:p>
          <w:p w:rsidR="001349C2" w:rsidRPr="004754C9" w:rsidRDefault="001349C2" w:rsidP="001349C2">
            <w:pPr>
              <w:spacing w:line="260" w:lineRule="atLeast"/>
              <w:ind w:left="720"/>
              <w:outlineLvl w:val="2"/>
              <w:rPr>
                <w:rFonts w:eastAsiaTheme="minorHAnsi"/>
                <w:color w:val="000000" w:themeColor="text1"/>
              </w:rPr>
            </w:pP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 xml:space="preserve">Each representation or warranty deemed to be made after the date of this Agreement shall be deemed to be made </w:t>
            </w:r>
            <w:r w:rsidRPr="004754C9">
              <w:rPr>
                <w:rFonts w:eastAsiaTheme="minorHAnsi"/>
                <w:color w:val="000000" w:themeColor="text1"/>
              </w:rPr>
              <w:lastRenderedPageBreak/>
              <w:t>by reference to the facts and circumstances then existing.</w:t>
            </w:r>
          </w:p>
          <w:bookmarkEnd w:id="191"/>
          <w:bookmarkEnd w:id="192"/>
          <w:bookmarkEnd w:id="193"/>
          <w:bookmarkEnd w:id="194"/>
          <w:bookmarkEnd w:id="195"/>
          <w:bookmarkEnd w:id="196"/>
          <w:p w:rsidR="004754C9" w:rsidRPr="004754C9" w:rsidRDefault="004754C9" w:rsidP="004754C9">
            <w:pPr>
              <w:keepNext/>
              <w:spacing w:line="260" w:lineRule="atLeast"/>
              <w:ind w:left="720" w:hanging="720"/>
              <w:outlineLvl w:val="0"/>
              <w:rPr>
                <w:rFonts w:eastAsiaTheme="minorHAnsi"/>
                <w:b/>
                <w:caps/>
                <w:color w:val="000000" w:themeColor="text1"/>
                <w:kern w:val="28"/>
              </w:rPr>
            </w:pPr>
          </w:p>
        </w:tc>
        <w:tc>
          <w:tcPr>
            <w:tcW w:w="4622" w:type="dxa"/>
            <w:tcBorders>
              <w:top w:val="nil"/>
              <w:left w:val="nil"/>
              <w:bottom w:val="nil"/>
              <w:right w:val="nil"/>
            </w:tcBorders>
          </w:tcPr>
          <w:p w:rsidR="004754C9" w:rsidRPr="004754C9" w:rsidRDefault="004754C9" w:rsidP="00461492">
            <w:pPr>
              <w:keepNext/>
              <w:numPr>
                <w:ilvl w:val="0"/>
                <w:numId w:val="24"/>
              </w:numPr>
              <w:spacing w:line="260" w:lineRule="atLeast"/>
              <w:outlineLvl w:val="0"/>
              <w:rPr>
                <w:rFonts w:eastAsiaTheme="minorHAnsi"/>
                <w:b/>
                <w:caps/>
                <w:kern w:val="28"/>
              </w:rPr>
            </w:pPr>
            <w:r w:rsidRPr="004754C9">
              <w:rPr>
                <w:rFonts w:eastAsiaTheme="minorHAnsi"/>
                <w:b/>
                <w:caps/>
                <w:kern w:val="28"/>
              </w:rPr>
              <w:lastRenderedPageBreak/>
              <w:t>Ongkos dan Biaya</w:t>
            </w: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Biayatransaksi</w:t>
            </w:r>
          </w:p>
          <w:p w:rsidR="004754C9" w:rsidRDefault="00F07A86" w:rsidP="00F07A86">
            <w:pPr>
              <w:pStyle w:val="AOHead1"/>
              <w:numPr>
                <w:ilvl w:val="0"/>
                <w:numId w:val="0"/>
              </w:numPr>
              <w:ind w:left="720"/>
              <w:rPr>
                <w:b w:val="0"/>
                <w:bCs/>
                <w:caps w:val="0"/>
              </w:rPr>
            </w:pPr>
            <w:r>
              <w:rPr>
                <w:b w:val="0"/>
                <w:bCs/>
                <w:caps w:val="0"/>
                <w:color w:val="000000" w:themeColor="text1"/>
              </w:rPr>
              <w:t>P</w:t>
            </w:r>
            <w:r w:rsidRPr="004754C9">
              <w:rPr>
                <w:b w:val="0"/>
                <w:bCs/>
                <w:caps w:val="0"/>
                <w:color w:val="000000" w:themeColor="text1"/>
              </w:rPr>
              <w:t>emberipinjamanmembayarbiaya dan pengeluaran (termasukbiayahukum) yang wajardikeluarkanolehnyasehubungandengannegosiasi, persiapan, pencetakan dan pelaksanaan</w:t>
            </w:r>
            <w:r w:rsidRPr="004754C9">
              <w:rPr>
                <w:b w:val="0"/>
                <w:bCs/>
                <w:caps w:val="0"/>
              </w:rPr>
              <w:t>perjanjianini dan dokumen lain yang dirujukdalamperjanjianini, sesuaidengansyarat dan ketentuan di bawahcspa.</w:t>
            </w:r>
          </w:p>
          <w:p w:rsidR="00F07A86" w:rsidRPr="004754C9" w:rsidRDefault="00F07A86" w:rsidP="00F07A86">
            <w:pPr>
              <w:pStyle w:val="AODocTxtL1"/>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Biayapemberlakuan</w:t>
            </w:r>
          </w:p>
          <w:p w:rsidR="004754C9" w:rsidRP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Peminjamharus, dalamtiga Hari Kerjasejakpermintaan, membayarkepadaPemberiPinjamanjumlahsemuabiaya dan pengeluaran (termasukbiayahukum) yang dikeluarkanolehnyasehubungandenganpenegakan, ataupelestarianhakapa pun berdasarkan, DokumenTransaksiapa pun.</w:t>
            </w:r>
          </w:p>
          <w:p w:rsidR="004754C9" w:rsidRPr="004754C9" w:rsidRDefault="004754C9" w:rsidP="00461492">
            <w:pPr>
              <w:numPr>
                <w:ilvl w:val="0"/>
                <w:numId w:val="20"/>
              </w:numPr>
              <w:spacing w:line="260" w:lineRule="atLeast"/>
              <w:rPr>
                <w:rFonts w:eastAsiaTheme="minorHAnsi"/>
                <w:color w:val="000000" w:themeColor="text1"/>
                <w:szCs w:val="20"/>
              </w:rPr>
            </w:pPr>
          </w:p>
          <w:p w:rsidR="004754C9" w:rsidRPr="004754C9" w:rsidRDefault="004754C9" w:rsidP="00461492">
            <w:pPr>
              <w:numPr>
                <w:ilvl w:val="0"/>
                <w:numId w:val="20"/>
              </w:numPr>
              <w:spacing w:line="260" w:lineRule="atLeast"/>
              <w:rPr>
                <w:rFonts w:eastAsiaTheme="minorHAnsi"/>
                <w:color w:val="000000" w:themeColor="text1"/>
                <w:szCs w:val="20"/>
              </w:rPr>
            </w:pPr>
          </w:p>
          <w:p w:rsidR="004754C9" w:rsidRDefault="004754C9" w:rsidP="004754C9">
            <w:pPr>
              <w:keepNext/>
              <w:numPr>
                <w:ilvl w:val="0"/>
                <w:numId w:val="1"/>
              </w:numPr>
              <w:spacing w:line="260" w:lineRule="atLeast"/>
              <w:outlineLvl w:val="0"/>
              <w:rPr>
                <w:rFonts w:eastAsiaTheme="minorHAnsi"/>
                <w:b/>
                <w:caps/>
                <w:color w:val="000000" w:themeColor="text1"/>
                <w:kern w:val="28"/>
                <w:szCs w:val="20"/>
              </w:rPr>
            </w:pPr>
            <w:r w:rsidRPr="004754C9">
              <w:rPr>
                <w:rFonts w:eastAsiaTheme="minorHAnsi"/>
                <w:b/>
                <w:caps/>
                <w:color w:val="000000" w:themeColor="text1"/>
                <w:kern w:val="28"/>
                <w:szCs w:val="20"/>
              </w:rPr>
              <w:t>Pernyataan</w:t>
            </w:r>
          </w:p>
          <w:p w:rsidR="006244DF" w:rsidRPr="004754C9" w:rsidRDefault="006244DF" w:rsidP="006244DF">
            <w:pPr>
              <w:keepNext/>
              <w:spacing w:line="260" w:lineRule="atLeast"/>
              <w:ind w:left="720"/>
              <w:outlineLvl w:val="0"/>
              <w:rPr>
                <w:rFonts w:eastAsiaTheme="minorHAnsi"/>
                <w:b/>
                <w:caps/>
                <w:color w:val="000000" w:themeColor="text1"/>
                <w:kern w:val="28"/>
                <w:szCs w:val="20"/>
              </w:rPr>
            </w:pP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Peminjammembuatpernyataan dan jaminan yang diaturdalamKlausulini</w:t>
            </w:r>
            <w:r w:rsidR="00575D57" w:rsidRPr="004754C9">
              <w:rPr>
                <w:rFonts w:eastAsiaTheme="minorHAnsi"/>
                <w:color w:val="000000" w:themeColor="text1"/>
                <w:szCs w:val="20"/>
              </w:rPr>
              <w:fldChar w:fldCharType="begin"/>
            </w:r>
            <w:r w:rsidRPr="004754C9">
              <w:rPr>
                <w:rFonts w:eastAsiaTheme="minorHAnsi"/>
                <w:color w:val="000000" w:themeColor="text1"/>
                <w:szCs w:val="20"/>
              </w:rPr>
              <w:instrText xml:space="preserve"> REF _Ref30298547 \r \h </w:instrText>
            </w:r>
            <w:r w:rsidR="00575D57" w:rsidRPr="004754C9">
              <w:rPr>
                <w:rFonts w:eastAsiaTheme="minorHAnsi"/>
                <w:color w:val="000000" w:themeColor="text1"/>
                <w:szCs w:val="20"/>
              </w:rPr>
            </w:r>
            <w:r w:rsidR="00575D57" w:rsidRPr="004754C9">
              <w:rPr>
                <w:rFonts w:eastAsiaTheme="minorHAnsi"/>
                <w:color w:val="000000" w:themeColor="text1"/>
                <w:szCs w:val="20"/>
              </w:rPr>
              <w:fldChar w:fldCharType="separate"/>
            </w:r>
            <w:r w:rsidRPr="004754C9">
              <w:rPr>
                <w:rFonts w:eastAsiaTheme="minorHAnsi"/>
                <w:color w:val="000000" w:themeColor="text1"/>
                <w:szCs w:val="20"/>
              </w:rPr>
              <w:t>9</w:t>
            </w:r>
            <w:r w:rsidR="00575D57" w:rsidRPr="004754C9">
              <w:rPr>
                <w:rFonts w:eastAsiaTheme="minorHAnsi"/>
                <w:color w:val="000000" w:themeColor="text1"/>
                <w:szCs w:val="20"/>
              </w:rPr>
              <w:fldChar w:fldCharType="end"/>
            </w:r>
            <w:r w:rsidRPr="004754C9">
              <w:rPr>
                <w:rFonts w:eastAsiaTheme="minorHAnsi"/>
                <w:color w:val="000000" w:themeColor="text1"/>
                <w:szCs w:val="20"/>
              </w:rPr>
              <w:t>kepadaPemberiPinjaman.</w:t>
            </w:r>
          </w:p>
          <w:p w:rsidR="006244DF" w:rsidRPr="004754C9" w:rsidRDefault="006244DF" w:rsidP="00461492">
            <w:pPr>
              <w:numPr>
                <w:ilvl w:val="0"/>
                <w:numId w:val="20"/>
              </w:numPr>
              <w:spacing w:line="260" w:lineRule="atLeast"/>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Status</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Peminjamadalahperseroanterbatas, yang didirikansecarasah dan secarasahberada di bawahhukumyurisdiksipendiriannya.</w:t>
            </w: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Peminjam dan setiap Anak Perusahaannyamemilikikekuasaanuntukmemilikiasetnya dan menjalankanbisnisnya pada saatdijalankan</w:t>
            </w:r>
            <w:r w:rsidR="001349C2">
              <w:rPr>
                <w:rFonts w:eastAsiaTheme="minorHAnsi"/>
                <w:color w:val="000000" w:themeColor="text1"/>
                <w:szCs w:val="20"/>
              </w:rPr>
              <w:t>.</w:t>
            </w:r>
          </w:p>
          <w:p w:rsidR="001349C2" w:rsidRPr="004754C9" w:rsidRDefault="001349C2" w:rsidP="001349C2">
            <w:pPr>
              <w:spacing w:line="260" w:lineRule="atLeast"/>
              <w:ind w:left="720"/>
              <w:outlineLvl w:val="2"/>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Kewajiban yang mengikat</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Kewajiban yang dinyatakanuntukdiambilolehnyadalamsetiapDokumenTransaksiadalahkewajiban yang sah, sah, mengikat, dan dapat dilaksanakan.</w:t>
            </w: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SetiapDokumenTransaksi yang menjadipihaknyaberadadalambentuk yang tepatuntukpenegakannya di yurisdiksitempatpendiriannya.</w:t>
            </w:r>
          </w:p>
          <w:p w:rsidR="001349C2" w:rsidRPr="004754C9" w:rsidRDefault="001349C2" w:rsidP="001349C2">
            <w:pPr>
              <w:spacing w:line="260" w:lineRule="atLeast"/>
              <w:ind w:left="720"/>
              <w:outlineLvl w:val="2"/>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Tidakbertentangandengankewajiban lain</w:t>
            </w:r>
          </w:p>
          <w:p w:rsidR="004754C9" w:rsidRP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Penandatanganan dan pelaksanaannya, dan transaksi yang dimaksud oleh, DokumenTransaksitidak dan tidakakanbertentangandengan:</w:t>
            </w:r>
          </w:p>
          <w:p w:rsidR="004754C9" w:rsidRPr="004754C9" w:rsidRDefault="004754C9" w:rsidP="004754C9">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t>undang-undangatauperaturanapa pun yang berlakubagikreditur; atau</w:t>
            </w:r>
          </w:p>
          <w:p w:rsidR="004754C9" w:rsidRPr="004754C9" w:rsidRDefault="004754C9" w:rsidP="004754C9">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t>dokumenkonstitusionalnyaatau Anak Perusahaannya; atau</w:t>
            </w:r>
          </w:p>
          <w:p w:rsidR="004754C9" w:rsidRPr="004754C9" w:rsidRDefault="004754C9" w:rsidP="004754C9">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lastRenderedPageBreak/>
              <w:t>perjanjianatauinstrumenapa pun yang mengikatnyaatau salah satu Anak Perusahaannyaatau salah satuaset Anak Perusahaannya.</w:t>
            </w:r>
          </w:p>
          <w:p w:rsidR="004754C9" w:rsidRPr="004754C9" w:rsidRDefault="004754C9" w:rsidP="00461492">
            <w:pPr>
              <w:numPr>
                <w:ilvl w:val="0"/>
                <w:numId w:val="22"/>
              </w:numPr>
              <w:tabs>
                <w:tab w:val="num" w:pos="1440"/>
              </w:tabs>
              <w:spacing w:line="260" w:lineRule="atLeast"/>
              <w:ind w:left="1440"/>
              <w:outlineLvl w:val="2"/>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Kekuasaan dan kewenangan</w:t>
            </w:r>
          </w:p>
          <w:p w:rsidR="004754C9" w:rsidRP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Memilikikekuatanuntukmasukkedalam, melakukan dan menyampaikan, dan telahmengambilsemuatindakan yang diperlukanuntukmengPengesahanmasuknya, kinerja dan pengiriman, DokumenTransaksi di mana iamenjadipihak dan transaksi yang dimaksud oleh DokumenTransaksitersebut.</w:t>
            </w:r>
          </w:p>
          <w:p w:rsidR="004754C9" w:rsidRPr="004754C9" w:rsidRDefault="004754C9" w:rsidP="00461492">
            <w:pPr>
              <w:numPr>
                <w:ilvl w:val="0"/>
                <w:numId w:val="20"/>
              </w:numPr>
              <w:spacing w:line="260" w:lineRule="atLeast"/>
              <w:ind w:left="0"/>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Validitas dan dapatditerimasebagaibukti</w:t>
            </w:r>
          </w:p>
          <w:p w:rsidR="004754C9" w:rsidRP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SemuaPengesahan yang diperlukanataudiinginkan:</w:t>
            </w:r>
          </w:p>
          <w:p w:rsidR="004754C9" w:rsidRPr="004754C9" w:rsidRDefault="004754C9" w:rsidP="004754C9">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t>untukmemungkinkannyasecarasahuntukmembuat, menggunakanhaknya dan memenuhikewajibannyadalamDokumenTransaksi di mana iamenjadi salah satupihak; dan</w:t>
            </w:r>
          </w:p>
          <w:p w:rsidR="004754C9" w:rsidRPr="004754C9" w:rsidRDefault="004754C9" w:rsidP="004754C9">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t>untukmembuatDokumenTransaksi yang merupakan salah satupihakdapatditerimasebagaibukti di yurisdiksipendiriannya,</w:t>
            </w: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telahdiperolehataudipengaruhi dan memilikikekuatan dan pengaruhpenuh.</w:t>
            </w:r>
          </w:p>
          <w:p w:rsidR="001349C2" w:rsidRPr="004754C9" w:rsidRDefault="001349C2" w:rsidP="001349C2">
            <w:pPr>
              <w:spacing w:line="260" w:lineRule="atLeast"/>
              <w:ind w:left="720"/>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Hukum yang mengatur dan penegakanhukum</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Pilihanhukum yang mengaturDokumenTransaksiakandiakui dan diberlakukan di yurisdiksipendiriannya.</w:t>
            </w: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Setiappenilaian yang diperolehterkaitdenganDokumenTransaksi di yurisdiksihukum yang mengaturDokumenTransaksitersebutakandiakui dan diberlakukan di yurisdiksipendiriannya.</w:t>
            </w:r>
          </w:p>
          <w:p w:rsidR="001349C2" w:rsidRPr="004754C9" w:rsidRDefault="001349C2" w:rsidP="001349C2">
            <w:pPr>
              <w:spacing w:line="260" w:lineRule="atLeast"/>
              <w:ind w:left="720"/>
              <w:outlineLvl w:val="2"/>
              <w:rPr>
                <w:rFonts w:eastAsiaTheme="minorHAnsi"/>
                <w:color w:val="000000" w:themeColor="text1"/>
                <w:szCs w:val="20"/>
              </w:rPr>
            </w:pPr>
          </w:p>
          <w:p w:rsid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TanpaWanprestasi</w:t>
            </w:r>
          </w:p>
          <w:p w:rsidR="001349C2" w:rsidRPr="004754C9" w:rsidRDefault="001349C2" w:rsidP="001349C2">
            <w:pPr>
              <w:keepNext/>
              <w:spacing w:line="260" w:lineRule="atLeast"/>
              <w:ind w:left="720"/>
              <w:rPr>
                <w:rFonts w:eastAsiaTheme="minorHAnsi"/>
                <w:b/>
                <w:color w:val="000000" w:themeColor="text1"/>
                <w:szCs w:val="20"/>
              </w:rPr>
            </w:pP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TidakadaPeristiwaWanprestasi yang berlanjutataumungkindiharapkansecarawajarsebagaiakibatdaripembuatansetiapPemanfaatanataupemasukannyakedalam, kinerjanya, atautransaksiapapun yang dimaksudkan oleh, DokumenTransaksiapa pun.</w:t>
            </w:r>
          </w:p>
          <w:p w:rsidR="001349C2" w:rsidRPr="004754C9" w:rsidRDefault="001349C2" w:rsidP="001349C2">
            <w:pPr>
              <w:spacing w:line="260" w:lineRule="atLeast"/>
              <w:ind w:left="720"/>
              <w:outlineLvl w:val="2"/>
              <w:rPr>
                <w:rFonts w:eastAsiaTheme="minorHAnsi"/>
                <w:color w:val="000000" w:themeColor="text1"/>
                <w:szCs w:val="20"/>
              </w:rPr>
            </w:pP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Tidakadaperistiwaataukeadaan lain yang beredar yang merupakanwanprestasiberdasarkanperjanjianatauinstrumen lain yang mengikatnyaatau salah satu Anak Perusahaannyaatau yang asetnya (atau salah satu Anak Perusahaannya) menjadisubjek yang mungkinmemilikiDampakMerugikan Material.</w:t>
            </w: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lastRenderedPageBreak/>
              <w:t>Peringkat yang setara</w:t>
            </w: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Kewajibanpembayarannya di bawahperingkatDokumenTransaksisetidaknya</w:t>
            </w:r>
            <w:r w:rsidRPr="004754C9">
              <w:rPr>
                <w:rFonts w:eastAsiaTheme="minorHAnsi"/>
                <w:i/>
                <w:color w:val="000000" w:themeColor="text1"/>
                <w:szCs w:val="20"/>
              </w:rPr>
              <w:t>setara</w:t>
            </w:r>
            <w:r w:rsidRPr="004754C9">
              <w:rPr>
                <w:rFonts w:eastAsiaTheme="minorHAnsi"/>
                <w:color w:val="000000" w:themeColor="text1"/>
                <w:szCs w:val="20"/>
              </w:rPr>
              <w:t>denganklaimdarisemuakrediturtidakterjamin dan tidakterkoordinasilainnya, kecualikewajiban yang wajibdipilih oleh hukum yang berlakuuntukperusahaan pada umumnya.</w:t>
            </w:r>
          </w:p>
          <w:p w:rsidR="001349C2" w:rsidRPr="004754C9" w:rsidRDefault="001349C2" w:rsidP="00461492">
            <w:pPr>
              <w:numPr>
                <w:ilvl w:val="0"/>
                <w:numId w:val="20"/>
              </w:numPr>
              <w:spacing w:line="260" w:lineRule="atLeast"/>
              <w:rPr>
                <w:rFonts w:eastAsiaTheme="minorHAnsi"/>
                <w:color w:val="000000" w:themeColor="text1"/>
                <w:szCs w:val="20"/>
              </w:rPr>
            </w:pPr>
          </w:p>
          <w:p w:rsid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Tidakada proses</w:t>
            </w:r>
          </w:p>
          <w:p w:rsidR="001349C2" w:rsidRPr="004754C9" w:rsidRDefault="001349C2" w:rsidP="001349C2">
            <w:pPr>
              <w:keepNext/>
              <w:spacing w:line="260" w:lineRule="atLeast"/>
              <w:ind w:left="720"/>
              <w:rPr>
                <w:rFonts w:eastAsiaTheme="minorHAnsi"/>
                <w:b/>
                <w:color w:val="000000" w:themeColor="text1"/>
                <w:szCs w:val="20"/>
              </w:rPr>
            </w:pP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Tidakadalitigasi, arbitraseatau proses administratifatauinvestigasidariatau di hadapanpengadilan, badan atau badan arbitrase mana pun yang, jikaditentukansecaramerugikan, mungkinsecarawajardiharapkanmemilikiEfekMerugikan Material yang telahatautelah (sejauhpengetahuan dan keyakinannya) dimulaiataumengancamakanmelawannyaatau salah satu Anak Perusahaannya.</w:t>
            </w:r>
          </w:p>
          <w:p w:rsidR="001349C2" w:rsidRPr="004754C9" w:rsidRDefault="001349C2" w:rsidP="001349C2">
            <w:pPr>
              <w:spacing w:line="260" w:lineRule="atLeast"/>
              <w:ind w:left="720"/>
              <w:outlineLvl w:val="2"/>
              <w:rPr>
                <w:rFonts w:eastAsiaTheme="minorHAnsi"/>
                <w:color w:val="000000" w:themeColor="text1"/>
                <w:szCs w:val="20"/>
              </w:rPr>
            </w:pP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Tidakadapenilaianatauperintahdaripengadilan, badan arbitraseatauagensi yang secarawajardiharapkanmemilikiEfekMerugikan Material (sejauhpengetahuan dan keyakinannya) telahdibuatterhadapnyaatau Anak Perusahaannya.</w:t>
            </w:r>
          </w:p>
          <w:p w:rsidR="004754C9" w:rsidRPr="004754C9" w:rsidRDefault="004754C9" w:rsidP="004754C9">
            <w:pPr>
              <w:spacing w:line="260" w:lineRule="atLeast"/>
              <w:ind w:left="720"/>
              <w:outlineLvl w:val="2"/>
              <w:rPr>
                <w:rFonts w:eastAsiaTheme="minorHAnsi"/>
                <w:color w:val="000000" w:themeColor="text1"/>
                <w:szCs w:val="20"/>
              </w:rPr>
            </w:pPr>
          </w:p>
          <w:p w:rsidR="004754C9" w:rsidRPr="004754C9" w:rsidRDefault="004754C9" w:rsidP="004754C9">
            <w:pPr>
              <w:spacing w:line="260" w:lineRule="atLeast"/>
              <w:ind w:left="720"/>
              <w:outlineLvl w:val="2"/>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Waktu saatpernyataandibuat</w:t>
            </w: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Semuapernyataan dan jaminandalamKlausulini</w:t>
            </w:r>
            <w:r w:rsidR="00575D57" w:rsidRPr="004754C9">
              <w:rPr>
                <w:rFonts w:eastAsiaTheme="minorHAnsi"/>
                <w:color w:val="000000" w:themeColor="text1"/>
                <w:szCs w:val="20"/>
              </w:rPr>
              <w:fldChar w:fldCharType="begin"/>
            </w:r>
            <w:r w:rsidRPr="004754C9">
              <w:rPr>
                <w:rFonts w:eastAsiaTheme="minorHAnsi"/>
                <w:color w:val="000000" w:themeColor="text1"/>
                <w:szCs w:val="20"/>
              </w:rPr>
              <w:instrText xml:space="preserve"> REF _Ref495433864 \n \h </w:instrText>
            </w:r>
            <w:r w:rsidR="00575D57" w:rsidRPr="004754C9">
              <w:rPr>
                <w:rFonts w:eastAsiaTheme="minorHAnsi"/>
                <w:color w:val="000000" w:themeColor="text1"/>
                <w:szCs w:val="20"/>
              </w:rPr>
            </w:r>
            <w:r w:rsidR="00575D57" w:rsidRPr="004754C9">
              <w:rPr>
                <w:rFonts w:eastAsiaTheme="minorHAnsi"/>
                <w:color w:val="000000" w:themeColor="text1"/>
                <w:szCs w:val="20"/>
              </w:rPr>
              <w:fldChar w:fldCharType="separate"/>
            </w:r>
            <w:r w:rsidRPr="004754C9">
              <w:rPr>
                <w:rFonts w:eastAsiaTheme="minorHAnsi"/>
                <w:color w:val="000000" w:themeColor="text1"/>
                <w:szCs w:val="20"/>
              </w:rPr>
              <w:t>9</w:t>
            </w:r>
            <w:r w:rsidR="00575D57" w:rsidRPr="004754C9">
              <w:rPr>
                <w:rFonts w:eastAsiaTheme="minorHAnsi"/>
                <w:color w:val="000000" w:themeColor="text1"/>
                <w:szCs w:val="20"/>
              </w:rPr>
              <w:fldChar w:fldCharType="end"/>
            </w:r>
            <w:r w:rsidRPr="004754C9">
              <w:rPr>
                <w:rFonts w:eastAsiaTheme="minorHAnsi"/>
                <w:color w:val="000000" w:themeColor="text1"/>
                <w:szCs w:val="20"/>
              </w:rPr>
              <w:t>dibuat oleh Peminjam pada tanggalPerjanjianini.</w:t>
            </w:r>
          </w:p>
          <w:p w:rsidR="001349C2" w:rsidRPr="004754C9" w:rsidRDefault="001349C2" w:rsidP="001349C2">
            <w:pPr>
              <w:spacing w:line="260" w:lineRule="atLeast"/>
              <w:ind w:left="720"/>
              <w:outlineLvl w:val="2"/>
              <w:rPr>
                <w:rFonts w:eastAsiaTheme="minorHAnsi"/>
                <w:color w:val="000000" w:themeColor="text1"/>
                <w:szCs w:val="20"/>
              </w:rPr>
            </w:pP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PernyataanBerulangdianggapdibuat oleh Peminjamsetiapbulanselama masa pakaiFasilitas.</w:t>
            </w:r>
          </w:p>
          <w:p w:rsidR="001349C2" w:rsidRDefault="001349C2" w:rsidP="001349C2">
            <w:pPr>
              <w:pStyle w:val="ListParagraph"/>
              <w:rPr>
                <w:rFonts w:eastAsiaTheme="minorHAnsi"/>
                <w:color w:val="000000" w:themeColor="text1"/>
                <w:szCs w:val="20"/>
              </w:rPr>
            </w:pPr>
          </w:p>
          <w:p w:rsidR="001349C2" w:rsidRPr="004754C9" w:rsidRDefault="001349C2" w:rsidP="001349C2">
            <w:pPr>
              <w:spacing w:line="260" w:lineRule="atLeast"/>
              <w:ind w:left="720"/>
              <w:outlineLvl w:val="2"/>
              <w:rPr>
                <w:rFonts w:eastAsiaTheme="minorHAnsi"/>
                <w:color w:val="000000" w:themeColor="text1"/>
                <w:szCs w:val="20"/>
              </w:rPr>
            </w:pP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Setiappernyataanataujaminan yang dianggapdibuatsetelahtanggalPerjanjianiniharusdianggapdibuatdenganmengacu pada fakta dan keadaan yang adasaatitu.</w:t>
            </w:r>
          </w:p>
          <w:p w:rsidR="004754C9" w:rsidRPr="004754C9" w:rsidRDefault="004754C9" w:rsidP="004754C9">
            <w:pPr>
              <w:keepNext/>
              <w:spacing w:line="260" w:lineRule="atLeast"/>
              <w:ind w:left="720" w:hanging="720"/>
              <w:outlineLvl w:val="0"/>
              <w:rPr>
                <w:rFonts w:eastAsiaTheme="minorHAnsi"/>
                <w:b/>
                <w:caps/>
                <w:kern w:val="28"/>
              </w:rPr>
            </w:pPr>
          </w:p>
        </w:tc>
      </w:tr>
      <w:tr w:rsidR="004754C9" w:rsidRPr="004754C9" w:rsidTr="00FE0B60">
        <w:tc>
          <w:tcPr>
            <w:tcW w:w="4621" w:type="dxa"/>
            <w:tcBorders>
              <w:top w:val="nil"/>
              <w:left w:val="nil"/>
              <w:bottom w:val="nil"/>
              <w:right w:val="nil"/>
            </w:tcBorders>
          </w:tcPr>
          <w:p w:rsidR="004754C9" w:rsidRPr="004754C9" w:rsidRDefault="004754C9" w:rsidP="000E0BA6">
            <w:pPr>
              <w:pStyle w:val="AOHead1"/>
              <w:rPr>
                <w:color w:val="000000" w:themeColor="text1"/>
              </w:rPr>
            </w:pPr>
            <w:r w:rsidRPr="004754C9">
              <w:rPr>
                <w:color w:val="000000" w:themeColor="text1"/>
              </w:rPr>
              <w:lastRenderedPageBreak/>
              <w:t>General undertakings</w:t>
            </w:r>
          </w:p>
          <w:p w:rsidR="004754C9" w:rsidRPr="004754C9" w:rsidRDefault="001349C2" w:rsidP="001349C2">
            <w:pPr>
              <w:pStyle w:val="AOHead1"/>
              <w:numPr>
                <w:ilvl w:val="0"/>
                <w:numId w:val="0"/>
              </w:numPr>
              <w:ind w:left="720"/>
              <w:rPr>
                <w:b w:val="0"/>
                <w:bCs/>
                <w:color w:val="000000" w:themeColor="text1"/>
              </w:rPr>
            </w:pPr>
            <w:r w:rsidRPr="004754C9">
              <w:rPr>
                <w:b w:val="0"/>
                <w:bCs/>
                <w:caps w:val="0"/>
                <w:color w:val="000000" w:themeColor="text1"/>
              </w:rPr>
              <w:t xml:space="preserve">The undertakings in this clause </w:t>
            </w:r>
            <w:fldSimple w:instr=" REF _Ref30298659 \r \h  \* MERGEFORMAT ">
              <w:r w:rsidR="004754C9" w:rsidRPr="004754C9">
                <w:rPr>
                  <w:b w:val="0"/>
                  <w:bCs/>
                  <w:color w:val="000000" w:themeColor="text1"/>
                </w:rPr>
                <w:t>10</w:t>
              </w:r>
            </w:fldSimple>
            <w:r w:rsidRPr="004754C9">
              <w:rPr>
                <w:b w:val="0"/>
                <w:bCs/>
                <w:caps w:val="0"/>
                <w:color w:val="000000" w:themeColor="text1"/>
              </w:rPr>
              <w:t xml:space="preserve"> remain in force from the date of this agreement for so long as any amount is outstanding under the transaction documents.</w:t>
            </w:r>
          </w:p>
          <w:p w:rsidR="004754C9" w:rsidRPr="004754C9" w:rsidRDefault="001349C2"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10.1      </w:t>
            </w:r>
            <w:r w:rsidR="004754C9" w:rsidRPr="004754C9">
              <w:rPr>
                <w:rFonts w:eastAsiaTheme="minorHAnsi"/>
                <w:b/>
                <w:color w:val="000000" w:themeColor="text1"/>
              </w:rPr>
              <w:t>Authorisations</w:t>
            </w:r>
          </w:p>
          <w:p w:rsidR="004754C9" w:rsidRPr="004754C9" w:rsidRDefault="001349C2" w:rsidP="001349C2">
            <w:pPr>
              <w:pStyle w:val="AOHead1"/>
              <w:numPr>
                <w:ilvl w:val="0"/>
                <w:numId w:val="0"/>
              </w:numPr>
              <w:ind w:left="720"/>
              <w:rPr>
                <w:b w:val="0"/>
                <w:bCs/>
                <w:color w:val="000000" w:themeColor="text1"/>
              </w:rPr>
            </w:pPr>
            <w:r w:rsidRPr="004754C9">
              <w:rPr>
                <w:b w:val="0"/>
                <w:bCs/>
                <w:caps w:val="0"/>
                <w:color w:val="000000" w:themeColor="text1"/>
              </w:rPr>
              <w:t>The borrower shall promptly:</w:t>
            </w:r>
          </w:p>
          <w:p w:rsidR="004754C9" w:rsidRPr="004754C9" w:rsidRDefault="004754C9" w:rsidP="00461492">
            <w:pPr>
              <w:numPr>
                <w:ilvl w:val="2"/>
                <w:numId w:val="20"/>
              </w:numPr>
              <w:spacing w:line="260" w:lineRule="atLeast"/>
              <w:outlineLvl w:val="2"/>
              <w:rPr>
                <w:rFonts w:eastAsiaTheme="minorHAnsi"/>
                <w:color w:val="000000" w:themeColor="text1"/>
              </w:rPr>
            </w:pPr>
            <w:r w:rsidRPr="004754C9">
              <w:rPr>
                <w:rFonts w:eastAsiaTheme="minorHAnsi"/>
                <w:color w:val="000000" w:themeColor="text1"/>
              </w:rPr>
              <w:t>obtain, comply with and do all that is nec</w:t>
            </w:r>
            <w:r w:rsidRPr="004754C9">
              <w:rPr>
                <w:rFonts w:eastAsiaTheme="minorHAnsi"/>
                <w:color w:val="000000" w:themeColor="text1"/>
              </w:rPr>
              <w:lastRenderedPageBreak/>
              <w:t>essary to maintain in full force and effect; and</w:t>
            </w:r>
          </w:p>
          <w:p w:rsidR="004754C9" w:rsidRPr="009B5B00" w:rsidRDefault="004754C9" w:rsidP="00461492">
            <w:pPr>
              <w:numPr>
                <w:ilvl w:val="2"/>
                <w:numId w:val="20"/>
              </w:numPr>
              <w:spacing w:line="260" w:lineRule="atLeast"/>
              <w:outlineLvl w:val="2"/>
              <w:rPr>
                <w:rFonts w:eastAsiaTheme="minorHAnsi"/>
                <w:color w:val="000000" w:themeColor="text1"/>
              </w:rPr>
            </w:pPr>
            <w:r w:rsidRPr="004754C9">
              <w:rPr>
                <w:rFonts w:eastAsiaTheme="minorHAnsi"/>
                <w:color w:val="000000" w:themeColor="text1"/>
              </w:rPr>
              <w:t xml:space="preserve">supply certified copies to the Lender of, </w:t>
            </w:r>
            <w:r w:rsidR="009B5B00">
              <w:rPr>
                <w:color w:val="000000" w:themeColor="text1"/>
              </w:rPr>
              <w:t>a</w:t>
            </w:r>
            <w:r w:rsidR="001349C2" w:rsidRPr="009B5B00">
              <w:rPr>
                <w:bCs/>
                <w:color w:val="000000" w:themeColor="text1"/>
              </w:rPr>
              <w:t xml:space="preserve">nyauthorisation required under any applicable law </w:t>
            </w:r>
            <w:r w:rsidR="001349C2" w:rsidRPr="009B5B00">
              <w:rPr>
                <w:bCs/>
                <w:color w:val="000000" w:themeColor="text1"/>
              </w:rPr>
              <w:lastRenderedPageBreak/>
              <w:t>or regulation to enable it to perform its obligations under the transaction documents and to ensure the legality, validity, enforc</w:t>
            </w:r>
            <w:r w:rsidR="001349C2" w:rsidRPr="009B5B00">
              <w:rPr>
                <w:bCs/>
                <w:color w:val="000000" w:themeColor="text1"/>
              </w:rPr>
              <w:lastRenderedPageBreak/>
              <w:t>eability or admissibility in evidence in its jurisdiction of incorporation of any transaction document.</w:t>
            </w:r>
          </w:p>
          <w:p w:rsidR="009B5B00" w:rsidRPr="009B5B00" w:rsidRDefault="009B5B00" w:rsidP="009B5B00">
            <w:pPr>
              <w:spacing w:line="260" w:lineRule="atLeast"/>
              <w:ind w:left="1440"/>
              <w:outlineLvl w:val="2"/>
              <w:rPr>
                <w:rFonts w:eastAsiaTheme="minorHAnsi"/>
                <w:color w:val="000000" w:themeColor="text1"/>
              </w:rPr>
            </w:pPr>
          </w:p>
          <w:p w:rsidR="004754C9" w:rsidRPr="004754C9" w:rsidRDefault="009B5B00" w:rsidP="004754C9">
            <w:pPr>
              <w:keepNext/>
              <w:tabs>
                <w:tab w:val="num" w:pos="720"/>
              </w:tabs>
              <w:spacing w:line="260" w:lineRule="atLeast"/>
              <w:rPr>
                <w:rFonts w:eastAsiaTheme="minorHAnsi"/>
                <w:b/>
                <w:color w:val="000000" w:themeColor="text1"/>
              </w:rPr>
            </w:pPr>
            <w:r w:rsidRPr="009B5B00">
              <w:rPr>
                <w:rFonts w:eastAsiaTheme="minorHAnsi"/>
                <w:b/>
                <w:color w:val="000000" w:themeColor="text1"/>
              </w:rPr>
              <w:t xml:space="preserve">10.2      </w:t>
            </w:r>
            <w:r w:rsidR="004754C9" w:rsidRPr="004754C9">
              <w:rPr>
                <w:rFonts w:eastAsiaTheme="minorHAnsi"/>
                <w:b/>
                <w:color w:val="000000" w:themeColor="text1"/>
              </w:rPr>
              <w:t>Compliance with laws</w:t>
            </w:r>
          </w:p>
          <w:p w:rsidR="004754C9" w:rsidRDefault="009B5B00" w:rsidP="009B5B00">
            <w:pPr>
              <w:pStyle w:val="AOHead1"/>
              <w:numPr>
                <w:ilvl w:val="0"/>
                <w:numId w:val="0"/>
              </w:numPr>
              <w:ind w:left="720"/>
              <w:rPr>
                <w:b w:val="0"/>
                <w:bCs/>
                <w:caps w:val="0"/>
                <w:color w:val="000000" w:themeColor="text1"/>
              </w:rPr>
            </w:pPr>
            <w:r w:rsidRPr="004754C9">
              <w:rPr>
                <w:b w:val="0"/>
                <w:bCs/>
                <w:caps w:val="0"/>
                <w:color w:val="000000" w:themeColor="text1"/>
              </w:rPr>
              <w:t xml:space="preserve">The borrower shall comply in </w:t>
            </w:r>
            <w:r w:rsidRPr="004754C9">
              <w:rPr>
                <w:b w:val="0"/>
                <w:bCs/>
                <w:caps w:val="0"/>
                <w:color w:val="000000" w:themeColor="text1"/>
              </w:rPr>
              <w:lastRenderedPageBreak/>
              <w:t>all respects with all laws to which it may be subject, if failure so to comply would materially impair its ability to perform its obligations under the transaction documents.</w:t>
            </w:r>
          </w:p>
          <w:p w:rsidR="009B5B00" w:rsidRPr="004754C9" w:rsidRDefault="009B5B00" w:rsidP="009B5B00">
            <w:pPr>
              <w:pStyle w:val="AODocTxtL1"/>
            </w:pPr>
          </w:p>
          <w:p w:rsidR="004754C9" w:rsidRPr="004754C9" w:rsidRDefault="009B5B00"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10.3      </w:t>
            </w:r>
            <w:r w:rsidR="004754C9" w:rsidRPr="004754C9">
              <w:rPr>
                <w:rFonts w:eastAsiaTheme="minorHAnsi"/>
                <w:b/>
                <w:color w:val="000000" w:themeColor="text1"/>
              </w:rPr>
              <w:t>Pari passu ranking</w:t>
            </w:r>
          </w:p>
          <w:p w:rsidR="004754C9" w:rsidRPr="004754C9" w:rsidRDefault="009B5B00" w:rsidP="009B5B00">
            <w:pPr>
              <w:pStyle w:val="AOHead1"/>
              <w:numPr>
                <w:ilvl w:val="0"/>
                <w:numId w:val="0"/>
              </w:numPr>
              <w:ind w:left="720"/>
              <w:rPr>
                <w:b w:val="0"/>
                <w:bCs/>
                <w:color w:val="000000" w:themeColor="text1"/>
              </w:rPr>
            </w:pPr>
            <w:r w:rsidRPr="004754C9">
              <w:rPr>
                <w:b w:val="0"/>
                <w:bCs/>
                <w:caps w:val="0"/>
                <w:color w:val="000000" w:themeColor="text1"/>
              </w:rPr>
              <w:t xml:space="preserve">The borrower shall ensure that its payment obligations under the transaction documents at all times rank at least </w:t>
            </w:r>
            <w:r w:rsidRPr="004754C9">
              <w:rPr>
                <w:b w:val="0"/>
                <w:bCs/>
                <w:i/>
                <w:caps w:val="0"/>
                <w:color w:val="000000" w:themeColor="text1"/>
              </w:rPr>
              <w:t>pari passu</w:t>
            </w:r>
            <w:r w:rsidRPr="004754C9">
              <w:rPr>
                <w:b w:val="0"/>
                <w:bCs/>
                <w:caps w:val="0"/>
                <w:color w:val="000000" w:themeColor="text1"/>
              </w:rPr>
              <w:t xml:space="preserve"> with the claims of all its unsecured and unsubordinated </w:t>
            </w:r>
            <w:r w:rsidRPr="004754C9">
              <w:rPr>
                <w:b w:val="0"/>
                <w:bCs/>
                <w:caps w:val="0"/>
                <w:color w:val="000000" w:themeColor="text1"/>
              </w:rPr>
              <w:lastRenderedPageBreak/>
              <w:t>creditors, exceptfor obligations mandatorily preferred by law applying to companies generally.</w:t>
            </w:r>
          </w:p>
          <w:p w:rsidR="004754C9" w:rsidRPr="004754C9" w:rsidRDefault="004754C9" w:rsidP="000E0BA6">
            <w:pPr>
              <w:pStyle w:val="AOHead1"/>
              <w:rPr>
                <w:color w:val="000000" w:themeColor="text1"/>
              </w:rPr>
            </w:pPr>
            <w:r w:rsidRPr="004754C9">
              <w:rPr>
                <w:color w:val="000000" w:themeColor="text1"/>
              </w:rPr>
              <w:t>Events of Default</w:t>
            </w:r>
          </w:p>
          <w:p w:rsidR="004754C9" w:rsidRDefault="009B5B00" w:rsidP="009B5B00">
            <w:pPr>
              <w:pStyle w:val="AOHead1"/>
              <w:numPr>
                <w:ilvl w:val="0"/>
                <w:numId w:val="0"/>
              </w:numPr>
              <w:ind w:left="720"/>
              <w:rPr>
                <w:b w:val="0"/>
                <w:bCs/>
                <w:caps w:val="0"/>
                <w:color w:val="000000" w:themeColor="text1"/>
              </w:rPr>
            </w:pPr>
            <w:r w:rsidRPr="004754C9">
              <w:rPr>
                <w:b w:val="0"/>
                <w:bCs/>
                <w:caps w:val="0"/>
                <w:color w:val="000000" w:themeColor="text1"/>
              </w:rPr>
              <w:t xml:space="preserve">Each of the events or circumstances set out in this clause </w:t>
            </w:r>
            <w:fldSimple w:instr=" REF _Ref194239914 \r \h  \* MERGEFORMAT ">
              <w:r w:rsidR="004754C9" w:rsidRPr="004754C9">
                <w:rPr>
                  <w:b w:val="0"/>
                  <w:bCs/>
                  <w:color w:val="000000" w:themeColor="text1"/>
                </w:rPr>
                <w:t>11</w:t>
              </w:r>
            </w:fldSimple>
            <w:r w:rsidRPr="004754C9">
              <w:rPr>
                <w:b w:val="0"/>
                <w:bCs/>
                <w:caps w:val="0"/>
                <w:color w:val="000000" w:themeColor="text1"/>
              </w:rPr>
              <w:t xml:space="preserve"> is an event of default (save for clause</w:t>
            </w:r>
            <w:r w:rsidR="004754C9" w:rsidRPr="004754C9">
              <w:rPr>
                <w:b w:val="0"/>
                <w:bCs/>
                <w:color w:val="000000" w:themeColor="text1"/>
              </w:rPr>
              <w:t> </w:t>
            </w:r>
            <w:r w:rsidR="008A0781">
              <w:rPr>
                <w:b w:val="0"/>
                <w:bCs/>
                <w:color w:val="000000" w:themeColor="text1"/>
              </w:rPr>
              <w:t>11.7</w:t>
            </w:r>
            <w:r w:rsidRPr="004754C9">
              <w:rPr>
                <w:b w:val="0"/>
                <w:bCs/>
                <w:caps w:val="0"/>
                <w:color w:val="000000" w:themeColor="text1"/>
              </w:rPr>
              <w:t xml:space="preserve"> (rights and remedies).</w:t>
            </w:r>
          </w:p>
          <w:p w:rsidR="009B5B00" w:rsidRPr="004754C9" w:rsidRDefault="009B5B00" w:rsidP="009B5B00">
            <w:pPr>
              <w:pStyle w:val="AODocTxtL1"/>
            </w:pPr>
          </w:p>
          <w:p w:rsidR="004754C9" w:rsidRPr="004754C9" w:rsidRDefault="009B5B00"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11.1      </w:t>
            </w:r>
            <w:r w:rsidR="004754C9" w:rsidRPr="004754C9">
              <w:rPr>
                <w:rFonts w:eastAsiaTheme="minorHAnsi"/>
                <w:b/>
                <w:color w:val="000000" w:themeColor="text1"/>
              </w:rPr>
              <w:t>Non-payment</w:t>
            </w:r>
          </w:p>
          <w:p w:rsidR="004754C9" w:rsidRDefault="009B5B00" w:rsidP="009B5B00">
            <w:pPr>
              <w:pStyle w:val="AOHead1"/>
              <w:numPr>
                <w:ilvl w:val="0"/>
                <w:numId w:val="0"/>
              </w:numPr>
              <w:ind w:left="720"/>
              <w:rPr>
                <w:b w:val="0"/>
                <w:bCs/>
                <w:caps w:val="0"/>
                <w:color w:val="000000" w:themeColor="text1"/>
              </w:rPr>
            </w:pPr>
            <w:r w:rsidRPr="004754C9">
              <w:rPr>
                <w:b w:val="0"/>
                <w:bCs/>
                <w:caps w:val="0"/>
                <w:color w:val="000000" w:themeColor="text1"/>
              </w:rPr>
              <w:t xml:space="preserve">The borrower does not pay on the due date any amount payable pursuant to a transaction document </w:t>
            </w:r>
            <w:r w:rsidRPr="004754C9">
              <w:rPr>
                <w:b w:val="0"/>
                <w:bCs/>
                <w:caps w:val="0"/>
                <w:color w:val="000000" w:themeColor="text1"/>
              </w:rPr>
              <w:lastRenderedPageBreak/>
              <w:t>at the place and in the currency in which it is expressed to be payable unless such payment is fully made within 30 (thirty) days as of the relevant due date.</w:t>
            </w:r>
          </w:p>
          <w:p w:rsidR="009B5B00" w:rsidRPr="004754C9" w:rsidRDefault="009B5B00" w:rsidP="009B5B00">
            <w:pPr>
              <w:pStyle w:val="AODocTxtL1"/>
            </w:pPr>
          </w:p>
          <w:p w:rsidR="004754C9" w:rsidRPr="004754C9" w:rsidRDefault="009B5B00"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11.2      </w:t>
            </w:r>
            <w:r w:rsidR="004754C9" w:rsidRPr="004754C9">
              <w:rPr>
                <w:rFonts w:eastAsiaTheme="minorHAnsi"/>
                <w:b/>
                <w:color w:val="000000" w:themeColor="text1"/>
              </w:rPr>
              <w:t>Other obligations</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The Borrower does not comply with any provision of the Transactio</w:t>
            </w:r>
            <w:r w:rsidRPr="004754C9">
              <w:rPr>
                <w:rFonts w:eastAsiaTheme="minorHAnsi"/>
                <w:color w:val="000000" w:themeColor="text1"/>
              </w:rPr>
              <w:lastRenderedPageBreak/>
              <w:t xml:space="preserve">n Documents (other than those referred to in Clause </w:t>
            </w:r>
            <w:r w:rsidR="00575D57" w:rsidRPr="004754C9">
              <w:rPr>
                <w:rFonts w:eastAsiaTheme="minorHAnsi"/>
                <w:color w:val="000000" w:themeColor="text1"/>
              </w:rPr>
              <w:fldChar w:fldCharType="begin"/>
            </w:r>
            <w:r w:rsidRPr="004754C9">
              <w:rPr>
                <w:rFonts w:eastAsiaTheme="minorHAnsi"/>
                <w:color w:val="000000" w:themeColor="text1"/>
              </w:rPr>
              <w:instrText xml:space="preserve"> REF _Ref30298673 \r \h </w:instrText>
            </w:r>
            <w:r w:rsidR="00575D57" w:rsidRPr="004754C9">
              <w:rPr>
                <w:rFonts w:eastAsiaTheme="minorHAnsi"/>
                <w:color w:val="000000" w:themeColor="text1"/>
              </w:rPr>
            </w:r>
            <w:r w:rsidR="00575D57" w:rsidRPr="004754C9">
              <w:rPr>
                <w:rFonts w:eastAsiaTheme="minorHAnsi"/>
                <w:color w:val="000000" w:themeColor="text1"/>
              </w:rPr>
              <w:fldChar w:fldCharType="separate"/>
            </w:r>
            <w:r w:rsidRPr="004754C9">
              <w:rPr>
                <w:rFonts w:eastAsiaTheme="minorHAnsi"/>
                <w:color w:val="000000" w:themeColor="text1"/>
              </w:rPr>
              <w:t>11.1</w:t>
            </w:r>
            <w:r w:rsidR="00575D57" w:rsidRPr="004754C9">
              <w:rPr>
                <w:rFonts w:eastAsiaTheme="minorHAnsi"/>
                <w:color w:val="000000" w:themeColor="text1"/>
              </w:rPr>
              <w:fldChar w:fldCharType="end"/>
            </w:r>
            <w:r w:rsidRPr="004754C9">
              <w:rPr>
                <w:rFonts w:eastAsiaTheme="minorHAnsi"/>
                <w:color w:val="000000" w:themeColor="text1"/>
              </w:rPr>
              <w:t xml:space="preserve"> (</w:t>
            </w:r>
            <w:r w:rsidR="00575D57" w:rsidRPr="004754C9">
              <w:rPr>
                <w:rFonts w:eastAsiaTheme="minorHAnsi"/>
                <w:color w:val="000000" w:themeColor="text1"/>
              </w:rPr>
              <w:fldChar w:fldCharType="begin"/>
            </w:r>
            <w:r w:rsidRPr="004754C9">
              <w:rPr>
                <w:rFonts w:eastAsiaTheme="minorHAnsi"/>
                <w:color w:val="000000" w:themeColor="text1"/>
              </w:rPr>
              <w:instrText xml:space="preserve"> REF _Ref30298673 \h </w:instrText>
            </w:r>
            <w:r w:rsidR="00575D57" w:rsidRPr="004754C9">
              <w:rPr>
                <w:rFonts w:eastAsiaTheme="minorHAnsi"/>
                <w:color w:val="000000" w:themeColor="text1"/>
              </w:rPr>
            </w:r>
            <w:r w:rsidR="00575D57" w:rsidRPr="004754C9">
              <w:rPr>
                <w:rFonts w:eastAsiaTheme="minorHAnsi"/>
                <w:color w:val="000000" w:themeColor="text1"/>
              </w:rPr>
              <w:fldChar w:fldCharType="separate"/>
            </w:r>
            <w:r w:rsidRPr="004754C9">
              <w:rPr>
                <w:rFonts w:eastAsiaTheme="minorHAnsi"/>
                <w:color w:val="000000" w:themeColor="text1"/>
              </w:rPr>
              <w:t>Non-payment</w:t>
            </w:r>
            <w:r w:rsidR="00575D57" w:rsidRPr="004754C9">
              <w:rPr>
                <w:rFonts w:eastAsiaTheme="minorHAnsi"/>
                <w:color w:val="000000" w:themeColor="text1"/>
              </w:rPr>
              <w:fldChar w:fldCharType="end"/>
            </w:r>
            <w:r w:rsidRPr="004754C9">
              <w:rPr>
                <w:rFonts w:eastAsiaTheme="minorHAnsi"/>
                <w:color w:val="000000" w:themeColor="text1"/>
              </w:rPr>
              <w:t xml:space="preserve">).  </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 xml:space="preserve">No Event of Default under paragraph </w:t>
            </w:r>
            <w:r w:rsidR="00575D57" w:rsidRPr="004754C9">
              <w:rPr>
                <w:rFonts w:eastAsiaTheme="minorHAnsi"/>
                <w:color w:val="000000" w:themeColor="text1"/>
              </w:rPr>
              <w:fldChar w:fldCharType="begin"/>
            </w:r>
            <w:r w:rsidRPr="004754C9">
              <w:rPr>
                <w:rFonts w:eastAsiaTheme="minorHAnsi"/>
                <w:color w:val="000000" w:themeColor="text1"/>
              </w:rPr>
              <w:instrText xml:space="preserve"> REF _Ref401800967 \n \h \p \   </w:instrText>
            </w:r>
            <w:r w:rsidR="00575D57" w:rsidRPr="004754C9">
              <w:rPr>
                <w:rFonts w:eastAsiaTheme="minorHAnsi"/>
                <w:color w:val="000000" w:themeColor="text1"/>
              </w:rPr>
            </w:r>
            <w:r w:rsidR="00575D57" w:rsidRPr="004754C9">
              <w:rPr>
                <w:rFonts w:eastAsiaTheme="minorHAnsi"/>
                <w:color w:val="000000" w:themeColor="text1"/>
              </w:rPr>
              <w:fldChar w:fldCharType="separate"/>
            </w:r>
            <w:r w:rsidRPr="004754C9">
              <w:rPr>
                <w:rFonts w:eastAsiaTheme="minorHAnsi"/>
                <w:color w:val="000000" w:themeColor="text1"/>
              </w:rPr>
              <w:t>(a) above</w:t>
            </w:r>
            <w:r w:rsidR="00575D57" w:rsidRPr="004754C9">
              <w:rPr>
                <w:rFonts w:eastAsiaTheme="minorHAnsi"/>
                <w:color w:val="000000" w:themeColor="text1"/>
              </w:rPr>
              <w:fldChar w:fldCharType="end"/>
            </w:r>
            <w:r w:rsidRPr="004754C9">
              <w:rPr>
                <w:rFonts w:eastAsiaTheme="minorHAnsi"/>
                <w:color w:val="000000" w:themeColor="text1"/>
              </w:rPr>
              <w:t xml:space="preserve"> will </w:t>
            </w:r>
            <w:r w:rsidRPr="004754C9">
              <w:rPr>
                <w:rFonts w:eastAsiaTheme="minorHAnsi"/>
                <w:color w:val="000000" w:themeColor="text1"/>
              </w:rPr>
              <w:lastRenderedPageBreak/>
              <w:t xml:space="preserve">occur if the failure to comply is capable of remedy and is remedied within </w:t>
            </w:r>
            <w:r w:rsidRPr="004754C9">
              <w:rPr>
                <w:rFonts w:eastAsiaTheme="minorHAnsi"/>
              </w:rPr>
              <w:t xml:space="preserve">thirty (30) </w:t>
            </w:r>
            <w:r w:rsidRPr="004754C9">
              <w:rPr>
                <w:rFonts w:eastAsiaTheme="minorHAnsi"/>
                <w:color w:val="000000" w:themeColor="text1"/>
              </w:rPr>
              <w:t xml:space="preserve"> Business Days of the earlier of (A) the Lender </w:t>
            </w:r>
            <w:r w:rsidRPr="004754C9">
              <w:rPr>
                <w:rFonts w:eastAsiaTheme="minorHAnsi"/>
                <w:color w:val="000000" w:themeColor="text1"/>
              </w:rPr>
              <w:lastRenderedPageBreak/>
              <w:t>giving notice to the Borrower and (B) the Borrower becoming aware of the failure to comply.</w:t>
            </w:r>
          </w:p>
          <w:p w:rsidR="00423036" w:rsidRPr="00423036" w:rsidRDefault="004754C9" w:rsidP="00423036">
            <w:pPr>
              <w:pStyle w:val="AOHead1"/>
            </w:pPr>
            <w:r w:rsidRPr="009B5B00">
              <w:rPr>
                <w:color w:val="000000" w:themeColor="text1"/>
              </w:rPr>
              <w:t>Misrepresentation</w:t>
            </w:r>
          </w:p>
          <w:p w:rsidR="004754C9" w:rsidRPr="004754C9" w:rsidRDefault="00423036" w:rsidP="00423036">
            <w:pPr>
              <w:pStyle w:val="AOHead1"/>
              <w:numPr>
                <w:ilvl w:val="0"/>
                <w:numId w:val="0"/>
              </w:numPr>
              <w:ind w:left="720"/>
              <w:rPr>
                <w:b w:val="0"/>
                <w:bCs/>
              </w:rPr>
            </w:pPr>
            <w:r w:rsidRPr="004754C9">
              <w:rPr>
                <w:b w:val="0"/>
                <w:bCs/>
                <w:caps w:val="0"/>
                <w:color w:val="000000" w:themeColor="text1"/>
              </w:rPr>
              <w:t xml:space="preserve">Any representation or statement made or deemed to be made by the borrower in the </w:t>
            </w:r>
            <w:r w:rsidRPr="004754C9">
              <w:rPr>
                <w:b w:val="0"/>
                <w:bCs/>
                <w:caps w:val="0"/>
                <w:color w:val="000000" w:themeColor="text1"/>
              </w:rPr>
              <w:lastRenderedPageBreak/>
              <w:t>transaction documents or any other document delivered by or on behalf of the borrower under or in connection with any transaction document which is or proves to have been incorrect or misleading in any material respect when made or deemed to be made:</w:t>
            </w:r>
          </w:p>
          <w:p w:rsidR="004754C9" w:rsidRPr="004754C9" w:rsidRDefault="004754C9" w:rsidP="00461492">
            <w:pPr>
              <w:numPr>
                <w:ilvl w:val="2"/>
                <w:numId w:val="20"/>
              </w:numPr>
              <w:spacing w:line="260" w:lineRule="atLeast"/>
              <w:outlineLvl w:val="2"/>
              <w:rPr>
                <w:rFonts w:eastAsiaTheme="minorHAnsi"/>
                <w:color w:val="000000" w:themeColor="text1"/>
              </w:rPr>
            </w:pPr>
            <w:r w:rsidRPr="004754C9">
              <w:rPr>
                <w:rFonts w:eastAsiaTheme="minorHAnsi"/>
                <w:color w:val="000000" w:themeColor="text1"/>
              </w:rPr>
              <w:t>is capable of remedy; and</w:t>
            </w:r>
          </w:p>
          <w:p w:rsidR="004754C9" w:rsidRDefault="004754C9" w:rsidP="00461492">
            <w:pPr>
              <w:numPr>
                <w:ilvl w:val="2"/>
                <w:numId w:val="20"/>
              </w:numPr>
              <w:spacing w:line="260" w:lineRule="atLeast"/>
              <w:outlineLvl w:val="2"/>
              <w:rPr>
                <w:rFonts w:eastAsiaTheme="minorHAnsi"/>
                <w:color w:val="000000" w:themeColor="text1"/>
              </w:rPr>
            </w:pPr>
            <w:r w:rsidRPr="004754C9">
              <w:rPr>
                <w:rFonts w:eastAsiaTheme="minorHAnsi"/>
                <w:color w:val="000000" w:themeColor="text1"/>
              </w:rPr>
              <w:t>is remedied wit</w:t>
            </w:r>
            <w:r w:rsidRPr="004754C9">
              <w:rPr>
                <w:rFonts w:eastAsiaTheme="minorHAnsi"/>
                <w:color w:val="000000" w:themeColor="text1"/>
              </w:rPr>
              <w:lastRenderedPageBreak/>
              <w:t>hin ten Business Days of the earlier of the Lender giving notice of the misrepresentation, breach of warranty or misstatement to the Borro</w:t>
            </w:r>
            <w:r w:rsidRPr="004754C9">
              <w:rPr>
                <w:rFonts w:eastAsiaTheme="minorHAnsi"/>
                <w:color w:val="000000" w:themeColor="text1"/>
              </w:rPr>
              <w:lastRenderedPageBreak/>
              <w:t>wer and the Borrower becoming aware of the misrepresentation, breach of warranty or misstatement.</w:t>
            </w:r>
          </w:p>
          <w:p w:rsidR="00423036" w:rsidRPr="004754C9" w:rsidRDefault="00423036" w:rsidP="00423036">
            <w:pPr>
              <w:spacing w:line="260" w:lineRule="atLeast"/>
              <w:ind w:left="1440"/>
              <w:outlineLvl w:val="2"/>
              <w:rPr>
                <w:rFonts w:eastAsiaTheme="minorHAnsi"/>
                <w:color w:val="000000" w:themeColor="text1"/>
              </w:rPr>
            </w:pPr>
          </w:p>
          <w:p w:rsidR="004754C9" w:rsidRPr="004754C9" w:rsidRDefault="00423036"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12.2      </w:t>
            </w:r>
            <w:r w:rsidR="004754C9" w:rsidRPr="004754C9">
              <w:rPr>
                <w:rFonts w:eastAsiaTheme="minorHAnsi"/>
                <w:b/>
                <w:color w:val="000000" w:themeColor="text1"/>
              </w:rPr>
              <w:t>Insolvency proceedings</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Any corporate action, leg</w:t>
            </w:r>
            <w:r w:rsidRPr="004754C9">
              <w:rPr>
                <w:rFonts w:eastAsiaTheme="minorHAnsi"/>
                <w:color w:val="000000" w:themeColor="text1"/>
              </w:rPr>
              <w:lastRenderedPageBreak/>
              <w:t>al proceedings or other procedure or step is taken in relation to:</w:t>
            </w:r>
          </w:p>
          <w:p w:rsidR="004754C9" w:rsidRPr="004754C9" w:rsidRDefault="004754C9" w:rsidP="004754C9">
            <w:pPr>
              <w:numPr>
                <w:ilvl w:val="3"/>
                <w:numId w:val="1"/>
              </w:numPr>
              <w:spacing w:line="260" w:lineRule="atLeast"/>
              <w:ind w:left="1440"/>
              <w:outlineLvl w:val="3"/>
              <w:rPr>
                <w:rFonts w:eastAsiaTheme="minorHAnsi"/>
              </w:rPr>
            </w:pPr>
            <w:r w:rsidRPr="004754C9">
              <w:rPr>
                <w:rFonts w:eastAsiaTheme="minorHAnsi"/>
              </w:rPr>
              <w:t>the suspension of payments, a moratorium of any indebtednes</w:t>
            </w:r>
            <w:r w:rsidRPr="004754C9">
              <w:rPr>
                <w:rFonts w:eastAsiaTheme="minorHAnsi"/>
              </w:rPr>
              <w:lastRenderedPageBreak/>
              <w:t>s, winding-up, dissolution, administration or reorganisation (by way of voluntary arrangement, scheme of arrangement, co</w:t>
            </w:r>
            <w:r w:rsidRPr="004754C9">
              <w:rPr>
                <w:rFonts w:eastAsiaTheme="minorHAnsi"/>
              </w:rPr>
              <w:lastRenderedPageBreak/>
              <w:t>mposition, compromise or otherwise) of the Borrower other than a solvent liquidation or reorganisation</w:t>
            </w:r>
            <w:r w:rsidRPr="004754C9">
              <w:rPr>
                <w:rFonts w:eastAsiaTheme="minorHAnsi"/>
                <w:color w:val="000000" w:themeColor="text1"/>
              </w:rPr>
              <w:t>, composition</w:t>
            </w:r>
            <w:r w:rsidRPr="004754C9">
              <w:rPr>
                <w:rFonts w:eastAsiaTheme="minorHAnsi"/>
                <w:color w:val="000000" w:themeColor="text1"/>
              </w:rPr>
              <w:lastRenderedPageBreak/>
              <w:t>, compromise or arrangement</w:t>
            </w:r>
            <w:r w:rsidRPr="004754C9">
              <w:rPr>
                <w:rFonts w:eastAsiaTheme="minorHAnsi"/>
              </w:rPr>
              <w:t xml:space="preserve"> of the Borrower;</w:t>
            </w:r>
          </w:p>
          <w:p w:rsidR="004754C9" w:rsidRPr="004754C9" w:rsidRDefault="004754C9" w:rsidP="004754C9">
            <w:pPr>
              <w:numPr>
                <w:ilvl w:val="3"/>
                <w:numId w:val="1"/>
              </w:numPr>
              <w:spacing w:line="260" w:lineRule="atLeast"/>
              <w:ind w:left="1440"/>
              <w:outlineLvl w:val="3"/>
              <w:rPr>
                <w:rFonts w:eastAsiaTheme="minorHAnsi"/>
                <w:color w:val="000000" w:themeColor="text1"/>
              </w:rPr>
            </w:pPr>
            <w:r w:rsidRPr="004754C9">
              <w:rPr>
                <w:rFonts w:eastAsiaTheme="minorHAnsi"/>
                <w:color w:val="000000" w:themeColor="text1"/>
              </w:rPr>
              <w:t>a composition, compromise, assignment or arrangement with any cre</w:t>
            </w:r>
            <w:r w:rsidRPr="004754C9">
              <w:rPr>
                <w:rFonts w:eastAsiaTheme="minorHAnsi"/>
                <w:color w:val="000000" w:themeColor="text1"/>
              </w:rPr>
              <w:lastRenderedPageBreak/>
              <w:t>ditor of the Borrower;</w:t>
            </w:r>
          </w:p>
          <w:p w:rsidR="004754C9" w:rsidRPr="004754C9" w:rsidRDefault="004754C9" w:rsidP="004754C9">
            <w:pPr>
              <w:numPr>
                <w:ilvl w:val="3"/>
                <w:numId w:val="1"/>
              </w:numPr>
              <w:spacing w:line="260" w:lineRule="atLeast"/>
              <w:ind w:left="1440"/>
              <w:outlineLvl w:val="3"/>
              <w:rPr>
                <w:rFonts w:eastAsiaTheme="minorHAnsi"/>
                <w:color w:val="000000" w:themeColor="text1"/>
              </w:rPr>
            </w:pPr>
            <w:r w:rsidRPr="004754C9">
              <w:rPr>
                <w:rFonts w:eastAsiaTheme="minorHAnsi"/>
                <w:color w:val="000000" w:themeColor="text1"/>
              </w:rPr>
              <w:t xml:space="preserve">the appointment of a liquidator (other than in respect of a solvent liquidation of a member of the </w:t>
            </w:r>
            <w:r w:rsidRPr="004754C9">
              <w:rPr>
                <w:rFonts w:eastAsiaTheme="minorHAnsi"/>
                <w:color w:val="000000" w:themeColor="text1"/>
              </w:rPr>
              <w:lastRenderedPageBreak/>
              <w:t xml:space="preserve">Borrower), receiver, administrative receiver, administrator, compulsory manager, monitor or other similar officer in respect of </w:t>
            </w:r>
            <w:r w:rsidRPr="004754C9">
              <w:rPr>
                <w:rFonts w:eastAsiaTheme="minorHAnsi"/>
                <w:color w:val="000000" w:themeColor="text1"/>
              </w:rPr>
              <w:lastRenderedPageBreak/>
              <w:t>the Borrower; or</w:t>
            </w:r>
          </w:p>
          <w:p w:rsidR="004754C9" w:rsidRPr="00423036" w:rsidRDefault="004754C9" w:rsidP="00423036">
            <w:pPr>
              <w:numPr>
                <w:ilvl w:val="3"/>
                <w:numId w:val="1"/>
              </w:numPr>
              <w:spacing w:line="260" w:lineRule="atLeast"/>
              <w:ind w:left="1440"/>
              <w:outlineLvl w:val="3"/>
              <w:rPr>
                <w:rFonts w:eastAsiaTheme="minorHAnsi"/>
                <w:color w:val="000000" w:themeColor="text1"/>
              </w:rPr>
            </w:pPr>
            <w:r w:rsidRPr="004754C9">
              <w:rPr>
                <w:rFonts w:eastAsiaTheme="minorHAnsi"/>
                <w:color w:val="000000" w:themeColor="text1"/>
              </w:rPr>
              <w:t>enforcement of any Security over any assets of the Borrower,</w:t>
            </w:r>
            <w:r w:rsidRPr="00423036">
              <w:rPr>
                <w:color w:val="000000" w:themeColor="text1"/>
              </w:rPr>
              <w:t>or any analogous procedure or step is taken in any juri</w:t>
            </w:r>
            <w:r w:rsidRPr="00423036">
              <w:rPr>
                <w:color w:val="000000" w:themeColor="text1"/>
              </w:rPr>
              <w:lastRenderedPageBreak/>
              <w:t>sdiction.</w:t>
            </w:r>
          </w:p>
          <w:p w:rsidR="00423036" w:rsidRPr="00423036" w:rsidRDefault="00423036" w:rsidP="00423036">
            <w:pPr>
              <w:spacing w:line="260" w:lineRule="atLeast"/>
              <w:ind w:left="1440"/>
              <w:outlineLvl w:val="3"/>
              <w:rPr>
                <w:rFonts w:eastAsiaTheme="minorHAnsi"/>
                <w:color w:val="000000" w:themeColor="text1"/>
              </w:rPr>
            </w:pPr>
          </w:p>
          <w:p w:rsid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 xml:space="preserve">This Clause </w:t>
            </w:r>
            <w:r w:rsidR="00575D57" w:rsidRPr="004754C9">
              <w:rPr>
                <w:rFonts w:eastAsiaTheme="minorHAnsi"/>
                <w:color w:val="000000" w:themeColor="text1"/>
              </w:rPr>
              <w:fldChar w:fldCharType="begin"/>
            </w:r>
            <w:r w:rsidRPr="004754C9">
              <w:rPr>
                <w:rFonts w:eastAsiaTheme="minorHAnsi"/>
                <w:color w:val="000000" w:themeColor="text1"/>
              </w:rPr>
              <w:instrText xml:space="preserve"> REF _Ref339512598 \n \h </w:instrText>
            </w:r>
            <w:r w:rsidR="00575D57" w:rsidRPr="004754C9">
              <w:rPr>
                <w:rFonts w:eastAsiaTheme="minorHAnsi"/>
                <w:color w:val="000000" w:themeColor="text1"/>
              </w:rPr>
            </w:r>
            <w:r w:rsidR="00575D57" w:rsidRPr="004754C9">
              <w:rPr>
                <w:rFonts w:eastAsiaTheme="minorHAnsi"/>
                <w:color w:val="000000" w:themeColor="text1"/>
              </w:rPr>
              <w:fldChar w:fldCharType="separate"/>
            </w:r>
            <w:r w:rsidRPr="004754C9">
              <w:rPr>
                <w:rFonts w:eastAsiaTheme="minorHAnsi"/>
                <w:color w:val="000000" w:themeColor="text1"/>
              </w:rPr>
              <w:t>11.4</w:t>
            </w:r>
            <w:r w:rsidR="00575D57" w:rsidRPr="004754C9">
              <w:rPr>
                <w:rFonts w:eastAsiaTheme="minorHAnsi"/>
                <w:color w:val="000000" w:themeColor="text1"/>
              </w:rPr>
              <w:fldChar w:fldCharType="end"/>
            </w:r>
            <w:r w:rsidRPr="004754C9">
              <w:rPr>
                <w:rFonts w:eastAsiaTheme="minorHAnsi"/>
                <w:color w:val="000000" w:themeColor="text1"/>
              </w:rPr>
              <w:t xml:space="preserve"> shall not apply to any winding-up petition which is frivolous or vexatious that is discharged, sta</w:t>
            </w:r>
            <w:r w:rsidRPr="004754C9">
              <w:rPr>
                <w:rFonts w:eastAsiaTheme="minorHAnsi"/>
                <w:color w:val="000000" w:themeColor="text1"/>
              </w:rPr>
              <w:lastRenderedPageBreak/>
              <w:t>yed or dismissed within 14 days of commencement.</w:t>
            </w:r>
          </w:p>
          <w:p w:rsidR="00423036" w:rsidRPr="004754C9" w:rsidRDefault="00423036" w:rsidP="00423036">
            <w:pPr>
              <w:spacing w:line="260" w:lineRule="atLeast"/>
              <w:ind w:left="720"/>
              <w:outlineLvl w:val="2"/>
              <w:rPr>
                <w:rFonts w:eastAsiaTheme="minorHAnsi"/>
                <w:color w:val="000000" w:themeColor="text1"/>
              </w:rPr>
            </w:pPr>
          </w:p>
          <w:p w:rsidR="004754C9" w:rsidRPr="004754C9" w:rsidRDefault="00423036"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12.3      </w:t>
            </w:r>
            <w:r w:rsidR="004754C9" w:rsidRPr="004754C9">
              <w:rPr>
                <w:rFonts w:eastAsiaTheme="minorHAnsi"/>
                <w:b/>
                <w:color w:val="000000" w:themeColor="text1"/>
              </w:rPr>
              <w:t>Unlawfulness and invalidity</w:t>
            </w:r>
          </w:p>
          <w:p w:rsidR="004754C9" w:rsidRPr="00423036" w:rsidRDefault="004754C9" w:rsidP="00461492">
            <w:pPr>
              <w:pStyle w:val="AOHead3"/>
              <w:numPr>
                <w:ilvl w:val="2"/>
                <w:numId w:val="39"/>
              </w:numPr>
              <w:tabs>
                <w:tab w:val="num" w:pos="862"/>
              </w:tabs>
              <w:rPr>
                <w:color w:val="000000" w:themeColor="text1"/>
              </w:rPr>
            </w:pPr>
            <w:r w:rsidRPr="00423036">
              <w:rPr>
                <w:color w:val="000000" w:themeColor="text1"/>
              </w:rPr>
              <w:t xml:space="preserve">It is or becomes unlawful for the Borrower to perform any of its </w:t>
            </w:r>
            <w:r w:rsidRPr="00423036">
              <w:rPr>
                <w:color w:val="000000" w:themeColor="text1"/>
              </w:rPr>
              <w:lastRenderedPageBreak/>
              <w:t xml:space="preserve">obligations under the Transaction Documents. </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 xml:space="preserve">Any Transaction Document is not effective in accordance with its terms or is alleged </w:t>
            </w:r>
            <w:r w:rsidRPr="004754C9">
              <w:rPr>
                <w:rFonts w:eastAsiaTheme="minorHAnsi"/>
                <w:color w:val="000000" w:themeColor="text1"/>
              </w:rPr>
              <w:lastRenderedPageBreak/>
              <w:t>by the Borrower to be ineffective in accordance with its terms for any reason.</w:t>
            </w:r>
          </w:p>
          <w:p w:rsidR="00423036" w:rsidRDefault="00423036" w:rsidP="004754C9">
            <w:pPr>
              <w:keepNext/>
              <w:tabs>
                <w:tab w:val="num" w:pos="720"/>
              </w:tabs>
              <w:spacing w:line="260" w:lineRule="atLeast"/>
              <w:rPr>
                <w:rFonts w:eastAsiaTheme="minorHAnsi"/>
                <w:b/>
                <w:color w:val="000000" w:themeColor="text1"/>
              </w:rPr>
            </w:pPr>
          </w:p>
          <w:p w:rsidR="00423036" w:rsidRDefault="004754C9" w:rsidP="00461492">
            <w:pPr>
              <w:pStyle w:val="AOHead2"/>
              <w:numPr>
                <w:ilvl w:val="1"/>
                <w:numId w:val="40"/>
              </w:numPr>
              <w:spacing w:line="260" w:lineRule="atLeast"/>
              <w:rPr>
                <w:color w:val="000000" w:themeColor="text1"/>
              </w:rPr>
            </w:pPr>
            <w:r w:rsidRPr="00423036">
              <w:rPr>
                <w:color w:val="000000" w:themeColor="text1"/>
              </w:rPr>
              <w:t>Repudiation</w:t>
            </w:r>
          </w:p>
          <w:p w:rsidR="004754C9" w:rsidRDefault="00423036" w:rsidP="00423036">
            <w:pPr>
              <w:pStyle w:val="AOHead2"/>
              <w:numPr>
                <w:ilvl w:val="0"/>
                <w:numId w:val="0"/>
              </w:numPr>
              <w:spacing w:line="260" w:lineRule="atLeast"/>
              <w:ind w:left="720"/>
              <w:rPr>
                <w:b w:val="0"/>
                <w:bCs/>
                <w:color w:val="000000" w:themeColor="text1"/>
              </w:rPr>
            </w:pPr>
            <w:r w:rsidRPr="00423036">
              <w:rPr>
                <w:b w:val="0"/>
                <w:bCs/>
                <w:color w:val="000000" w:themeColor="text1"/>
              </w:rPr>
              <w:t xml:space="preserve">The borrower repudiates a transaction document or evidences an intention to repudiate a </w:t>
            </w:r>
            <w:r w:rsidRPr="00423036">
              <w:rPr>
                <w:b w:val="0"/>
                <w:bCs/>
                <w:color w:val="000000" w:themeColor="text1"/>
              </w:rPr>
              <w:lastRenderedPageBreak/>
              <w:t>transaction document.</w:t>
            </w:r>
          </w:p>
          <w:p w:rsidR="00423036" w:rsidRPr="00423036" w:rsidRDefault="00423036" w:rsidP="00423036">
            <w:pPr>
              <w:pStyle w:val="AODocTxtL1"/>
            </w:pPr>
          </w:p>
          <w:p w:rsidR="00027CCC" w:rsidRDefault="004754C9" w:rsidP="00461492">
            <w:pPr>
              <w:pStyle w:val="AOHead2"/>
              <w:numPr>
                <w:ilvl w:val="1"/>
                <w:numId w:val="40"/>
              </w:numPr>
              <w:spacing w:line="260" w:lineRule="atLeast"/>
              <w:rPr>
                <w:color w:val="000000" w:themeColor="text1"/>
              </w:rPr>
            </w:pPr>
            <w:r w:rsidRPr="00027CCC">
              <w:rPr>
                <w:color w:val="000000" w:themeColor="text1"/>
              </w:rPr>
              <w:t>Rights and Remedies</w:t>
            </w:r>
          </w:p>
          <w:p w:rsidR="00027CCC" w:rsidRPr="00027CCC" w:rsidRDefault="00027CCC" w:rsidP="00027CCC">
            <w:pPr>
              <w:pStyle w:val="AODocTxtL1"/>
            </w:pPr>
          </w:p>
          <w:p w:rsidR="004754C9" w:rsidRPr="004754C9" w:rsidRDefault="004754C9" w:rsidP="00461492">
            <w:pPr>
              <w:numPr>
                <w:ilvl w:val="2"/>
                <w:numId w:val="41"/>
              </w:numPr>
              <w:spacing w:line="260" w:lineRule="atLeast"/>
              <w:outlineLvl w:val="2"/>
              <w:rPr>
                <w:rFonts w:eastAsiaTheme="minorHAnsi"/>
                <w:color w:val="000000" w:themeColor="text1"/>
              </w:rPr>
            </w:pPr>
            <w:r w:rsidRPr="004754C9">
              <w:rPr>
                <w:rFonts w:eastAsiaTheme="minorHAnsi"/>
                <w:color w:val="000000" w:themeColor="text1"/>
              </w:rPr>
              <w:t xml:space="preserve">On and at any time after the occurrence of an Event of Default which is continuing, the Lender may, by </w:t>
            </w:r>
            <w:r w:rsidRPr="004754C9">
              <w:rPr>
                <w:rFonts w:eastAsiaTheme="minorHAnsi"/>
                <w:color w:val="000000" w:themeColor="text1"/>
              </w:rPr>
              <w:lastRenderedPageBreak/>
              <w:t>notice to the Borrower:</w:t>
            </w:r>
          </w:p>
          <w:p w:rsidR="004754C9" w:rsidRPr="004754C9" w:rsidRDefault="004754C9" w:rsidP="00461492">
            <w:pPr>
              <w:numPr>
                <w:ilvl w:val="3"/>
                <w:numId w:val="20"/>
              </w:numPr>
              <w:spacing w:line="260" w:lineRule="atLeast"/>
              <w:outlineLvl w:val="3"/>
              <w:rPr>
                <w:rFonts w:eastAsiaTheme="minorHAnsi"/>
              </w:rPr>
            </w:pPr>
            <w:r w:rsidRPr="004754C9">
              <w:rPr>
                <w:rFonts w:eastAsiaTheme="minorHAnsi"/>
              </w:rPr>
              <w:t xml:space="preserve">declare that all or part of the Loans, together with accrued interest, and all other amounts accrued </w:t>
            </w:r>
            <w:r w:rsidRPr="004754C9">
              <w:rPr>
                <w:rFonts w:eastAsiaTheme="minorHAnsi"/>
              </w:rPr>
              <w:lastRenderedPageBreak/>
              <w:t>or outstanding under the Transaction Documents, be immediately due and payable, whereupon they shall become imme</w:t>
            </w:r>
            <w:r w:rsidRPr="004754C9">
              <w:rPr>
                <w:rFonts w:eastAsiaTheme="minorHAnsi"/>
              </w:rPr>
              <w:lastRenderedPageBreak/>
              <w:t>diately due and payable; and/or</w:t>
            </w:r>
          </w:p>
          <w:p w:rsidR="004754C9" w:rsidRPr="004754C9" w:rsidRDefault="004754C9" w:rsidP="00461492">
            <w:pPr>
              <w:numPr>
                <w:ilvl w:val="3"/>
                <w:numId w:val="20"/>
              </w:numPr>
              <w:spacing w:line="260" w:lineRule="atLeast"/>
              <w:outlineLvl w:val="3"/>
              <w:rPr>
                <w:rFonts w:eastAsiaTheme="minorHAnsi"/>
              </w:rPr>
            </w:pPr>
            <w:r w:rsidRPr="004754C9">
              <w:rPr>
                <w:rFonts w:eastAsiaTheme="minorHAnsi"/>
              </w:rPr>
              <w:t>declare that all or part of the Loans, together with accrued interest, and all other amou</w:t>
            </w:r>
            <w:r w:rsidRPr="004754C9">
              <w:rPr>
                <w:rFonts w:eastAsiaTheme="minorHAnsi"/>
              </w:rPr>
              <w:lastRenderedPageBreak/>
              <w:t>nts accrued or outstanding under the Transaction Documents, be payable on demand, whereupon they shall immediately bec</w:t>
            </w:r>
            <w:r w:rsidRPr="004754C9">
              <w:rPr>
                <w:rFonts w:eastAsiaTheme="minorHAnsi"/>
              </w:rPr>
              <w:lastRenderedPageBreak/>
              <w:t>ome payable on demand by the Lender; and/or</w:t>
            </w:r>
          </w:p>
          <w:p w:rsidR="004754C9" w:rsidRPr="004754C9" w:rsidRDefault="004754C9" w:rsidP="00461492">
            <w:pPr>
              <w:numPr>
                <w:ilvl w:val="3"/>
                <w:numId w:val="20"/>
              </w:numPr>
              <w:spacing w:line="260" w:lineRule="atLeast"/>
              <w:outlineLvl w:val="3"/>
              <w:rPr>
                <w:rFonts w:eastAsiaTheme="minorHAnsi"/>
              </w:rPr>
            </w:pPr>
            <w:r w:rsidRPr="004754C9">
              <w:rPr>
                <w:rFonts w:eastAsiaTheme="minorHAnsi"/>
              </w:rPr>
              <w:t xml:space="preserve">take whatever action it deems necessary pursuant to this Agreement or any </w:t>
            </w:r>
            <w:r w:rsidRPr="004754C9">
              <w:rPr>
                <w:rFonts w:eastAsiaTheme="minorHAnsi"/>
              </w:rPr>
              <w:lastRenderedPageBreak/>
              <w:t>of the Transaction Documents or in accordance with applicable laws and regulations, to secure the repayment of the Loa</w:t>
            </w:r>
            <w:r w:rsidRPr="004754C9">
              <w:rPr>
                <w:rFonts w:eastAsiaTheme="minorHAnsi"/>
              </w:rPr>
              <w:lastRenderedPageBreak/>
              <w:t>ns; and/or</w:t>
            </w:r>
          </w:p>
          <w:p w:rsidR="004754C9" w:rsidRDefault="004754C9" w:rsidP="00461492">
            <w:pPr>
              <w:numPr>
                <w:ilvl w:val="3"/>
                <w:numId w:val="20"/>
              </w:numPr>
              <w:spacing w:line="260" w:lineRule="atLeast"/>
              <w:outlineLvl w:val="3"/>
              <w:rPr>
                <w:rFonts w:eastAsiaTheme="minorHAnsi"/>
              </w:rPr>
            </w:pPr>
            <w:r w:rsidRPr="004754C9">
              <w:rPr>
                <w:rFonts w:eastAsiaTheme="minorHAnsi"/>
              </w:rPr>
              <w:t>cause the Property to be transferred to the Lender at the cost of the Borrower no later than thirty (30) days foll</w:t>
            </w:r>
            <w:r w:rsidRPr="004754C9">
              <w:rPr>
                <w:rFonts w:eastAsiaTheme="minorHAnsi"/>
              </w:rPr>
              <w:lastRenderedPageBreak/>
              <w:t>owing the receipt of the notification.</w:t>
            </w:r>
          </w:p>
          <w:p w:rsidR="00027CCC" w:rsidRPr="004754C9" w:rsidRDefault="00027CCC" w:rsidP="00027CCC">
            <w:pPr>
              <w:spacing w:line="260" w:lineRule="atLeast"/>
              <w:ind w:left="1440"/>
              <w:outlineLvl w:val="3"/>
              <w:rPr>
                <w:rFonts w:eastAsiaTheme="minorHAnsi"/>
              </w:rPr>
            </w:pP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For the purpose of such transfer as stipulated under Clause 11.7</w:t>
            </w:r>
            <w:r w:rsidR="00575D57" w:rsidRPr="004754C9">
              <w:rPr>
                <w:rFonts w:eastAsiaTheme="minorHAnsi"/>
              </w:rPr>
              <w:fldChar w:fldCharType="begin"/>
            </w:r>
            <w:r w:rsidRPr="004754C9">
              <w:rPr>
                <w:rFonts w:eastAsiaTheme="minorHAnsi"/>
              </w:rPr>
              <w:instrText xml:space="preserve"> REF _Ref62141150 \r \h </w:instrText>
            </w:r>
            <w:r w:rsidR="00575D57" w:rsidRPr="004754C9">
              <w:rPr>
                <w:rFonts w:eastAsiaTheme="minorHAnsi"/>
              </w:rPr>
            </w:r>
            <w:r w:rsidR="00575D57" w:rsidRPr="004754C9">
              <w:rPr>
                <w:rFonts w:eastAsiaTheme="minorHAnsi"/>
              </w:rPr>
              <w:fldChar w:fldCharType="separate"/>
            </w:r>
            <w:r w:rsidRPr="004754C9">
              <w:rPr>
                <w:rFonts w:eastAsiaTheme="minorHAnsi"/>
              </w:rPr>
              <w:t>(a)(iv)</w:t>
            </w:r>
            <w:r w:rsidR="00575D57" w:rsidRPr="004754C9">
              <w:rPr>
                <w:rFonts w:eastAsiaTheme="minorHAnsi"/>
              </w:rPr>
              <w:fldChar w:fldCharType="end"/>
            </w:r>
            <w:r w:rsidRPr="004754C9">
              <w:rPr>
                <w:rFonts w:eastAsiaTheme="minorHAnsi"/>
              </w:rPr>
              <w:t>, the Borrower hereby gra</w:t>
            </w:r>
            <w:r w:rsidRPr="004754C9">
              <w:rPr>
                <w:rFonts w:eastAsiaTheme="minorHAnsi"/>
              </w:rPr>
              <w:lastRenderedPageBreak/>
              <w:t>nts an irrevocable authorisation to the Lender with the right of substitution, for and on behalf of the Borrower (if reasonably and act</w:t>
            </w:r>
            <w:r w:rsidRPr="004754C9">
              <w:rPr>
                <w:rFonts w:eastAsiaTheme="minorHAnsi"/>
              </w:rPr>
              <w:lastRenderedPageBreak/>
              <w:t xml:space="preserve">ually required by the Lender) to sign any deed, forms, documents or letters required before or witnessed by a competent authority, </w:t>
            </w:r>
            <w:r w:rsidRPr="004754C9">
              <w:rPr>
                <w:rFonts w:eastAsiaTheme="minorHAnsi"/>
              </w:rPr>
              <w:lastRenderedPageBreak/>
              <w:t xml:space="preserve">with terms and conditions deemed reasonable by the Lender to perfect the rights and interests of the Lender in respect of the Property </w:t>
            </w:r>
            <w:r w:rsidRPr="004754C9">
              <w:rPr>
                <w:rFonts w:eastAsiaTheme="minorHAnsi"/>
              </w:rPr>
              <w:lastRenderedPageBreak/>
              <w:t>including to register the ownership of the Land into the name of the Lender.</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 xml:space="preserve">For all matters the Lender is authorised to be </w:t>
            </w:r>
            <w:r w:rsidRPr="004754C9">
              <w:rPr>
                <w:rFonts w:eastAsiaTheme="minorHAnsi"/>
              </w:rPr>
              <w:lastRenderedPageBreak/>
              <w:t xml:space="preserve">present everywhere and before any person, to sign and deliver/submit any letters, certificates, applications and other documents, to </w:t>
            </w:r>
            <w:r w:rsidRPr="004754C9">
              <w:rPr>
                <w:rFonts w:eastAsiaTheme="minorHAnsi"/>
              </w:rPr>
              <w:lastRenderedPageBreak/>
              <w:t>receive any payment and provide a receipt for it, if required, to pay all costs and receive the payment evidence, providing infor</w:t>
            </w:r>
            <w:r w:rsidRPr="004754C9">
              <w:rPr>
                <w:rFonts w:eastAsiaTheme="minorHAnsi"/>
              </w:rPr>
              <w:lastRenderedPageBreak/>
              <w:t>mation and in general to conduct and perform all and any actions in regard of the Property without exception.</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Notwithstanding the rel</w:t>
            </w:r>
            <w:r w:rsidRPr="004754C9">
              <w:rPr>
                <w:rFonts w:eastAsiaTheme="minorHAnsi"/>
              </w:rPr>
              <w:lastRenderedPageBreak/>
              <w:t>evant provisions and conditions set out under each of the Transaction Document, the termination of this Agreement following the occ</w:t>
            </w:r>
            <w:r w:rsidRPr="004754C9">
              <w:rPr>
                <w:rFonts w:eastAsiaTheme="minorHAnsi"/>
              </w:rPr>
              <w:lastRenderedPageBreak/>
              <w:t xml:space="preserve">urrence of an Event of Default will also be deemed as an event of default in all of the other Transaction Documents which will </w:t>
            </w:r>
            <w:r w:rsidRPr="004754C9">
              <w:rPr>
                <w:rFonts w:eastAsiaTheme="minorHAnsi"/>
              </w:rPr>
              <w:lastRenderedPageBreak/>
              <w:t>result in the termination of all of the other the Transaction Documents.</w:t>
            </w:r>
          </w:p>
          <w:p w:rsidR="004754C9" w:rsidRPr="004754C9" w:rsidRDefault="004754C9" w:rsidP="004754C9">
            <w:pPr>
              <w:keepNext/>
              <w:spacing w:line="260" w:lineRule="atLeast"/>
              <w:ind w:left="720" w:hanging="720"/>
              <w:outlineLvl w:val="0"/>
              <w:rPr>
                <w:rFonts w:eastAsiaTheme="minorHAnsi"/>
                <w:b/>
                <w:caps/>
                <w:color w:val="000000" w:themeColor="text1"/>
                <w:kern w:val="28"/>
              </w:rPr>
            </w:pPr>
          </w:p>
        </w:tc>
        <w:tc>
          <w:tcPr>
            <w:tcW w:w="4622" w:type="dxa"/>
            <w:tcBorders>
              <w:top w:val="nil"/>
              <w:left w:val="nil"/>
              <w:bottom w:val="nil"/>
              <w:right w:val="nil"/>
            </w:tcBorders>
          </w:tcPr>
          <w:p w:rsidR="004754C9" w:rsidRDefault="004754C9" w:rsidP="00461492">
            <w:pPr>
              <w:keepNext/>
              <w:numPr>
                <w:ilvl w:val="0"/>
                <w:numId w:val="25"/>
              </w:numPr>
              <w:spacing w:line="260" w:lineRule="atLeast"/>
              <w:outlineLvl w:val="0"/>
              <w:rPr>
                <w:rFonts w:eastAsiaTheme="minorHAnsi"/>
                <w:b/>
                <w:caps/>
                <w:kern w:val="28"/>
              </w:rPr>
            </w:pPr>
            <w:bookmarkStart w:id="233" w:name="_Ref30298659"/>
            <w:bookmarkStart w:id="234" w:name="_Toc498397186"/>
            <w:bookmarkStart w:id="235" w:name="_Toc498516594"/>
            <w:bookmarkStart w:id="236" w:name="_Toc506552982"/>
            <w:bookmarkStart w:id="237" w:name="_Toc506553028"/>
            <w:bookmarkStart w:id="238" w:name="_Toc506553074"/>
            <w:bookmarkStart w:id="239" w:name="_Toc506553120"/>
            <w:bookmarkStart w:id="240" w:name="_Toc506813080"/>
            <w:bookmarkStart w:id="241" w:name="_Toc508276545"/>
            <w:bookmarkStart w:id="242" w:name="_Toc510084627"/>
            <w:bookmarkStart w:id="243" w:name="_Toc510797089"/>
            <w:bookmarkStart w:id="244" w:name="_Toc511136446"/>
            <w:bookmarkStart w:id="245" w:name="_Toc511736963"/>
            <w:bookmarkStart w:id="246" w:name="_Toc512938695"/>
            <w:bookmarkStart w:id="247" w:name="_Toc513707568"/>
            <w:bookmarkStart w:id="248" w:name="_Toc514231882"/>
            <w:bookmarkStart w:id="249" w:name="_Toc514403895"/>
            <w:bookmarkStart w:id="250" w:name="_Toc514677203"/>
            <w:bookmarkStart w:id="251" w:name="_Toc515263273"/>
            <w:bookmarkStart w:id="252" w:name="_Toc516219248"/>
            <w:bookmarkStart w:id="253" w:name="_Toc50747151"/>
            <w:bookmarkStart w:id="254" w:name="_Toc50747190"/>
            <w:bookmarkStart w:id="255" w:name="_Toc57966000"/>
            <w:bookmarkStart w:id="256" w:name="_Toc57970832"/>
            <w:r w:rsidRPr="004754C9">
              <w:rPr>
                <w:rFonts w:eastAsiaTheme="minorHAnsi"/>
                <w:b/>
                <w:caps/>
                <w:kern w:val="28"/>
              </w:rPr>
              <w:lastRenderedPageBreak/>
              <w:t>Pengusahaan umum</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1349C2" w:rsidRPr="004754C9" w:rsidRDefault="001349C2" w:rsidP="001349C2">
            <w:pPr>
              <w:keepNext/>
              <w:spacing w:line="260" w:lineRule="atLeast"/>
              <w:ind w:left="720"/>
              <w:outlineLvl w:val="0"/>
              <w:rPr>
                <w:rFonts w:eastAsiaTheme="minorHAnsi"/>
                <w:b/>
                <w:caps/>
                <w:kern w:val="28"/>
              </w:rPr>
            </w:pP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PengusahaandalamKlausulini</w:t>
            </w:r>
            <w:r w:rsidR="00575D57" w:rsidRPr="004754C9">
              <w:rPr>
                <w:rFonts w:eastAsiaTheme="minorHAnsi"/>
                <w:color w:val="000000" w:themeColor="text1"/>
                <w:szCs w:val="20"/>
              </w:rPr>
              <w:fldChar w:fldCharType="begin"/>
            </w:r>
            <w:r w:rsidRPr="004754C9">
              <w:rPr>
                <w:rFonts w:eastAsiaTheme="minorHAnsi"/>
                <w:color w:val="000000" w:themeColor="text1"/>
                <w:szCs w:val="20"/>
              </w:rPr>
              <w:instrText xml:space="preserve"> REF _Ref30298659 \r \h </w:instrText>
            </w:r>
            <w:r w:rsidR="00575D57" w:rsidRPr="004754C9">
              <w:rPr>
                <w:rFonts w:eastAsiaTheme="minorHAnsi"/>
                <w:color w:val="000000" w:themeColor="text1"/>
                <w:szCs w:val="20"/>
              </w:rPr>
            </w:r>
            <w:r w:rsidR="00575D57" w:rsidRPr="004754C9">
              <w:rPr>
                <w:rFonts w:eastAsiaTheme="minorHAnsi"/>
                <w:color w:val="000000" w:themeColor="text1"/>
                <w:szCs w:val="20"/>
              </w:rPr>
              <w:fldChar w:fldCharType="separate"/>
            </w:r>
            <w:r w:rsidRPr="004754C9">
              <w:rPr>
                <w:rFonts w:eastAsiaTheme="minorHAnsi"/>
                <w:color w:val="000000" w:themeColor="text1"/>
                <w:szCs w:val="20"/>
              </w:rPr>
              <w:t>10</w:t>
            </w:r>
            <w:r w:rsidR="00575D57" w:rsidRPr="004754C9">
              <w:rPr>
                <w:rFonts w:eastAsiaTheme="minorHAnsi"/>
                <w:color w:val="000000" w:themeColor="text1"/>
                <w:szCs w:val="20"/>
              </w:rPr>
              <w:fldChar w:fldCharType="end"/>
            </w:r>
            <w:r w:rsidRPr="004754C9">
              <w:rPr>
                <w:rFonts w:eastAsiaTheme="minorHAnsi"/>
                <w:color w:val="000000" w:themeColor="text1"/>
                <w:szCs w:val="20"/>
              </w:rPr>
              <w:t>tetapberlakusejaktanggalPerjanjianiniselamaadajumlah yang terhutangberdasarkanDokumenTransaksi.</w:t>
            </w:r>
          </w:p>
          <w:p w:rsidR="001349C2" w:rsidRPr="004754C9" w:rsidRDefault="001349C2" w:rsidP="00461492">
            <w:pPr>
              <w:numPr>
                <w:ilvl w:val="0"/>
                <w:numId w:val="20"/>
              </w:numPr>
              <w:spacing w:line="260" w:lineRule="atLeast"/>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Pengesahan</w:t>
            </w:r>
          </w:p>
          <w:p w:rsidR="004754C9" w:rsidRP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Peminjamharussegera:</w:t>
            </w:r>
          </w:p>
          <w:p w:rsidR="004754C9" w:rsidRPr="004754C9" w:rsidRDefault="004754C9" w:rsidP="004754C9">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t>memperoleh, mematuhi dan melakukansemua yang diperlukanuntukmempertahankankekuatan dan berlakupenuh; dan</w:t>
            </w:r>
          </w:p>
          <w:p w:rsidR="004754C9" w:rsidRPr="004754C9" w:rsidRDefault="004754C9" w:rsidP="004754C9">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t xml:space="preserve">memberikansalinanbersertifikatkepadaPemberiPinjaman, </w:t>
            </w: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pengesahanapa pun yang diperlukanberdasarkanundang-undangatauperaturan yang berlakuuntukmemungkinkannyamelaksanakankewajibannyaberdasarkanDokumenTransaksi dan untukmemastikanlegalitas, validitas, keberlakuan, ataudapatditerimanyabukti di yurisdiksinyapenggabunganDokumenTransaksiapa pun.</w:t>
            </w:r>
          </w:p>
          <w:p w:rsidR="009B5B00" w:rsidRPr="004754C9" w:rsidRDefault="009B5B00" w:rsidP="00461492">
            <w:pPr>
              <w:numPr>
                <w:ilvl w:val="0"/>
                <w:numId w:val="20"/>
              </w:numPr>
              <w:spacing w:line="260" w:lineRule="atLeast"/>
              <w:rPr>
                <w:rFonts w:eastAsiaTheme="minorHAnsi"/>
                <w:color w:val="000000" w:themeColor="text1"/>
                <w:szCs w:val="20"/>
              </w:rPr>
            </w:pPr>
          </w:p>
          <w:p w:rsid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Kepatuhanterhadap Hukum</w:t>
            </w:r>
          </w:p>
          <w:p w:rsidR="009B5B00" w:rsidRPr="004754C9" w:rsidRDefault="009B5B00" w:rsidP="009B5B00">
            <w:pPr>
              <w:keepNext/>
              <w:spacing w:line="260" w:lineRule="atLeast"/>
              <w:ind w:left="720"/>
              <w:rPr>
                <w:rFonts w:eastAsiaTheme="minorHAnsi"/>
                <w:b/>
                <w:color w:val="000000" w:themeColor="text1"/>
                <w:szCs w:val="20"/>
              </w:rPr>
            </w:pP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Peminjamdalamsegalahalharusmematuhisemuaundang-undang yang mungkindikenakan, jikakegagalanuntukmematuhinyaakansecara material mengganggukemampuannyauntukmelaksanakankewajibannyaberdasarkanDokumenTransaksi.</w:t>
            </w:r>
          </w:p>
          <w:p w:rsidR="009B5B00" w:rsidRPr="004754C9" w:rsidRDefault="009B5B00" w:rsidP="00461492">
            <w:pPr>
              <w:numPr>
                <w:ilvl w:val="0"/>
                <w:numId w:val="20"/>
              </w:numPr>
              <w:spacing w:line="260" w:lineRule="atLeast"/>
              <w:rPr>
                <w:rFonts w:eastAsiaTheme="minorHAnsi"/>
                <w:color w:val="000000" w:themeColor="text1"/>
                <w:szCs w:val="20"/>
              </w:rPr>
            </w:pPr>
          </w:p>
          <w:p w:rsidR="004754C9" w:rsidRDefault="004754C9" w:rsidP="004754C9">
            <w:pPr>
              <w:keepNext/>
              <w:numPr>
                <w:ilvl w:val="1"/>
                <w:numId w:val="1"/>
              </w:numPr>
              <w:spacing w:line="260" w:lineRule="atLeast"/>
              <w:rPr>
                <w:rFonts w:eastAsiaTheme="minorHAnsi"/>
                <w:b/>
                <w:color w:val="000000" w:themeColor="text1"/>
                <w:szCs w:val="20"/>
              </w:rPr>
            </w:pPr>
            <w:bookmarkStart w:id="257" w:name="_Ref500750493"/>
            <w:r w:rsidRPr="004754C9">
              <w:rPr>
                <w:rFonts w:eastAsiaTheme="minorHAnsi"/>
                <w:b/>
                <w:color w:val="000000" w:themeColor="text1"/>
                <w:szCs w:val="20"/>
              </w:rPr>
              <w:t>Peringkat yang sama</w:t>
            </w:r>
            <w:bookmarkEnd w:id="257"/>
          </w:p>
          <w:p w:rsidR="009B5B00" w:rsidRPr="004754C9" w:rsidRDefault="009B5B00" w:rsidP="009B5B00">
            <w:pPr>
              <w:keepNext/>
              <w:spacing w:line="260" w:lineRule="atLeast"/>
              <w:ind w:left="720"/>
              <w:rPr>
                <w:rFonts w:eastAsiaTheme="minorHAnsi"/>
                <w:b/>
                <w:color w:val="000000" w:themeColor="text1"/>
                <w:szCs w:val="20"/>
              </w:rPr>
            </w:pP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Kewajibanpembayarannya di bawahperingkatDokumenTransaksisetidaknya</w:t>
            </w:r>
            <w:r w:rsidRPr="004754C9">
              <w:rPr>
                <w:rFonts w:eastAsiaTheme="minorHAnsi"/>
                <w:i/>
                <w:color w:val="000000" w:themeColor="text1"/>
                <w:szCs w:val="20"/>
              </w:rPr>
              <w:t>setara</w:t>
            </w:r>
            <w:r w:rsidRPr="004754C9">
              <w:rPr>
                <w:rFonts w:eastAsiaTheme="minorHAnsi"/>
                <w:color w:val="000000" w:themeColor="text1"/>
                <w:szCs w:val="20"/>
              </w:rPr>
              <w:t>denganklaimdarisemuakrediturtidakterjamin dan tidakterkoordinasilainnya, kecualikewajiban yang wajibdipilih oleh hukum yang berlakuuntukperusahaan pada umumnya.</w:t>
            </w:r>
          </w:p>
          <w:p w:rsidR="00916615" w:rsidRPr="004754C9" w:rsidRDefault="00916615" w:rsidP="00461492">
            <w:pPr>
              <w:numPr>
                <w:ilvl w:val="0"/>
                <w:numId w:val="20"/>
              </w:numPr>
              <w:spacing w:line="260" w:lineRule="atLeast"/>
              <w:rPr>
                <w:rFonts w:eastAsiaTheme="minorHAnsi"/>
                <w:color w:val="000000" w:themeColor="text1"/>
                <w:szCs w:val="20"/>
              </w:rPr>
            </w:pPr>
          </w:p>
          <w:p w:rsidR="004754C9" w:rsidRPr="004754C9" w:rsidRDefault="004754C9" w:rsidP="004754C9">
            <w:pPr>
              <w:keepNext/>
              <w:numPr>
                <w:ilvl w:val="0"/>
                <w:numId w:val="1"/>
              </w:numPr>
              <w:spacing w:line="260" w:lineRule="atLeast"/>
              <w:outlineLvl w:val="0"/>
              <w:rPr>
                <w:rFonts w:eastAsiaTheme="minorHAnsi"/>
                <w:b/>
                <w:caps/>
                <w:color w:val="000000" w:themeColor="text1"/>
                <w:kern w:val="28"/>
                <w:szCs w:val="20"/>
              </w:rPr>
            </w:pPr>
            <w:bookmarkStart w:id="258" w:name="_Ref30298016"/>
            <w:bookmarkStart w:id="259" w:name="_Ref30298021"/>
            <w:bookmarkStart w:id="260" w:name="_Ref194239914"/>
            <w:bookmarkStart w:id="261" w:name="_Toc498397187"/>
            <w:bookmarkStart w:id="262" w:name="_Toc498516595"/>
            <w:bookmarkStart w:id="263" w:name="_Toc506552983"/>
            <w:bookmarkStart w:id="264" w:name="_Toc506553029"/>
            <w:bookmarkStart w:id="265" w:name="_Toc506553075"/>
            <w:bookmarkStart w:id="266" w:name="_Toc506553121"/>
            <w:bookmarkStart w:id="267" w:name="_Toc506813081"/>
            <w:bookmarkStart w:id="268" w:name="_Toc508276546"/>
            <w:bookmarkStart w:id="269" w:name="_Toc510084628"/>
            <w:bookmarkStart w:id="270" w:name="_Toc510797090"/>
            <w:bookmarkStart w:id="271" w:name="_Toc511136447"/>
            <w:bookmarkStart w:id="272" w:name="_Toc511736964"/>
            <w:bookmarkStart w:id="273" w:name="_Toc512938696"/>
            <w:bookmarkStart w:id="274" w:name="_Toc513707569"/>
            <w:bookmarkStart w:id="275" w:name="_Toc514231883"/>
            <w:bookmarkStart w:id="276" w:name="_Toc514403896"/>
            <w:bookmarkStart w:id="277" w:name="_Toc514677204"/>
            <w:bookmarkStart w:id="278" w:name="_Toc515263274"/>
            <w:bookmarkStart w:id="279" w:name="_Toc516219249"/>
            <w:bookmarkStart w:id="280" w:name="_Toc50747152"/>
            <w:bookmarkStart w:id="281" w:name="_Toc50747191"/>
            <w:bookmarkStart w:id="282" w:name="_Toc57966001"/>
            <w:bookmarkStart w:id="283" w:name="_Toc57970833"/>
            <w:r w:rsidRPr="004754C9">
              <w:rPr>
                <w:rFonts w:eastAsiaTheme="minorHAnsi"/>
                <w:b/>
                <w:caps/>
                <w:color w:val="000000" w:themeColor="text1"/>
                <w:kern w:val="28"/>
                <w:szCs w:val="20"/>
              </w:rPr>
              <w:t>Kejadian Wanprestasi</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4754C9" w:rsidRP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Setiapperistiwaataukeadaan yang ditetapkandalamKlausulini</w:t>
            </w:r>
            <w:r w:rsidR="00575D57" w:rsidRPr="004754C9">
              <w:rPr>
                <w:rFonts w:eastAsiaTheme="minorHAnsi"/>
                <w:color w:val="000000" w:themeColor="text1"/>
                <w:szCs w:val="20"/>
              </w:rPr>
              <w:fldChar w:fldCharType="begin"/>
            </w:r>
            <w:r w:rsidRPr="004754C9">
              <w:rPr>
                <w:rFonts w:eastAsiaTheme="minorHAnsi"/>
                <w:color w:val="000000" w:themeColor="text1"/>
                <w:szCs w:val="20"/>
              </w:rPr>
              <w:instrText xml:space="preserve"> REF _Ref194239914 \r \h </w:instrText>
            </w:r>
            <w:r w:rsidR="00575D57" w:rsidRPr="004754C9">
              <w:rPr>
                <w:rFonts w:eastAsiaTheme="minorHAnsi"/>
                <w:color w:val="000000" w:themeColor="text1"/>
                <w:szCs w:val="20"/>
              </w:rPr>
            </w:r>
            <w:r w:rsidR="00575D57" w:rsidRPr="004754C9">
              <w:rPr>
                <w:rFonts w:eastAsiaTheme="minorHAnsi"/>
                <w:color w:val="000000" w:themeColor="text1"/>
                <w:szCs w:val="20"/>
              </w:rPr>
              <w:fldChar w:fldCharType="separate"/>
            </w:r>
            <w:r w:rsidRPr="004754C9">
              <w:rPr>
                <w:rFonts w:eastAsiaTheme="minorHAnsi"/>
                <w:color w:val="000000" w:themeColor="text1"/>
                <w:szCs w:val="20"/>
              </w:rPr>
              <w:t>11</w:t>
            </w:r>
            <w:r w:rsidR="00575D57" w:rsidRPr="004754C9">
              <w:rPr>
                <w:rFonts w:eastAsiaTheme="minorHAnsi"/>
                <w:color w:val="000000" w:themeColor="text1"/>
                <w:szCs w:val="20"/>
              </w:rPr>
              <w:fldChar w:fldCharType="end"/>
            </w:r>
            <w:r w:rsidRPr="004754C9">
              <w:rPr>
                <w:rFonts w:eastAsiaTheme="minorHAnsi"/>
                <w:color w:val="000000" w:themeColor="text1"/>
                <w:szCs w:val="20"/>
              </w:rPr>
              <w:t>adalahPeristiwaWanprestasi (kecualiuntukKlausul</w:t>
            </w:r>
            <w:r w:rsidR="008A0781">
              <w:rPr>
                <w:rFonts w:eastAsiaTheme="minorHAnsi"/>
                <w:color w:val="000000" w:themeColor="text1"/>
                <w:szCs w:val="20"/>
              </w:rPr>
              <w:t>11.7</w:t>
            </w:r>
            <w:r w:rsidRPr="004754C9">
              <w:rPr>
                <w:rFonts w:eastAsiaTheme="minorHAnsi"/>
                <w:color w:val="000000" w:themeColor="text1"/>
                <w:szCs w:val="20"/>
              </w:rPr>
              <w:t xml:space="preserve"> (Hak dan Upaya Hukum).</w:t>
            </w:r>
          </w:p>
          <w:p w:rsidR="004754C9" w:rsidRPr="004754C9" w:rsidRDefault="004754C9" w:rsidP="004754C9">
            <w:pPr>
              <w:keepNext/>
              <w:numPr>
                <w:ilvl w:val="1"/>
                <w:numId w:val="1"/>
              </w:numPr>
              <w:spacing w:line="260" w:lineRule="atLeast"/>
              <w:rPr>
                <w:rFonts w:eastAsiaTheme="minorHAnsi"/>
                <w:b/>
                <w:color w:val="000000" w:themeColor="text1"/>
                <w:szCs w:val="20"/>
              </w:rPr>
            </w:pPr>
            <w:bookmarkStart w:id="284" w:name="_Ref30298673"/>
            <w:r w:rsidRPr="004754C9">
              <w:rPr>
                <w:rFonts w:eastAsiaTheme="minorHAnsi"/>
                <w:b/>
                <w:color w:val="000000" w:themeColor="text1"/>
                <w:szCs w:val="20"/>
              </w:rPr>
              <w:t>Tanpapembayaran</w:t>
            </w:r>
            <w:bookmarkEnd w:id="284"/>
          </w:p>
          <w:p w:rsidR="004754C9" w:rsidRPr="004754C9" w:rsidRDefault="004754C9" w:rsidP="00461492">
            <w:pPr>
              <w:keepNext/>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Peminjamtidakmembayar pada tanggaljatuh tempo jumlahapa pun yang harusdibayarkansesuaidenganDokumenTransaksi di tempat dan dalammata uang yang dinyatakanharusdibayarkankecualipembayarantersebutsepenuhnyadilakukandalamwaktu 30 (TigaPuluh) harisejaktanggaljatuh tempo yang relevan.</w:t>
            </w:r>
          </w:p>
          <w:p w:rsidR="004754C9" w:rsidRPr="004754C9" w:rsidRDefault="004754C9" w:rsidP="00461492">
            <w:pPr>
              <w:keepNext/>
              <w:numPr>
                <w:ilvl w:val="0"/>
                <w:numId w:val="20"/>
              </w:numPr>
              <w:spacing w:line="260" w:lineRule="atLeast"/>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bookmarkStart w:id="285" w:name="_Ref403059780"/>
            <w:r w:rsidRPr="004754C9">
              <w:rPr>
                <w:rFonts w:eastAsiaTheme="minorHAnsi"/>
                <w:b/>
                <w:color w:val="000000" w:themeColor="text1"/>
                <w:szCs w:val="20"/>
              </w:rPr>
              <w:t>Kewajibanlainnya</w:t>
            </w:r>
            <w:bookmarkEnd w:id="285"/>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bookmarkStart w:id="286" w:name="_Ref401800967"/>
            <w:r w:rsidRPr="004754C9">
              <w:rPr>
                <w:rFonts w:eastAsiaTheme="minorHAnsi"/>
                <w:color w:val="000000" w:themeColor="text1"/>
                <w:szCs w:val="20"/>
              </w:rPr>
              <w:t>Peminjamtidakmematuhiketentuanapa pun dariDokumenTransaksi (selain yang disebutkandalamKlausul</w:t>
            </w:r>
            <w:r w:rsidR="00575D57" w:rsidRPr="004754C9">
              <w:rPr>
                <w:rFonts w:eastAsiaTheme="minorHAnsi"/>
                <w:color w:val="000000" w:themeColor="text1"/>
                <w:szCs w:val="20"/>
              </w:rPr>
              <w:fldChar w:fldCharType="begin"/>
            </w:r>
            <w:r w:rsidRPr="004754C9">
              <w:rPr>
                <w:rFonts w:eastAsiaTheme="minorHAnsi"/>
                <w:color w:val="000000" w:themeColor="text1"/>
                <w:szCs w:val="20"/>
              </w:rPr>
              <w:instrText xml:space="preserve"> REF _Ref30298673 \r \h </w:instrText>
            </w:r>
            <w:r w:rsidR="00575D57" w:rsidRPr="004754C9">
              <w:rPr>
                <w:rFonts w:eastAsiaTheme="minorHAnsi"/>
                <w:color w:val="000000" w:themeColor="text1"/>
                <w:szCs w:val="20"/>
              </w:rPr>
            </w:r>
            <w:r w:rsidR="00575D57" w:rsidRPr="004754C9">
              <w:rPr>
                <w:rFonts w:eastAsiaTheme="minorHAnsi"/>
                <w:color w:val="000000" w:themeColor="text1"/>
                <w:szCs w:val="20"/>
              </w:rPr>
              <w:fldChar w:fldCharType="separate"/>
            </w:r>
            <w:r w:rsidRPr="004754C9">
              <w:rPr>
                <w:rFonts w:eastAsiaTheme="minorHAnsi"/>
                <w:color w:val="000000" w:themeColor="text1"/>
                <w:szCs w:val="20"/>
              </w:rPr>
              <w:t>11.1</w:t>
            </w:r>
            <w:r w:rsidR="00575D57" w:rsidRPr="004754C9">
              <w:rPr>
                <w:rFonts w:eastAsiaTheme="minorHAnsi"/>
                <w:color w:val="000000" w:themeColor="text1"/>
                <w:szCs w:val="20"/>
              </w:rPr>
              <w:fldChar w:fldCharType="end"/>
            </w:r>
            <w:r w:rsidRPr="004754C9">
              <w:rPr>
                <w:rFonts w:eastAsiaTheme="minorHAnsi"/>
                <w:color w:val="000000" w:themeColor="text1"/>
                <w:szCs w:val="20"/>
              </w:rPr>
              <w:t xml:space="preserve"> (</w:t>
            </w:r>
            <w:r w:rsidR="00575D57" w:rsidRPr="004754C9">
              <w:rPr>
                <w:rFonts w:eastAsiaTheme="minorHAnsi"/>
                <w:color w:val="000000" w:themeColor="text1"/>
                <w:szCs w:val="20"/>
              </w:rPr>
              <w:fldChar w:fldCharType="begin"/>
            </w:r>
            <w:r w:rsidRPr="004754C9">
              <w:rPr>
                <w:rFonts w:eastAsiaTheme="minorHAnsi"/>
                <w:color w:val="000000" w:themeColor="text1"/>
                <w:szCs w:val="20"/>
              </w:rPr>
              <w:instrText xml:space="preserve"> REF _Ref30298673 \h </w:instrText>
            </w:r>
            <w:r w:rsidR="00575D57" w:rsidRPr="004754C9">
              <w:rPr>
                <w:rFonts w:eastAsiaTheme="minorHAnsi"/>
                <w:color w:val="000000" w:themeColor="text1"/>
                <w:szCs w:val="20"/>
              </w:rPr>
            </w:r>
            <w:r w:rsidR="00575D57" w:rsidRPr="004754C9">
              <w:rPr>
                <w:rFonts w:eastAsiaTheme="minorHAnsi"/>
                <w:color w:val="000000" w:themeColor="text1"/>
                <w:szCs w:val="20"/>
              </w:rPr>
              <w:fldChar w:fldCharType="separate"/>
            </w:r>
            <w:r w:rsidRPr="004754C9">
              <w:rPr>
                <w:rFonts w:eastAsiaTheme="minorHAnsi"/>
                <w:color w:val="000000" w:themeColor="text1"/>
                <w:szCs w:val="20"/>
              </w:rPr>
              <w:t>Non-payment</w:t>
            </w:r>
            <w:r w:rsidR="00575D57" w:rsidRPr="004754C9">
              <w:rPr>
                <w:rFonts w:eastAsiaTheme="minorHAnsi"/>
                <w:color w:val="000000" w:themeColor="text1"/>
                <w:szCs w:val="20"/>
              </w:rPr>
              <w:fldChar w:fldCharType="end"/>
            </w:r>
            <w:r w:rsidRPr="004754C9">
              <w:rPr>
                <w:rFonts w:eastAsiaTheme="minorHAnsi"/>
                <w:color w:val="000000" w:themeColor="text1"/>
                <w:szCs w:val="20"/>
              </w:rPr>
              <w:t>).</w:t>
            </w:r>
            <w:bookmarkEnd w:id="286"/>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Tidak Ada KejadianWanprestasi di bawahparagraf</w:t>
            </w:r>
            <w:r w:rsidR="00575D57" w:rsidRPr="004754C9">
              <w:rPr>
                <w:rFonts w:eastAsiaTheme="minorHAnsi"/>
                <w:color w:val="000000" w:themeColor="text1"/>
              </w:rPr>
              <w:fldChar w:fldCharType="begin"/>
            </w:r>
            <w:r w:rsidRPr="004754C9">
              <w:rPr>
                <w:rFonts w:eastAsiaTheme="minorHAnsi"/>
                <w:color w:val="000000" w:themeColor="text1"/>
              </w:rPr>
              <w:instrText xml:space="preserve"> REF _Ref401800967 \n \h \p \   </w:instrText>
            </w:r>
            <w:r w:rsidR="00575D57" w:rsidRPr="004754C9">
              <w:rPr>
                <w:rFonts w:eastAsiaTheme="minorHAnsi"/>
                <w:color w:val="000000" w:themeColor="text1"/>
              </w:rPr>
            </w:r>
            <w:r w:rsidR="00575D57" w:rsidRPr="004754C9">
              <w:rPr>
                <w:rFonts w:eastAsiaTheme="minorHAnsi"/>
                <w:color w:val="000000" w:themeColor="text1"/>
              </w:rPr>
              <w:fldChar w:fldCharType="separate"/>
            </w:r>
            <w:r w:rsidRPr="004754C9">
              <w:rPr>
                <w:rFonts w:eastAsiaTheme="minorHAnsi"/>
                <w:color w:val="000000" w:themeColor="text1"/>
              </w:rPr>
              <w:t>(a) above</w:t>
            </w:r>
            <w:r w:rsidR="00575D57" w:rsidRPr="004754C9">
              <w:rPr>
                <w:rFonts w:eastAsiaTheme="minorHAnsi"/>
                <w:color w:val="000000" w:themeColor="text1"/>
              </w:rPr>
              <w:fldChar w:fldCharType="end"/>
            </w:r>
            <w:r w:rsidRPr="004754C9">
              <w:rPr>
                <w:rFonts w:eastAsiaTheme="minorHAnsi"/>
                <w:color w:val="000000" w:themeColor="text1"/>
              </w:rPr>
              <w:t>akanterjadijikakegagalanuntukmematuhidapatdiperbaiki dan diperbaiki di dalam</w:t>
            </w:r>
            <w:r w:rsidRPr="004754C9">
              <w:rPr>
                <w:rFonts w:eastAsiaTheme="minorHAnsi"/>
              </w:rPr>
              <w:t xml:space="preserve">tigapuluh (30) </w:t>
            </w:r>
            <w:r w:rsidRPr="004754C9">
              <w:rPr>
                <w:rFonts w:eastAsiaTheme="minorHAnsi"/>
                <w:color w:val="000000" w:themeColor="text1"/>
              </w:rPr>
              <w:t xml:space="preserve"> HariKerjasebelumnyadari (A) PemberiPinjamanmemberikanpemberitahuankepadaPeminjam dan (B) Peminjammenyadarikegagalanuntukmemenuhinya.</w:t>
            </w:r>
          </w:p>
          <w:p w:rsidR="004754C9" w:rsidRDefault="004754C9" w:rsidP="009B5B00">
            <w:pPr>
              <w:pStyle w:val="AOHead1"/>
              <w:rPr>
                <w:color w:val="000000" w:themeColor="text1"/>
                <w:szCs w:val="20"/>
              </w:rPr>
            </w:pPr>
            <w:bookmarkStart w:id="287" w:name="_Ref500751121"/>
            <w:r w:rsidRPr="009B5B00">
              <w:rPr>
                <w:color w:val="000000" w:themeColor="text1"/>
                <w:szCs w:val="20"/>
              </w:rPr>
              <w:t>Pernyataan yang keliru</w:t>
            </w:r>
            <w:bookmarkEnd w:id="287"/>
          </w:p>
          <w:p w:rsidR="00423036" w:rsidRPr="00423036" w:rsidRDefault="00423036" w:rsidP="00423036">
            <w:pPr>
              <w:pStyle w:val="AODocTxtL1"/>
            </w:pPr>
          </w:p>
          <w:p w:rsidR="004754C9" w:rsidRP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Representasiataupernyataanapa pun yang dibuatataudianggapdibuat oleh PeminjamdalamDokumenTransaksiataudokumen lain yang dikirimkan oleh atauatasnamaPeminjamberdasarkanatausehubungandenganDokumenTransaksiapa pun yang salah atauterbuktitidakbenarataumenyesatkandalammateriapa pun berkenaandengan yang dibuatataudianggapdibuat:</w:t>
            </w:r>
          </w:p>
          <w:p w:rsidR="004754C9" w:rsidRPr="004754C9" w:rsidRDefault="004754C9" w:rsidP="004754C9">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t>mampumemperbaiki; dan</w:t>
            </w:r>
          </w:p>
          <w:p w:rsidR="004754C9" w:rsidRDefault="004754C9" w:rsidP="004754C9">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t>diperbaikidalamwaktusepuluh Hari KerjasetelahPemberiPinjamanmemberikanpemberitahuantentangkesalahanpenyajian, pelanggaranjaminanataukesalahanpenyajiankepadaPeminjam dan Peminjammenjadisadarakankesalahanpenyajian, pelanggaranjaminanataukesalahanpenyajian.</w:t>
            </w:r>
          </w:p>
          <w:p w:rsidR="00423036" w:rsidRPr="004754C9" w:rsidRDefault="00423036" w:rsidP="00423036">
            <w:pPr>
              <w:tabs>
                <w:tab w:val="num" w:pos="1440"/>
              </w:tabs>
              <w:spacing w:line="260" w:lineRule="atLeast"/>
              <w:ind w:left="720"/>
              <w:outlineLvl w:val="2"/>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bookmarkStart w:id="288" w:name="_Ref339512598"/>
            <w:r w:rsidRPr="004754C9">
              <w:rPr>
                <w:rFonts w:eastAsiaTheme="minorHAnsi"/>
                <w:b/>
                <w:color w:val="000000" w:themeColor="text1"/>
                <w:szCs w:val="20"/>
              </w:rPr>
              <w:t>Proses kepailitan</w:t>
            </w:r>
            <w:bookmarkEnd w:id="288"/>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Tindakan korporasi, proses hukum, atauprosedurataulangkah lain diambilsehubungandengan:</w:t>
            </w:r>
          </w:p>
          <w:p w:rsidR="004754C9" w:rsidRPr="004754C9" w:rsidRDefault="004754C9" w:rsidP="004754C9">
            <w:pPr>
              <w:numPr>
                <w:ilvl w:val="3"/>
                <w:numId w:val="1"/>
              </w:numPr>
              <w:spacing w:line="260" w:lineRule="atLeast"/>
              <w:ind w:left="1440"/>
              <w:outlineLvl w:val="3"/>
              <w:rPr>
                <w:rFonts w:eastAsiaTheme="minorHAnsi"/>
              </w:rPr>
            </w:pPr>
            <w:r w:rsidRPr="004754C9">
              <w:rPr>
                <w:rFonts w:eastAsiaTheme="minorHAnsi"/>
              </w:rPr>
              <w:t>penangguhanpembayaran, moratorium hutang, penutupan, pembubaran, administrasiataureorganisasi (dengancarapengaturansukarela, skemapengaturan, komposisi, kompromiataulainnya) dariPeminjamselainlikuidasipelarutataureorganisasi</w:t>
            </w:r>
            <w:r w:rsidRPr="004754C9">
              <w:rPr>
                <w:rFonts w:eastAsiaTheme="minorHAnsi"/>
                <w:color w:val="000000" w:themeColor="text1"/>
              </w:rPr>
              <w:t>, komposisi, kompromiataupengaturan</w:t>
            </w:r>
            <w:r w:rsidRPr="004754C9">
              <w:rPr>
                <w:rFonts w:eastAsiaTheme="minorHAnsi"/>
              </w:rPr>
              <w:t>dariPeminjam;</w:t>
            </w:r>
          </w:p>
          <w:p w:rsidR="004754C9" w:rsidRPr="004754C9" w:rsidRDefault="004754C9" w:rsidP="004754C9">
            <w:pPr>
              <w:numPr>
                <w:ilvl w:val="3"/>
                <w:numId w:val="1"/>
              </w:numPr>
              <w:spacing w:line="260" w:lineRule="atLeast"/>
              <w:ind w:left="1440"/>
              <w:outlineLvl w:val="3"/>
              <w:rPr>
                <w:rFonts w:eastAsiaTheme="minorHAnsi"/>
                <w:color w:val="000000" w:themeColor="text1"/>
                <w:szCs w:val="20"/>
              </w:rPr>
            </w:pPr>
            <w:r w:rsidRPr="004754C9">
              <w:rPr>
                <w:rFonts w:eastAsiaTheme="minorHAnsi"/>
                <w:color w:val="000000" w:themeColor="text1"/>
                <w:szCs w:val="20"/>
              </w:rPr>
              <w:t>komposisi, kompromi, penugasanataupengaturandengankreditordariPeminjam;</w:t>
            </w:r>
          </w:p>
          <w:p w:rsidR="004754C9" w:rsidRPr="004754C9" w:rsidRDefault="004754C9" w:rsidP="004754C9">
            <w:pPr>
              <w:numPr>
                <w:ilvl w:val="3"/>
                <w:numId w:val="1"/>
              </w:numPr>
              <w:spacing w:line="260" w:lineRule="atLeast"/>
              <w:ind w:left="1440"/>
              <w:outlineLvl w:val="3"/>
              <w:rPr>
                <w:rFonts w:eastAsiaTheme="minorHAnsi"/>
                <w:color w:val="000000" w:themeColor="text1"/>
                <w:szCs w:val="20"/>
              </w:rPr>
            </w:pPr>
            <w:r w:rsidRPr="004754C9">
              <w:rPr>
                <w:rFonts w:eastAsiaTheme="minorHAnsi"/>
                <w:color w:val="000000" w:themeColor="text1"/>
                <w:szCs w:val="20"/>
              </w:rPr>
              <w:t xml:space="preserve">penunjukanlikuidator (selaindalamhallikuidasipelarutanggotaPeminjam), penerima, penerimaadministrasi, administrator, manajerwajib, pemantauataupejabatserupalainnyasehubungandenganPeminjam; </w:t>
            </w:r>
            <w:r w:rsidRPr="004754C9">
              <w:rPr>
                <w:rFonts w:eastAsiaTheme="minorHAnsi"/>
                <w:color w:val="000000" w:themeColor="text1"/>
                <w:szCs w:val="20"/>
              </w:rPr>
              <w:lastRenderedPageBreak/>
              <w:t>atau</w:t>
            </w:r>
          </w:p>
          <w:p w:rsidR="004754C9" w:rsidRDefault="004754C9" w:rsidP="00423036">
            <w:pPr>
              <w:numPr>
                <w:ilvl w:val="3"/>
                <w:numId w:val="1"/>
              </w:numPr>
              <w:spacing w:line="260" w:lineRule="atLeast"/>
              <w:ind w:left="1440"/>
              <w:outlineLvl w:val="3"/>
              <w:rPr>
                <w:rFonts w:eastAsiaTheme="minorHAnsi"/>
                <w:color w:val="000000" w:themeColor="text1"/>
                <w:szCs w:val="20"/>
              </w:rPr>
            </w:pPr>
            <w:r w:rsidRPr="004754C9">
              <w:rPr>
                <w:rFonts w:eastAsiaTheme="minorHAnsi"/>
                <w:color w:val="000000" w:themeColor="text1"/>
                <w:szCs w:val="20"/>
              </w:rPr>
              <w:t>penegakanSekuritasapa pun atasasetPeminjam,atauprosedurataulangkahserupadiambil di yurisdiksi mana pun.</w:t>
            </w:r>
          </w:p>
          <w:p w:rsidR="00423036" w:rsidRPr="004754C9" w:rsidRDefault="00423036" w:rsidP="00423036">
            <w:pPr>
              <w:spacing w:line="260" w:lineRule="atLeast"/>
              <w:ind w:left="1440"/>
              <w:outlineLvl w:val="3"/>
              <w:rPr>
                <w:rFonts w:eastAsiaTheme="minorHAnsi"/>
                <w:color w:val="000000" w:themeColor="text1"/>
                <w:szCs w:val="20"/>
              </w:rPr>
            </w:pP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Klausulini</w:t>
            </w:r>
            <w:r w:rsidR="00575D57" w:rsidRPr="004754C9">
              <w:rPr>
                <w:rFonts w:eastAsiaTheme="minorHAnsi"/>
                <w:color w:val="000000" w:themeColor="text1"/>
                <w:szCs w:val="20"/>
              </w:rPr>
              <w:fldChar w:fldCharType="begin"/>
            </w:r>
            <w:r w:rsidRPr="004754C9">
              <w:rPr>
                <w:rFonts w:eastAsiaTheme="minorHAnsi"/>
                <w:color w:val="000000" w:themeColor="text1"/>
                <w:szCs w:val="20"/>
              </w:rPr>
              <w:instrText xml:space="preserve"> REF _Ref339512598 \n \h </w:instrText>
            </w:r>
            <w:r w:rsidR="00575D57" w:rsidRPr="004754C9">
              <w:rPr>
                <w:rFonts w:eastAsiaTheme="minorHAnsi"/>
                <w:color w:val="000000" w:themeColor="text1"/>
                <w:szCs w:val="20"/>
              </w:rPr>
            </w:r>
            <w:r w:rsidR="00575D57" w:rsidRPr="004754C9">
              <w:rPr>
                <w:rFonts w:eastAsiaTheme="minorHAnsi"/>
                <w:color w:val="000000" w:themeColor="text1"/>
                <w:szCs w:val="20"/>
              </w:rPr>
              <w:fldChar w:fldCharType="separate"/>
            </w:r>
            <w:r w:rsidRPr="004754C9">
              <w:rPr>
                <w:rFonts w:eastAsiaTheme="minorHAnsi"/>
                <w:color w:val="000000" w:themeColor="text1"/>
                <w:szCs w:val="20"/>
              </w:rPr>
              <w:t>11.4</w:t>
            </w:r>
            <w:r w:rsidR="00575D57" w:rsidRPr="004754C9">
              <w:rPr>
                <w:rFonts w:eastAsiaTheme="minorHAnsi"/>
                <w:color w:val="000000" w:themeColor="text1"/>
                <w:szCs w:val="20"/>
              </w:rPr>
              <w:fldChar w:fldCharType="end"/>
            </w:r>
            <w:r w:rsidRPr="004754C9">
              <w:rPr>
                <w:rFonts w:eastAsiaTheme="minorHAnsi"/>
                <w:color w:val="000000" w:themeColor="text1"/>
                <w:szCs w:val="20"/>
              </w:rPr>
              <w:t>tidakakanberlakuuntukpetisipembubaranapapun yang sembronoataumenjengkelkan yang diberhentikan, ditahanataudiberhentikandalamwaktu 14 harisejakdimulainya.</w:t>
            </w:r>
          </w:p>
          <w:p w:rsidR="00423036" w:rsidRPr="004754C9" w:rsidRDefault="00423036" w:rsidP="00423036">
            <w:pPr>
              <w:spacing w:line="260" w:lineRule="atLeast"/>
              <w:ind w:left="720"/>
              <w:outlineLvl w:val="2"/>
              <w:rPr>
                <w:rFonts w:eastAsiaTheme="minorHAnsi"/>
                <w:color w:val="000000" w:themeColor="text1"/>
                <w:szCs w:val="20"/>
              </w:rPr>
            </w:pPr>
          </w:p>
          <w:p w:rsidR="004754C9" w:rsidRDefault="004754C9" w:rsidP="004754C9">
            <w:pPr>
              <w:keepNext/>
              <w:numPr>
                <w:ilvl w:val="1"/>
                <w:numId w:val="1"/>
              </w:numPr>
              <w:spacing w:line="260" w:lineRule="atLeast"/>
              <w:rPr>
                <w:rFonts w:eastAsiaTheme="minorHAnsi"/>
                <w:b/>
                <w:color w:val="000000" w:themeColor="text1"/>
                <w:szCs w:val="20"/>
              </w:rPr>
            </w:pPr>
            <w:bookmarkStart w:id="289" w:name="_Ref500751184"/>
            <w:r w:rsidRPr="004754C9">
              <w:rPr>
                <w:rFonts w:eastAsiaTheme="minorHAnsi"/>
                <w:b/>
                <w:color w:val="000000" w:themeColor="text1"/>
                <w:szCs w:val="20"/>
              </w:rPr>
              <w:t>Keabsahan dan ketidakabsahan</w:t>
            </w:r>
            <w:bookmarkEnd w:id="289"/>
          </w:p>
          <w:p w:rsidR="00423036" w:rsidRPr="004754C9" w:rsidRDefault="00423036" w:rsidP="00423036">
            <w:pPr>
              <w:keepNext/>
              <w:spacing w:line="260" w:lineRule="atLeast"/>
              <w:ind w:left="720"/>
              <w:rPr>
                <w:rFonts w:eastAsiaTheme="minorHAnsi"/>
                <w:b/>
                <w:color w:val="000000" w:themeColor="text1"/>
                <w:szCs w:val="20"/>
              </w:rPr>
            </w:pP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 xml:space="preserve">MerupakanataumenjadimelanggarhukumbagiPeminjamuntukmelakukan salah satukewajibannyaberdasarkanDokumenTransaksi. </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DokumenTransaksiapa pun tidakefektifsesuaidenganpersyaratannyaataudiduga oleh Peminjamtidakefektifsesuaidenganpersyaratannyakarenaalasanapa pun.</w:t>
            </w:r>
          </w:p>
          <w:p w:rsidR="004754C9" w:rsidRPr="004754C9" w:rsidRDefault="004754C9" w:rsidP="004754C9">
            <w:pPr>
              <w:spacing w:line="260" w:lineRule="atLeast"/>
              <w:ind w:left="720"/>
              <w:outlineLvl w:val="2"/>
              <w:rPr>
                <w:rFonts w:eastAsiaTheme="minorHAnsi"/>
                <w:color w:val="000000" w:themeColor="text1"/>
                <w:szCs w:val="20"/>
              </w:rPr>
            </w:pPr>
          </w:p>
          <w:p w:rsid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Penolakan</w:t>
            </w:r>
          </w:p>
          <w:p w:rsidR="00027CCC" w:rsidRPr="004754C9" w:rsidRDefault="00027CCC" w:rsidP="00027CCC">
            <w:pPr>
              <w:keepNext/>
              <w:spacing w:line="260" w:lineRule="atLeast"/>
              <w:ind w:left="720"/>
              <w:rPr>
                <w:rFonts w:eastAsiaTheme="minorHAnsi"/>
                <w:b/>
                <w:color w:val="000000" w:themeColor="text1"/>
                <w:szCs w:val="20"/>
              </w:rPr>
            </w:pPr>
          </w:p>
          <w:p w:rsid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PeminjammenyangkalDokumenTransaksiataumenunjukkanniatuntukmenolakDokumenTransaksi.</w:t>
            </w:r>
          </w:p>
          <w:p w:rsidR="00423036" w:rsidRPr="004754C9" w:rsidRDefault="00423036" w:rsidP="00461492">
            <w:pPr>
              <w:numPr>
                <w:ilvl w:val="0"/>
                <w:numId w:val="20"/>
              </w:numPr>
              <w:spacing w:line="260" w:lineRule="atLeast"/>
              <w:rPr>
                <w:rFonts w:eastAsiaTheme="minorHAnsi"/>
                <w:color w:val="000000" w:themeColor="text1"/>
                <w:szCs w:val="20"/>
              </w:rPr>
            </w:pPr>
          </w:p>
          <w:p w:rsid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Hak dan Perbaikan</w:t>
            </w:r>
          </w:p>
          <w:p w:rsidR="00027CCC" w:rsidRPr="004754C9" w:rsidRDefault="00027CCC" w:rsidP="00027CCC">
            <w:pPr>
              <w:keepNext/>
              <w:spacing w:line="260" w:lineRule="atLeast"/>
              <w:ind w:left="720"/>
              <w:rPr>
                <w:rFonts w:eastAsiaTheme="minorHAnsi"/>
                <w:b/>
                <w:color w:val="000000" w:themeColor="text1"/>
                <w:szCs w:val="20"/>
              </w:rPr>
            </w:pPr>
          </w:p>
          <w:p w:rsidR="004754C9" w:rsidRPr="004754C9" w:rsidRDefault="004754C9" w:rsidP="004754C9">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t>Pada dan kapansajasetelahterjadinyaPeristiwaWanprestasi yang terusberlanjut, PemberiPinjamandapat, denganpemberitahuankepadaPeminjam:</w:t>
            </w:r>
          </w:p>
          <w:p w:rsidR="004754C9" w:rsidRPr="004754C9" w:rsidRDefault="004754C9" w:rsidP="00461492">
            <w:pPr>
              <w:numPr>
                <w:ilvl w:val="3"/>
                <w:numId w:val="20"/>
              </w:numPr>
              <w:spacing w:line="260" w:lineRule="atLeast"/>
              <w:outlineLvl w:val="3"/>
              <w:rPr>
                <w:rFonts w:eastAsiaTheme="minorHAnsi"/>
              </w:rPr>
            </w:pPr>
            <w:r w:rsidRPr="004754C9">
              <w:rPr>
                <w:rFonts w:eastAsiaTheme="minorHAnsi"/>
              </w:rPr>
              <w:t>menyatakanbahwasemuaatausebagiandariPinjaman, bersamadenganbunga yang masihharusdibayar, dan semuajumlah lain yang masihharusdibayaratauterhutangberdasarkanDokumenTransaksi, segerajatuh tempo dan harusdibayar, dimanapinjamantersebutakansegerajatuh tempo dan harusdibayar; dan / atau</w:t>
            </w:r>
          </w:p>
          <w:p w:rsidR="004754C9" w:rsidRPr="004754C9" w:rsidRDefault="004754C9" w:rsidP="00461492">
            <w:pPr>
              <w:numPr>
                <w:ilvl w:val="3"/>
                <w:numId w:val="20"/>
              </w:numPr>
              <w:spacing w:line="260" w:lineRule="atLeast"/>
              <w:outlineLvl w:val="3"/>
              <w:rPr>
                <w:rFonts w:eastAsiaTheme="minorHAnsi"/>
              </w:rPr>
            </w:pPr>
            <w:r w:rsidRPr="004754C9">
              <w:rPr>
                <w:rFonts w:eastAsiaTheme="minorHAnsi"/>
              </w:rPr>
              <w:t>menyatakanbahwasemuaatausebagiandariPinjaman, bersamadenganbunga yang masihharusdibayar, dan semuajumlah lain yang masihharusdibayaratauterhutangberdasarkanDokumenTransaksi, harusdibayarsesuaipermintaan, dimanapinjamantersebutakansegeramenjadihutangataspermintaanP</w:t>
            </w:r>
            <w:r w:rsidRPr="004754C9">
              <w:rPr>
                <w:rFonts w:eastAsiaTheme="minorHAnsi"/>
              </w:rPr>
              <w:lastRenderedPageBreak/>
              <w:t>emberiPinjaman; dan / atau</w:t>
            </w:r>
          </w:p>
          <w:p w:rsidR="004754C9" w:rsidRPr="004754C9" w:rsidRDefault="004754C9" w:rsidP="00461492">
            <w:pPr>
              <w:numPr>
                <w:ilvl w:val="3"/>
                <w:numId w:val="20"/>
              </w:numPr>
              <w:spacing w:line="260" w:lineRule="atLeast"/>
              <w:outlineLvl w:val="3"/>
              <w:rPr>
                <w:rFonts w:eastAsiaTheme="minorHAnsi"/>
              </w:rPr>
            </w:pPr>
            <w:r w:rsidRPr="004754C9">
              <w:rPr>
                <w:rFonts w:eastAsiaTheme="minorHAnsi"/>
              </w:rPr>
              <w:t>mengambiltindakanapa pun yang dianggapperlusesuaidenganPerjanjianiniatauDokumenTransaksiapa pun atausesuaidenganhukum dan peraturan yang berlaku, untukmenjaminpembayarankembaliPinjaman; dan / atau</w:t>
            </w:r>
          </w:p>
          <w:p w:rsidR="004754C9" w:rsidRDefault="004754C9" w:rsidP="00461492">
            <w:pPr>
              <w:numPr>
                <w:ilvl w:val="3"/>
                <w:numId w:val="20"/>
              </w:numPr>
              <w:spacing w:line="260" w:lineRule="atLeast"/>
              <w:outlineLvl w:val="3"/>
              <w:rPr>
                <w:rFonts w:eastAsiaTheme="minorHAnsi"/>
              </w:rPr>
            </w:pPr>
            <w:bookmarkStart w:id="290" w:name="_Ref62141150"/>
            <w:r w:rsidRPr="004754C9">
              <w:rPr>
                <w:rFonts w:eastAsiaTheme="minorHAnsi"/>
              </w:rPr>
              <w:t>menyebabkanPropertidialihkankepadaPemberiPinjamanatasbiayaPeminjamselambat-lambatnyatigapuluh (30) harisetelahditerimanyapemberitahuan.</w:t>
            </w:r>
            <w:bookmarkEnd w:id="290"/>
          </w:p>
          <w:p w:rsidR="00027CCC" w:rsidRPr="004754C9" w:rsidRDefault="00027CCC" w:rsidP="00027CCC">
            <w:pPr>
              <w:spacing w:line="260" w:lineRule="atLeast"/>
              <w:ind w:left="1440"/>
              <w:outlineLvl w:val="3"/>
              <w:rPr>
                <w:rFonts w:eastAsiaTheme="minorHAnsi"/>
              </w:rPr>
            </w:pP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UntuktujuanpengalihantersebutsebagaimanadiaturdalamKlausul 11.7</w:t>
            </w:r>
            <w:r w:rsidR="00575D57" w:rsidRPr="004754C9">
              <w:rPr>
                <w:rFonts w:eastAsiaTheme="minorHAnsi"/>
              </w:rPr>
              <w:fldChar w:fldCharType="begin"/>
            </w:r>
            <w:r w:rsidRPr="004754C9">
              <w:rPr>
                <w:rFonts w:eastAsiaTheme="minorHAnsi"/>
              </w:rPr>
              <w:instrText xml:space="preserve"> REF _Ref62141150 \r \h </w:instrText>
            </w:r>
            <w:r w:rsidR="00575D57" w:rsidRPr="004754C9">
              <w:rPr>
                <w:rFonts w:eastAsiaTheme="minorHAnsi"/>
              </w:rPr>
            </w:r>
            <w:r w:rsidR="00575D57" w:rsidRPr="004754C9">
              <w:rPr>
                <w:rFonts w:eastAsiaTheme="minorHAnsi"/>
              </w:rPr>
              <w:fldChar w:fldCharType="separate"/>
            </w:r>
            <w:r w:rsidRPr="004754C9">
              <w:rPr>
                <w:rFonts w:eastAsiaTheme="minorHAnsi"/>
              </w:rPr>
              <w:t>(a)(iv)</w:t>
            </w:r>
            <w:r w:rsidR="00575D57" w:rsidRPr="004754C9">
              <w:rPr>
                <w:rFonts w:eastAsiaTheme="minorHAnsi"/>
              </w:rPr>
              <w:fldChar w:fldCharType="end"/>
            </w:r>
            <w:r w:rsidRPr="004754C9">
              <w:rPr>
                <w:rFonts w:eastAsiaTheme="minorHAnsi"/>
              </w:rPr>
              <w:t>, Peminjamdenganinimemberikanpengesahan yang tidakdapatdibatalkankepadaPemberiPinjamandenganhaksubstitusi, untuk dan atasnamaPeminjam (jikasecarawajar dan benar-benardiperlukan oleh PemberiPinjaman) untukmenandatanganiakta, formulir, dokumenatausurat yang diperlukansebelumnyaataudisaksikan oleh otoritas yang berwenang, dengansyarat dan ketentuan yang dianggapwajar oleh PemberiPinjamanuntukmenyempurnakanhak dan kepentinganPemberiPinjamansehubungandenganPropertitermasukmendaftarkankepemilikan Tanah atasnamaPemberiPinjaman.</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UntuksemuahalPemberiPinjamandiberiwewenanguntukhadirdimanapun dan dihadapansiapapun, untukmenandatangani dan menyerahkan / menyerahkansurat, sertifikat, aplikasi dan dokumenlainnya, untukmenerimapembayaranapapun dan memberikantandaterimauntukitu, jikadiperlukan, untukmembayarsemuabiaya dan menerimabuktipembayaran, memberikaninformasi dan secaraumumuntukmelakukan dan melakukansemua dan tindakanapa pun terkaitPropertitanpakecuali.</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Terlepasdariketentuan dan ketentuanterkait yang ditetapkandalam masing-masing DokumenTransaksi, pengakhiranPerjanjianinisetelahterjadinyaKejadianWanprestasi juga akandianggapsebagaiperistiwawanprestasi di semuaDokumenTransaksilainnya yang akanmengakibatkanpengakhirandarisemuaDokumenTransaksilainnya.</w:t>
            </w:r>
          </w:p>
          <w:p w:rsidR="004754C9" w:rsidRPr="004754C9" w:rsidRDefault="004754C9" w:rsidP="004754C9">
            <w:pPr>
              <w:keepNext/>
              <w:spacing w:line="260" w:lineRule="atLeast"/>
              <w:ind w:left="720" w:hanging="720"/>
              <w:outlineLvl w:val="0"/>
              <w:rPr>
                <w:rFonts w:eastAsiaTheme="minorHAnsi"/>
                <w:b/>
                <w:caps/>
                <w:kern w:val="28"/>
              </w:rPr>
            </w:pPr>
          </w:p>
        </w:tc>
      </w:tr>
      <w:tr w:rsidR="004754C9" w:rsidRPr="004754C9" w:rsidTr="00FE0B60">
        <w:tc>
          <w:tcPr>
            <w:tcW w:w="4621" w:type="dxa"/>
            <w:tcBorders>
              <w:top w:val="nil"/>
              <w:left w:val="nil"/>
              <w:bottom w:val="nil"/>
              <w:right w:val="nil"/>
            </w:tcBorders>
          </w:tcPr>
          <w:p w:rsidR="004754C9" w:rsidRPr="00027CCC" w:rsidRDefault="004754C9" w:rsidP="00461492">
            <w:pPr>
              <w:pStyle w:val="AOHead1"/>
              <w:numPr>
                <w:ilvl w:val="0"/>
                <w:numId w:val="42"/>
              </w:numPr>
              <w:rPr>
                <w:color w:val="000000" w:themeColor="text1"/>
              </w:rPr>
            </w:pPr>
            <w:r w:rsidRPr="00027CCC">
              <w:rPr>
                <w:color w:val="000000" w:themeColor="text1"/>
              </w:rPr>
              <w:lastRenderedPageBreak/>
              <w:t>Transfer by the Lender</w:t>
            </w:r>
          </w:p>
          <w:p w:rsidR="004754C9" w:rsidRPr="004754C9" w:rsidRDefault="00BF097A"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12.1       </w:t>
            </w:r>
            <w:r w:rsidR="004754C9" w:rsidRPr="004754C9">
              <w:rPr>
                <w:rFonts w:eastAsiaTheme="minorHAnsi"/>
                <w:b/>
                <w:color w:val="000000" w:themeColor="text1"/>
              </w:rPr>
              <w:t>Assignments and transfers by the Lender</w:t>
            </w:r>
          </w:p>
          <w:p w:rsidR="004754C9" w:rsidRPr="004754C9" w:rsidRDefault="00BF097A" w:rsidP="00BF097A">
            <w:pPr>
              <w:pStyle w:val="AOHead1"/>
              <w:numPr>
                <w:ilvl w:val="0"/>
                <w:numId w:val="0"/>
              </w:numPr>
              <w:ind w:left="720"/>
              <w:rPr>
                <w:b w:val="0"/>
                <w:bCs/>
                <w:color w:val="000000" w:themeColor="text1"/>
              </w:rPr>
            </w:pPr>
            <w:r w:rsidRPr="004754C9">
              <w:rPr>
                <w:b w:val="0"/>
                <w:bCs/>
                <w:caps w:val="0"/>
                <w:color w:val="000000" w:themeColor="text1"/>
              </w:rPr>
              <w:t>Subject to this clause</w:t>
            </w:r>
            <w:r w:rsidR="00C53C83">
              <w:rPr>
                <w:b w:val="0"/>
                <w:bCs/>
                <w:caps w:val="0"/>
                <w:color w:val="000000" w:themeColor="text1"/>
              </w:rPr>
              <w:t xml:space="preserve"> 12, </w:t>
            </w:r>
            <w:r w:rsidRPr="004754C9">
              <w:rPr>
                <w:b w:val="0"/>
                <w:bCs/>
                <w:caps w:val="0"/>
                <w:color w:val="000000" w:themeColor="text1"/>
              </w:rPr>
              <w:t>the lender (the existing lender) may:</w:t>
            </w:r>
          </w:p>
          <w:p w:rsidR="004754C9" w:rsidRPr="004754C9" w:rsidRDefault="004754C9" w:rsidP="00461492">
            <w:pPr>
              <w:numPr>
                <w:ilvl w:val="2"/>
                <w:numId w:val="43"/>
              </w:numPr>
              <w:spacing w:line="260" w:lineRule="atLeast"/>
              <w:outlineLvl w:val="2"/>
              <w:rPr>
                <w:rFonts w:eastAsiaTheme="minorHAnsi"/>
                <w:color w:val="000000" w:themeColor="text1"/>
              </w:rPr>
            </w:pPr>
            <w:r w:rsidRPr="004754C9">
              <w:rPr>
                <w:rFonts w:eastAsiaTheme="minorHAnsi"/>
                <w:color w:val="000000" w:themeColor="text1"/>
              </w:rPr>
              <w:t>assign any of its rights; or</w:t>
            </w:r>
          </w:p>
          <w:p w:rsidR="004754C9" w:rsidRDefault="004754C9" w:rsidP="00461492">
            <w:pPr>
              <w:numPr>
                <w:ilvl w:val="2"/>
                <w:numId w:val="20"/>
              </w:numPr>
              <w:spacing w:line="260" w:lineRule="atLeast"/>
              <w:outlineLvl w:val="2"/>
              <w:rPr>
                <w:rFonts w:eastAsiaTheme="minorHAnsi"/>
                <w:color w:val="000000" w:themeColor="text1"/>
              </w:rPr>
            </w:pPr>
            <w:r w:rsidRPr="004754C9">
              <w:rPr>
                <w:rFonts w:eastAsiaTheme="minorHAnsi"/>
                <w:color w:val="000000" w:themeColor="text1"/>
              </w:rPr>
              <w:t>transfer by novation any of its rights and obligations,</w:t>
            </w:r>
            <w:r w:rsidR="00BF097A">
              <w:rPr>
                <w:color w:val="000000" w:themeColor="text1"/>
              </w:rPr>
              <w:t>u</w:t>
            </w:r>
            <w:r w:rsidR="00BF097A" w:rsidRPr="00BF097A">
              <w:rPr>
                <w:bCs/>
                <w:color w:val="000000" w:themeColor="text1"/>
              </w:rPr>
              <w:t xml:space="preserve">nder </w:t>
            </w:r>
            <w:r w:rsidR="00BF097A" w:rsidRPr="00BF097A">
              <w:rPr>
                <w:bCs/>
                <w:color w:val="000000" w:themeColor="text1"/>
              </w:rPr>
              <w:lastRenderedPageBreak/>
              <w:t xml:space="preserve">the transaction documents to another bank or financial institution or to a trust, fund or other entity which is regularly engaged in or </w:t>
            </w:r>
            <w:r w:rsidR="00BF097A" w:rsidRPr="00BF097A">
              <w:rPr>
                <w:bCs/>
                <w:color w:val="000000" w:themeColor="text1"/>
              </w:rPr>
              <w:lastRenderedPageBreak/>
              <w:t>established for the purpose of making, purchasing or investing in loans, securities or other financial assets</w:t>
            </w:r>
            <w:r w:rsidR="00BF097A" w:rsidRPr="00BF097A">
              <w:rPr>
                <w:color w:val="000000" w:themeColor="text1"/>
              </w:rPr>
              <w:t xml:space="preserve"> (thenew lender</w:t>
            </w:r>
            <w:r w:rsidRPr="00BF097A">
              <w:rPr>
                <w:rFonts w:eastAsiaTheme="minorHAnsi"/>
                <w:color w:val="000000" w:themeColor="text1"/>
              </w:rPr>
              <w:t>).</w:t>
            </w:r>
          </w:p>
          <w:p w:rsidR="00BF097A" w:rsidRPr="00BF097A" w:rsidRDefault="00BF097A" w:rsidP="00BF097A">
            <w:pPr>
              <w:spacing w:line="260" w:lineRule="atLeast"/>
              <w:ind w:left="720"/>
              <w:outlineLvl w:val="2"/>
              <w:rPr>
                <w:rFonts w:eastAsiaTheme="minorHAnsi"/>
                <w:color w:val="000000" w:themeColor="text1"/>
              </w:rPr>
            </w:pPr>
          </w:p>
          <w:p w:rsidR="00241FD3" w:rsidRDefault="00BF097A" w:rsidP="004754C9">
            <w:pPr>
              <w:keepNext/>
              <w:tabs>
                <w:tab w:val="num" w:pos="720"/>
              </w:tabs>
              <w:spacing w:line="260" w:lineRule="atLeast"/>
              <w:rPr>
                <w:rFonts w:eastAsiaTheme="minorHAnsi"/>
                <w:b/>
                <w:color w:val="000000" w:themeColor="text1"/>
              </w:rPr>
            </w:pPr>
            <w:r>
              <w:rPr>
                <w:rFonts w:eastAsiaTheme="minorHAnsi"/>
                <w:b/>
                <w:color w:val="000000" w:themeColor="text1"/>
              </w:rPr>
              <w:lastRenderedPageBreak/>
              <w:t xml:space="preserve">12.2      </w:t>
            </w:r>
            <w:r w:rsidR="004754C9" w:rsidRPr="004754C9">
              <w:rPr>
                <w:rFonts w:eastAsiaTheme="minorHAnsi"/>
                <w:b/>
                <w:color w:val="000000" w:themeColor="text1"/>
              </w:rPr>
              <w:t>Company consent</w:t>
            </w:r>
          </w:p>
          <w:p w:rsidR="00241FD3" w:rsidRPr="004754C9" w:rsidRDefault="00241FD3" w:rsidP="004754C9">
            <w:pPr>
              <w:keepNext/>
              <w:tabs>
                <w:tab w:val="num" w:pos="720"/>
              </w:tabs>
              <w:spacing w:line="260" w:lineRule="atLeast"/>
              <w:rPr>
                <w:rFonts w:eastAsiaTheme="minorHAnsi"/>
                <w:b/>
                <w:color w:val="000000" w:themeColor="text1"/>
              </w:rPr>
            </w:pP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The consent of the Borrower is required for an assignment or transfer by the Existing Lender, unless the assignment or tra</w:t>
            </w:r>
            <w:r w:rsidRPr="004754C9">
              <w:rPr>
                <w:rFonts w:eastAsiaTheme="minorHAnsi"/>
                <w:color w:val="000000" w:themeColor="text1"/>
              </w:rPr>
              <w:lastRenderedPageBreak/>
              <w:t>nsfer is made at a time when an Event of Default is continuing.</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 xml:space="preserve">The consent of the Borrower to an assignment or transfer must </w:t>
            </w:r>
            <w:r w:rsidRPr="004754C9">
              <w:rPr>
                <w:rFonts w:eastAsiaTheme="minorHAnsi"/>
                <w:color w:val="000000" w:themeColor="text1"/>
              </w:rPr>
              <w:lastRenderedPageBreak/>
              <w:t>not be unreasonably withheld or delayed. The Borrower will be deemed to have given its consent five Business Days after the Exis</w:t>
            </w:r>
            <w:r w:rsidRPr="004754C9">
              <w:rPr>
                <w:rFonts w:eastAsiaTheme="minorHAnsi"/>
                <w:color w:val="000000" w:themeColor="text1"/>
              </w:rPr>
              <w:lastRenderedPageBreak/>
              <w:t>ting Lender has requested it unless consent is expressly refused by the Borrower within that time.</w:t>
            </w:r>
          </w:p>
          <w:p w:rsidR="004754C9" w:rsidRPr="004754C9" w:rsidRDefault="007D7A1F" w:rsidP="00BF097A">
            <w:pPr>
              <w:pStyle w:val="AOHead1"/>
            </w:pPr>
            <w:r w:rsidRPr="004754C9">
              <w:rPr>
                <w:caps w:val="0"/>
                <w:color w:val="000000" w:themeColor="text1"/>
              </w:rPr>
              <w:t>Changes to the borrower</w:t>
            </w:r>
          </w:p>
          <w:p w:rsidR="004754C9" w:rsidRPr="004754C9" w:rsidRDefault="00BF097A" w:rsidP="00BF097A">
            <w:pPr>
              <w:pStyle w:val="AOHead1"/>
              <w:numPr>
                <w:ilvl w:val="0"/>
                <w:numId w:val="0"/>
              </w:numPr>
              <w:ind w:left="720"/>
              <w:rPr>
                <w:b w:val="0"/>
                <w:bCs/>
                <w:color w:val="000000" w:themeColor="text1"/>
              </w:rPr>
            </w:pPr>
            <w:r w:rsidRPr="004754C9">
              <w:rPr>
                <w:b w:val="0"/>
                <w:bCs/>
                <w:caps w:val="0"/>
                <w:color w:val="000000" w:themeColor="text1"/>
              </w:rPr>
              <w:t xml:space="preserve">The borrower may notassign any of its rights or transfer </w:t>
            </w:r>
            <w:r w:rsidRPr="004754C9">
              <w:rPr>
                <w:b w:val="0"/>
                <w:bCs/>
                <w:caps w:val="0"/>
                <w:color w:val="000000" w:themeColor="text1"/>
              </w:rPr>
              <w:lastRenderedPageBreak/>
              <w:t>any of its rights or obligations under the transaction documents.</w:t>
            </w:r>
          </w:p>
          <w:p w:rsidR="004754C9" w:rsidRPr="004754C9" w:rsidRDefault="004754C9" w:rsidP="007D7A1F">
            <w:pPr>
              <w:pStyle w:val="AOHead1"/>
              <w:numPr>
                <w:ilvl w:val="0"/>
                <w:numId w:val="0"/>
              </w:numPr>
              <w:ind w:left="720"/>
              <w:rPr>
                <w:color w:val="000000" w:themeColor="text1"/>
              </w:rPr>
            </w:pPr>
          </w:p>
          <w:p w:rsidR="004754C9" w:rsidRPr="004754C9" w:rsidRDefault="004754C9" w:rsidP="000E0BA6">
            <w:pPr>
              <w:pStyle w:val="AOHead1"/>
              <w:rPr>
                <w:color w:val="000000" w:themeColor="text1"/>
              </w:rPr>
            </w:pPr>
            <w:r w:rsidRPr="004754C9">
              <w:rPr>
                <w:color w:val="000000" w:themeColor="text1"/>
              </w:rPr>
              <w:t>Payment mechanics</w:t>
            </w:r>
          </w:p>
          <w:p w:rsidR="004754C9" w:rsidRPr="004754C9" w:rsidRDefault="004754C9" w:rsidP="009137D3">
            <w:pPr>
              <w:pStyle w:val="AOHead2"/>
            </w:pPr>
            <w:r w:rsidRPr="004754C9">
              <w:t>Payments to the Lender</w:t>
            </w:r>
          </w:p>
          <w:p w:rsidR="004754C9" w:rsidRPr="009137D3" w:rsidRDefault="004754C9" w:rsidP="00461492">
            <w:pPr>
              <w:pStyle w:val="ListParagraph"/>
              <w:numPr>
                <w:ilvl w:val="4"/>
                <w:numId w:val="20"/>
              </w:numPr>
              <w:spacing w:line="260" w:lineRule="atLeast"/>
              <w:outlineLvl w:val="2"/>
              <w:rPr>
                <w:rFonts w:eastAsiaTheme="minorHAnsi"/>
              </w:rPr>
            </w:pPr>
            <w:r w:rsidRPr="009137D3">
              <w:rPr>
                <w:rFonts w:eastAsiaTheme="minorHAnsi"/>
              </w:rPr>
              <w:t>The borrow is required to pay the lender the monthly loan repayments on the 15</w:t>
            </w:r>
            <w:r w:rsidRPr="009137D3">
              <w:rPr>
                <w:rFonts w:eastAsiaTheme="minorHAnsi"/>
                <w:vertAlign w:val="superscript"/>
              </w:rPr>
              <w:t>th</w:t>
            </w:r>
            <w:r w:rsidRPr="009137D3">
              <w:rPr>
                <w:rFonts w:eastAsiaTheme="minorHAnsi"/>
              </w:rPr>
              <w:t xml:space="preserve"> </w:t>
            </w:r>
            <w:r w:rsidRPr="009137D3">
              <w:rPr>
                <w:rFonts w:eastAsiaTheme="minorHAnsi"/>
              </w:rPr>
              <w:lastRenderedPageBreak/>
              <w:t xml:space="preserve">day of every month </w:t>
            </w:r>
          </w:p>
          <w:p w:rsidR="004754C9" w:rsidRPr="004754C9" w:rsidRDefault="004754C9" w:rsidP="00461492">
            <w:pPr>
              <w:numPr>
                <w:ilvl w:val="2"/>
                <w:numId w:val="44"/>
              </w:numPr>
              <w:tabs>
                <w:tab w:val="clear" w:pos="1430"/>
              </w:tabs>
              <w:spacing w:line="260" w:lineRule="atLeast"/>
              <w:outlineLvl w:val="2"/>
              <w:rPr>
                <w:rFonts w:eastAsiaTheme="minorHAnsi"/>
              </w:rPr>
            </w:pPr>
            <w:r w:rsidRPr="004754C9">
              <w:rPr>
                <w:rFonts w:eastAsiaTheme="minorHAnsi"/>
                <w:color w:val="000000" w:themeColor="text1"/>
              </w:rPr>
              <w:t xml:space="preserve">On each date on which the Borrower is required to make a payment under a Transaction Document, the </w:t>
            </w:r>
            <w:r w:rsidRPr="004754C9">
              <w:rPr>
                <w:rFonts w:eastAsiaTheme="minorHAnsi"/>
                <w:color w:val="000000" w:themeColor="text1"/>
              </w:rPr>
              <w:lastRenderedPageBreak/>
              <w:t xml:space="preserve">Borrower shall make the same available to the Lender (unless a contrary indication appears in a Transaction Document) for value </w:t>
            </w:r>
            <w:r w:rsidRPr="004754C9">
              <w:rPr>
                <w:rFonts w:eastAsiaTheme="minorHAnsi"/>
                <w:color w:val="000000" w:themeColor="text1"/>
              </w:rPr>
              <w:lastRenderedPageBreak/>
              <w:t>on the due date at the time and in such funds as is specified by the Lender as being customary at the time for settlement of transa</w:t>
            </w:r>
            <w:r w:rsidRPr="004754C9">
              <w:rPr>
                <w:rFonts w:eastAsiaTheme="minorHAnsi"/>
                <w:color w:val="000000" w:themeColor="text1"/>
              </w:rPr>
              <w:lastRenderedPageBreak/>
              <w:t>ctions in the relevant currency in the place of payment.</w:t>
            </w:r>
          </w:p>
          <w:p w:rsidR="004754C9" w:rsidRPr="004754C9" w:rsidRDefault="004754C9" w:rsidP="00461492">
            <w:pPr>
              <w:numPr>
                <w:ilvl w:val="2"/>
                <w:numId w:val="20"/>
              </w:numPr>
              <w:tabs>
                <w:tab w:val="clear" w:pos="1430"/>
                <w:tab w:val="num" w:pos="1134"/>
              </w:tabs>
              <w:spacing w:line="260" w:lineRule="atLeast"/>
              <w:ind w:left="1134" w:hanging="414"/>
              <w:outlineLvl w:val="2"/>
              <w:rPr>
                <w:rFonts w:eastAsiaTheme="minorHAnsi"/>
              </w:rPr>
            </w:pPr>
            <w:r w:rsidRPr="004754C9">
              <w:rPr>
                <w:rFonts w:eastAsiaTheme="minorHAnsi"/>
                <w:color w:val="000000" w:themeColor="text1"/>
              </w:rPr>
              <w:t>Payment shall be made to such account with such bank as the Lender specifies below:</w:t>
            </w:r>
          </w:p>
          <w:p w:rsidR="004754C9" w:rsidRPr="004754C9" w:rsidRDefault="00241FD3" w:rsidP="00241FD3">
            <w:pPr>
              <w:pStyle w:val="AOHead1"/>
              <w:numPr>
                <w:ilvl w:val="0"/>
                <w:numId w:val="0"/>
              </w:numPr>
              <w:ind w:left="720"/>
              <w:rPr>
                <w:b w:val="0"/>
                <w:bCs/>
              </w:rPr>
            </w:pPr>
            <w:r w:rsidRPr="004754C9">
              <w:rPr>
                <w:b w:val="0"/>
                <w:bCs/>
                <w:caps w:val="0"/>
              </w:rPr>
              <w:t>Bank:</w:t>
            </w:r>
            <w:r w:rsidR="00742AE9" w:rsidRPr="004754C9">
              <w:rPr>
                <w:b w:val="0"/>
                <w:bCs/>
                <w:caps w:val="0"/>
                <w:color w:val="000000"/>
                <w:shd w:val="clear" w:color="auto" w:fill="FFFFFF"/>
              </w:rPr>
              <w:t>CIMB </w:t>
            </w:r>
            <w:r w:rsidR="00742AE9">
              <w:rPr>
                <w:b w:val="0"/>
                <w:bCs/>
                <w:caps w:val="0"/>
                <w:color w:val="000000"/>
                <w:shd w:val="clear" w:color="auto" w:fill="FFFFFF"/>
              </w:rPr>
              <w:t>N</w:t>
            </w:r>
            <w:r w:rsidRPr="004754C9">
              <w:rPr>
                <w:b w:val="0"/>
                <w:bCs/>
                <w:caps w:val="0"/>
                <w:color w:val="000000"/>
                <w:shd w:val="clear" w:color="auto" w:fill="FFFFFF"/>
              </w:rPr>
              <w:t>iaga</w:t>
            </w:r>
          </w:p>
          <w:p w:rsidR="004754C9" w:rsidRPr="004754C9" w:rsidRDefault="00241FD3" w:rsidP="00241FD3">
            <w:pPr>
              <w:pStyle w:val="AOHead1"/>
              <w:numPr>
                <w:ilvl w:val="0"/>
                <w:numId w:val="0"/>
              </w:numPr>
              <w:ind w:left="720"/>
              <w:rPr>
                <w:b w:val="0"/>
                <w:bCs/>
              </w:rPr>
            </w:pPr>
            <w:r w:rsidRPr="004754C9">
              <w:rPr>
                <w:b w:val="0"/>
                <w:bCs/>
                <w:caps w:val="0"/>
              </w:rPr>
              <w:t>Account number (idr):</w:t>
            </w:r>
            <w:r w:rsidRPr="004754C9">
              <w:rPr>
                <w:b w:val="0"/>
                <w:bCs/>
                <w:caps w:val="0"/>
              </w:rPr>
              <w:tab/>
              <w:t>806</w:t>
            </w:r>
            <w:r w:rsidRPr="004754C9">
              <w:rPr>
                <w:b w:val="0"/>
                <w:bCs/>
                <w:caps w:val="0"/>
              </w:rPr>
              <w:lastRenderedPageBreak/>
              <w:t>777222500 (idr)</w:t>
            </w:r>
          </w:p>
          <w:p w:rsidR="004754C9" w:rsidRDefault="00241FD3" w:rsidP="00241FD3">
            <w:pPr>
              <w:pStyle w:val="AOHead1"/>
              <w:numPr>
                <w:ilvl w:val="0"/>
                <w:numId w:val="0"/>
              </w:numPr>
              <w:ind w:left="720"/>
              <w:rPr>
                <w:b w:val="0"/>
                <w:bCs/>
                <w:color w:val="000000"/>
                <w:bdr w:val="none" w:sz="0" w:space="0" w:color="auto" w:frame="1"/>
              </w:rPr>
            </w:pPr>
            <w:r w:rsidRPr="004754C9">
              <w:rPr>
                <w:b w:val="0"/>
                <w:bCs/>
                <w:caps w:val="0"/>
              </w:rPr>
              <w:t>Bank identifier code</w:t>
            </w:r>
            <w:r w:rsidR="004754C9" w:rsidRPr="004754C9">
              <w:rPr>
                <w:b w:val="0"/>
                <w:bCs/>
              </w:rPr>
              <w:t>:</w:t>
            </w:r>
            <w:r w:rsidR="004754C9" w:rsidRPr="004754C9">
              <w:rPr>
                <w:b w:val="0"/>
                <w:bCs/>
              </w:rPr>
              <w:tab/>
            </w:r>
            <w:r w:rsidR="004754C9" w:rsidRPr="004754C9">
              <w:rPr>
                <w:b w:val="0"/>
                <w:bCs/>
                <w:color w:val="000000"/>
                <w:bdr w:val="none" w:sz="0" w:space="0" w:color="auto" w:frame="1"/>
              </w:rPr>
              <w:t>022</w:t>
            </w:r>
          </w:p>
          <w:p w:rsidR="00C97334" w:rsidRPr="004754C9" w:rsidRDefault="00C97334" w:rsidP="00C97334">
            <w:pPr>
              <w:pStyle w:val="AODocTxtL1"/>
            </w:pPr>
            <w:r w:rsidRPr="00C97334">
              <w:t>Swift Code: BNIAIDJA</w:t>
            </w:r>
          </w:p>
          <w:p w:rsidR="004754C9" w:rsidRPr="004754C9" w:rsidRDefault="00241FD3" w:rsidP="00241FD3">
            <w:pPr>
              <w:pStyle w:val="AOHead1"/>
              <w:numPr>
                <w:ilvl w:val="0"/>
                <w:numId w:val="0"/>
              </w:numPr>
              <w:ind w:left="720"/>
              <w:rPr>
                <w:b w:val="0"/>
                <w:bCs/>
              </w:rPr>
            </w:pPr>
            <w:r w:rsidRPr="004754C9">
              <w:rPr>
                <w:b w:val="0"/>
                <w:bCs/>
                <w:caps w:val="0"/>
              </w:rPr>
              <w:t>Account name:</w:t>
            </w:r>
            <w:r w:rsidRPr="004754C9">
              <w:rPr>
                <w:b w:val="0"/>
                <w:bCs/>
                <w:caps w:val="0"/>
              </w:rPr>
              <w:tab/>
            </w:r>
            <w:r w:rsidRPr="004754C9">
              <w:rPr>
                <w:b w:val="0"/>
                <w:bCs/>
                <w:caps w:val="0"/>
                <w:color w:val="000000"/>
                <w:bdr w:val="none" w:sz="0" w:space="0" w:color="auto" w:frame="1"/>
              </w:rPr>
              <w:t xml:space="preserve">pt. Quarterback </w:t>
            </w:r>
            <w:r w:rsidR="00742AE9">
              <w:rPr>
                <w:b w:val="0"/>
                <w:bCs/>
                <w:caps w:val="0"/>
                <w:color w:val="000000"/>
                <w:bdr w:val="none" w:sz="0" w:space="0" w:color="auto" w:frame="1"/>
              </w:rPr>
              <w:t>C</w:t>
            </w:r>
            <w:r w:rsidRPr="004754C9">
              <w:rPr>
                <w:b w:val="0"/>
                <w:bCs/>
                <w:caps w:val="0"/>
                <w:color w:val="000000"/>
                <w:bdr w:val="none" w:sz="0" w:space="0" w:color="auto" w:frame="1"/>
              </w:rPr>
              <w:t xml:space="preserve">apital </w:t>
            </w:r>
            <w:r w:rsidR="00742AE9">
              <w:rPr>
                <w:b w:val="0"/>
                <w:bCs/>
                <w:caps w:val="0"/>
                <w:color w:val="000000"/>
                <w:bdr w:val="none" w:sz="0" w:space="0" w:color="auto" w:frame="1"/>
              </w:rPr>
              <w:t>I</w:t>
            </w:r>
            <w:r w:rsidRPr="004754C9">
              <w:rPr>
                <w:b w:val="0"/>
                <w:bCs/>
                <w:caps w:val="0"/>
                <w:color w:val="000000"/>
                <w:bdr w:val="none" w:sz="0" w:space="0" w:color="auto" w:frame="1"/>
              </w:rPr>
              <w:t>ndonesia</w:t>
            </w:r>
          </w:p>
          <w:p w:rsidR="004754C9" w:rsidRDefault="00916AB8" w:rsidP="00916AB8">
            <w:pPr>
              <w:pStyle w:val="AOHead1"/>
              <w:numPr>
                <w:ilvl w:val="0"/>
                <w:numId w:val="0"/>
              </w:numPr>
              <w:ind w:left="720"/>
              <w:rPr>
                <w:b w:val="0"/>
                <w:bCs/>
                <w:caps w:val="0"/>
              </w:rPr>
            </w:pPr>
            <w:r w:rsidRPr="004754C9">
              <w:rPr>
                <w:b w:val="0"/>
                <w:bCs/>
                <w:caps w:val="0"/>
              </w:rPr>
              <w:t>(The lender’s account</w:t>
            </w:r>
            <w:r w:rsidR="004754C9" w:rsidRPr="004754C9">
              <w:rPr>
                <w:b w:val="0"/>
                <w:bCs/>
              </w:rPr>
              <w:t xml:space="preserve">) </w:t>
            </w:r>
            <w:r w:rsidRPr="004754C9">
              <w:rPr>
                <w:b w:val="0"/>
                <w:bCs/>
                <w:caps w:val="0"/>
              </w:rPr>
              <w:t>or such other account as the lender shall, not less than three (3) business days before the date that payment is due, have specified by giving notice to the borrower for the purpose of that payment.</w:t>
            </w:r>
          </w:p>
          <w:p w:rsidR="00916AB8" w:rsidRPr="004754C9" w:rsidRDefault="00916AB8" w:rsidP="00916AB8">
            <w:pPr>
              <w:pStyle w:val="AODocTxtL1"/>
            </w:pPr>
          </w:p>
          <w:p w:rsidR="004754C9" w:rsidRDefault="004754C9" w:rsidP="00C97334">
            <w:pPr>
              <w:pStyle w:val="AOHead2"/>
            </w:pPr>
            <w:r w:rsidRPr="004754C9">
              <w:lastRenderedPageBreak/>
              <w:t>Partial payments</w:t>
            </w:r>
          </w:p>
          <w:p w:rsidR="00C97334" w:rsidRPr="004754C9" w:rsidRDefault="00C97334" w:rsidP="004754C9">
            <w:pPr>
              <w:keepNext/>
              <w:tabs>
                <w:tab w:val="num" w:pos="720"/>
              </w:tabs>
              <w:spacing w:line="260" w:lineRule="atLeast"/>
              <w:rPr>
                <w:rFonts w:eastAsiaTheme="minorHAnsi"/>
                <w:b/>
                <w:color w:val="000000" w:themeColor="text1"/>
              </w:rPr>
            </w:pP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If the Lender receives a payment that is insufficient to discharge all the amounts then due and payable by the Borro</w:t>
            </w:r>
            <w:r w:rsidRPr="004754C9">
              <w:rPr>
                <w:rFonts w:eastAsiaTheme="minorHAnsi"/>
                <w:color w:val="000000" w:themeColor="text1"/>
              </w:rPr>
              <w:lastRenderedPageBreak/>
              <w:t>wer under the Transaction Documents, the Lender shall apply that payment towards the obligations of the Borrower under the Transa</w:t>
            </w:r>
            <w:r w:rsidRPr="004754C9">
              <w:rPr>
                <w:rFonts w:eastAsiaTheme="minorHAnsi"/>
                <w:color w:val="000000" w:themeColor="text1"/>
              </w:rPr>
              <w:lastRenderedPageBreak/>
              <w:t>ction Documents in the order the Lender chooses.</w:t>
            </w:r>
          </w:p>
          <w:p w:rsid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 xml:space="preserve">Paragraph </w:t>
            </w:r>
            <w:r w:rsidR="00575D57" w:rsidRPr="004754C9">
              <w:rPr>
                <w:rFonts w:eastAsiaTheme="minorHAnsi"/>
                <w:color w:val="000000" w:themeColor="text1"/>
              </w:rPr>
              <w:fldChar w:fldCharType="begin"/>
            </w:r>
            <w:r w:rsidRPr="004754C9">
              <w:rPr>
                <w:rFonts w:eastAsiaTheme="minorHAnsi"/>
                <w:color w:val="000000" w:themeColor="text1"/>
              </w:rPr>
              <w:instrText xml:space="preserve"> REF _Ref501284305 \r \h </w:instrText>
            </w:r>
            <w:r w:rsidR="00575D57" w:rsidRPr="004754C9">
              <w:rPr>
                <w:rFonts w:eastAsiaTheme="minorHAnsi"/>
                <w:color w:val="000000" w:themeColor="text1"/>
              </w:rPr>
            </w:r>
            <w:r w:rsidR="00575D57" w:rsidRPr="004754C9">
              <w:rPr>
                <w:rFonts w:eastAsiaTheme="minorHAnsi"/>
                <w:color w:val="000000" w:themeColor="text1"/>
              </w:rPr>
              <w:fldChar w:fldCharType="separate"/>
            </w:r>
            <w:r w:rsidRPr="004754C9">
              <w:rPr>
                <w:rFonts w:eastAsiaTheme="minorHAnsi"/>
                <w:color w:val="000000" w:themeColor="text1"/>
              </w:rPr>
              <w:t>(a)</w:t>
            </w:r>
            <w:r w:rsidR="00575D57" w:rsidRPr="004754C9">
              <w:rPr>
                <w:rFonts w:eastAsiaTheme="minorHAnsi"/>
                <w:color w:val="000000" w:themeColor="text1"/>
              </w:rPr>
              <w:fldChar w:fldCharType="end"/>
            </w:r>
            <w:r w:rsidR="00575D57" w:rsidRPr="004754C9">
              <w:rPr>
                <w:rFonts w:eastAsiaTheme="minorHAnsi"/>
                <w:color w:val="000000" w:themeColor="text1"/>
              </w:rPr>
              <w:fldChar w:fldCharType="begin"/>
            </w:r>
            <w:r w:rsidRPr="004754C9">
              <w:rPr>
                <w:rFonts w:eastAsiaTheme="minorHAnsi"/>
                <w:color w:val="000000" w:themeColor="text1"/>
              </w:rPr>
              <w:instrText xml:space="preserve"> REF _Ref501284305 \p \h </w:instrText>
            </w:r>
            <w:r w:rsidR="00575D57" w:rsidRPr="004754C9">
              <w:rPr>
                <w:rFonts w:eastAsiaTheme="minorHAnsi"/>
                <w:color w:val="000000" w:themeColor="text1"/>
              </w:rPr>
            </w:r>
            <w:r w:rsidR="00575D57" w:rsidRPr="004754C9">
              <w:rPr>
                <w:rFonts w:eastAsiaTheme="minorHAnsi"/>
                <w:color w:val="000000" w:themeColor="text1"/>
              </w:rPr>
              <w:fldChar w:fldCharType="separate"/>
            </w:r>
            <w:r w:rsidRPr="004754C9">
              <w:rPr>
                <w:rFonts w:eastAsiaTheme="minorHAnsi"/>
                <w:color w:val="000000" w:themeColor="text1"/>
              </w:rPr>
              <w:t>above</w:t>
            </w:r>
            <w:r w:rsidR="00575D57" w:rsidRPr="004754C9">
              <w:rPr>
                <w:rFonts w:eastAsiaTheme="minorHAnsi"/>
                <w:color w:val="000000" w:themeColor="text1"/>
              </w:rPr>
              <w:fldChar w:fldCharType="end"/>
            </w:r>
            <w:r w:rsidRPr="004754C9">
              <w:rPr>
                <w:rFonts w:eastAsiaTheme="minorHAnsi"/>
                <w:color w:val="000000" w:themeColor="text1"/>
              </w:rPr>
              <w:t xml:space="preserve"> will override any appropriation made by the Borrower.</w:t>
            </w:r>
          </w:p>
          <w:p w:rsidR="00C97334" w:rsidRPr="004754C9" w:rsidRDefault="00C97334" w:rsidP="00C97334">
            <w:pPr>
              <w:spacing w:line="260" w:lineRule="atLeast"/>
              <w:ind w:left="720"/>
              <w:outlineLvl w:val="2"/>
              <w:rPr>
                <w:rFonts w:eastAsiaTheme="minorHAnsi"/>
                <w:color w:val="000000" w:themeColor="text1"/>
              </w:rPr>
            </w:pPr>
          </w:p>
          <w:p w:rsidR="004754C9" w:rsidRPr="004754C9" w:rsidRDefault="00C97334" w:rsidP="004754C9">
            <w:pPr>
              <w:keepNext/>
              <w:tabs>
                <w:tab w:val="num" w:pos="720"/>
              </w:tabs>
              <w:spacing w:line="260" w:lineRule="atLeast"/>
              <w:rPr>
                <w:rFonts w:eastAsiaTheme="minorHAnsi"/>
                <w:b/>
                <w:color w:val="000000" w:themeColor="text1"/>
              </w:rPr>
            </w:pPr>
            <w:r>
              <w:rPr>
                <w:rFonts w:eastAsiaTheme="minorHAnsi"/>
                <w:b/>
                <w:color w:val="000000" w:themeColor="text1"/>
              </w:rPr>
              <w:t xml:space="preserve">14.3       </w:t>
            </w:r>
            <w:r w:rsidR="004754C9" w:rsidRPr="004754C9">
              <w:rPr>
                <w:rFonts w:eastAsiaTheme="minorHAnsi"/>
                <w:b/>
                <w:color w:val="000000" w:themeColor="text1"/>
              </w:rPr>
              <w:t>Business Days</w:t>
            </w:r>
          </w:p>
          <w:p w:rsidR="004754C9" w:rsidRPr="00C97334" w:rsidRDefault="004754C9" w:rsidP="00461492">
            <w:pPr>
              <w:pStyle w:val="AOHead3"/>
              <w:numPr>
                <w:ilvl w:val="2"/>
                <w:numId w:val="45"/>
              </w:numPr>
              <w:tabs>
                <w:tab w:val="num" w:pos="862"/>
              </w:tabs>
              <w:rPr>
                <w:color w:val="000000" w:themeColor="text1"/>
              </w:rPr>
            </w:pPr>
            <w:r w:rsidRPr="00C97334">
              <w:rPr>
                <w:color w:val="000000" w:themeColor="text1"/>
              </w:rPr>
              <w:lastRenderedPageBreak/>
              <w:t xml:space="preserve">Any payment under the Transaction Documents which is due to be made on a day that is not a Business Day shall be made on </w:t>
            </w:r>
            <w:r w:rsidRPr="00C97334">
              <w:rPr>
                <w:color w:val="000000" w:themeColor="text1"/>
              </w:rPr>
              <w:lastRenderedPageBreak/>
              <w:t>the next Business Day in the same calendar month (if there is one) or the preceding Business Day (if there is not).</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rPr>
            </w:pPr>
            <w:r w:rsidRPr="004754C9">
              <w:rPr>
                <w:rFonts w:eastAsiaTheme="minorHAnsi"/>
                <w:color w:val="000000" w:themeColor="text1"/>
              </w:rPr>
              <w:t>During any extens</w:t>
            </w:r>
            <w:r w:rsidRPr="004754C9">
              <w:rPr>
                <w:rFonts w:eastAsiaTheme="minorHAnsi"/>
                <w:color w:val="000000" w:themeColor="text1"/>
              </w:rPr>
              <w:lastRenderedPageBreak/>
              <w:t xml:space="preserve">ion of the due date for payment of any principal or Unpaid Sum under this Agreement, interest is payable on the principal or </w:t>
            </w:r>
            <w:r w:rsidRPr="004754C9">
              <w:rPr>
                <w:rFonts w:eastAsiaTheme="minorHAnsi"/>
                <w:color w:val="000000" w:themeColor="text1"/>
              </w:rPr>
              <w:lastRenderedPageBreak/>
              <w:t>Unpaid Sum at the rate payable on the original due date.</w:t>
            </w:r>
          </w:p>
          <w:p w:rsidR="00C97334" w:rsidRDefault="00C97334" w:rsidP="00C97334">
            <w:pPr>
              <w:pStyle w:val="AOHead1"/>
              <w:rPr>
                <w:color w:val="000000" w:themeColor="text1"/>
              </w:rPr>
            </w:pPr>
            <w:r w:rsidRPr="004754C9">
              <w:rPr>
                <w:caps w:val="0"/>
                <w:color w:val="000000" w:themeColor="text1"/>
              </w:rPr>
              <w:t>Set-off</w:t>
            </w:r>
          </w:p>
          <w:p w:rsidR="004754C9" w:rsidRPr="004754C9" w:rsidRDefault="00C97334" w:rsidP="00C97334">
            <w:pPr>
              <w:pStyle w:val="AOHead1"/>
              <w:numPr>
                <w:ilvl w:val="0"/>
                <w:numId w:val="0"/>
              </w:numPr>
              <w:ind w:left="720"/>
              <w:rPr>
                <w:b w:val="0"/>
                <w:bCs/>
                <w:color w:val="000000" w:themeColor="text1"/>
              </w:rPr>
            </w:pPr>
            <w:r w:rsidRPr="004754C9">
              <w:rPr>
                <w:b w:val="0"/>
                <w:bCs/>
                <w:caps w:val="0"/>
                <w:color w:val="000000" w:themeColor="text1"/>
              </w:rPr>
              <w:t xml:space="preserve">The lender may set off any matured obligation due from the borrower under the transaction documents (to the extent beneficially owned by the lender) against any matured obligation </w:t>
            </w:r>
            <w:r w:rsidRPr="004754C9">
              <w:rPr>
                <w:b w:val="0"/>
                <w:bCs/>
                <w:caps w:val="0"/>
                <w:color w:val="000000" w:themeColor="text1"/>
              </w:rPr>
              <w:lastRenderedPageBreak/>
              <w:t>owed by the lender to the borrower, regardless of the place of payment, booking branch or currency of either obligation. If the obligations are in different currencies, the lender may convert either obligation at a market rate of exchange in its usual course of business for the purpose of the set-off.</w:t>
            </w:r>
          </w:p>
          <w:p w:rsidR="004754C9" w:rsidRPr="004754C9" w:rsidRDefault="004754C9" w:rsidP="000E0BA6">
            <w:pPr>
              <w:pStyle w:val="AOHead1"/>
              <w:rPr>
                <w:color w:val="000000" w:themeColor="text1"/>
              </w:rPr>
            </w:pPr>
            <w:r w:rsidRPr="004754C9">
              <w:rPr>
                <w:color w:val="000000" w:themeColor="text1"/>
              </w:rPr>
              <w:t>Governing law</w:t>
            </w:r>
          </w:p>
          <w:p w:rsidR="004754C9" w:rsidRDefault="004754C9" w:rsidP="004754C9">
            <w:pPr>
              <w:numPr>
                <w:ilvl w:val="1"/>
                <w:numId w:val="1"/>
              </w:numPr>
              <w:spacing w:line="260" w:lineRule="atLeast"/>
              <w:rPr>
                <w:rFonts w:eastAsiaTheme="minorHAnsi"/>
                <w:szCs w:val="20"/>
              </w:rPr>
            </w:pPr>
            <w:r w:rsidRPr="004754C9">
              <w:rPr>
                <w:rFonts w:eastAsiaTheme="minorHAnsi"/>
                <w:szCs w:val="20"/>
              </w:rPr>
              <w:t xml:space="preserve">This Agreement, the arbitration agreement as set out </w:t>
            </w:r>
            <w:r w:rsidRPr="004754C9">
              <w:rPr>
                <w:rFonts w:eastAsiaTheme="minorHAnsi"/>
                <w:szCs w:val="20"/>
              </w:rPr>
              <w:lastRenderedPageBreak/>
              <w:t xml:space="preserve">in this Clause 16, any power of attorney or other document executed in connection with this Agreement or the transactions provided for in this Agreement and any non-contractual obligations arising out of or in connection with it, shall be governed by the laws of the Republic of Indonesia. </w:t>
            </w:r>
          </w:p>
          <w:p w:rsidR="00C97334" w:rsidRPr="004754C9" w:rsidRDefault="00C97334" w:rsidP="00C97334">
            <w:pPr>
              <w:spacing w:line="260" w:lineRule="atLeast"/>
              <w:ind w:left="720"/>
              <w:rPr>
                <w:rFonts w:eastAsiaTheme="minorHAnsi"/>
                <w:szCs w:val="20"/>
              </w:rPr>
            </w:pPr>
          </w:p>
          <w:p w:rsidR="004754C9" w:rsidRDefault="004754C9" w:rsidP="004754C9">
            <w:pPr>
              <w:numPr>
                <w:ilvl w:val="1"/>
                <w:numId w:val="1"/>
              </w:numPr>
              <w:spacing w:line="260" w:lineRule="atLeast"/>
              <w:rPr>
                <w:rFonts w:eastAsiaTheme="minorHAnsi"/>
                <w:szCs w:val="20"/>
              </w:rPr>
            </w:pPr>
            <w:r w:rsidRPr="004754C9">
              <w:rPr>
                <w:rFonts w:eastAsiaTheme="minorHAnsi"/>
                <w:szCs w:val="20"/>
              </w:rPr>
              <w:t xml:space="preserve">Any dispute arising out of or in connection with this Agreement, including all questions regarding </w:t>
            </w:r>
            <w:r w:rsidRPr="004754C9">
              <w:rPr>
                <w:rFonts w:eastAsiaTheme="minorHAnsi"/>
                <w:szCs w:val="20"/>
              </w:rPr>
              <w:lastRenderedPageBreak/>
              <w:t xml:space="preserve">its existence, validity, interpretation, performance, breach or termination or the consequences of its nullity, and any dispute relating to any non-contractual obligations arising out of or in connection with it (each a </w:t>
            </w:r>
            <w:r w:rsidRPr="004754C9">
              <w:rPr>
                <w:rFonts w:eastAsiaTheme="minorHAnsi"/>
                <w:b/>
                <w:szCs w:val="20"/>
              </w:rPr>
              <w:t>Dispute</w:t>
            </w:r>
            <w:r w:rsidRPr="004754C9">
              <w:rPr>
                <w:rFonts w:eastAsiaTheme="minorHAnsi"/>
                <w:szCs w:val="20"/>
              </w:rPr>
              <w:t>), shall be referred to and finally resolved by arbitration under the Arbitration Rules of Badan Arbitrase Nasional Indonesia (</w:t>
            </w:r>
            <w:r w:rsidRPr="004754C9">
              <w:rPr>
                <w:rFonts w:eastAsiaTheme="minorHAnsi"/>
                <w:b/>
                <w:szCs w:val="20"/>
              </w:rPr>
              <w:t>BANI</w:t>
            </w:r>
            <w:r w:rsidRPr="004754C9">
              <w:rPr>
                <w:rFonts w:eastAsiaTheme="minorHAnsi"/>
                <w:szCs w:val="20"/>
              </w:rPr>
              <w:t xml:space="preserve">) from time to time in force (the </w:t>
            </w:r>
            <w:r w:rsidRPr="004754C9">
              <w:rPr>
                <w:rFonts w:eastAsiaTheme="minorHAnsi"/>
                <w:b/>
                <w:szCs w:val="20"/>
              </w:rPr>
              <w:t>Rules</w:t>
            </w:r>
            <w:r w:rsidRPr="004754C9">
              <w:rPr>
                <w:rFonts w:eastAsiaTheme="minorHAnsi"/>
                <w:szCs w:val="20"/>
              </w:rPr>
              <w:t xml:space="preserve">), </w:t>
            </w:r>
            <w:r w:rsidRPr="004754C9">
              <w:rPr>
                <w:rFonts w:eastAsiaTheme="minorHAnsi"/>
                <w:szCs w:val="20"/>
              </w:rPr>
              <w:lastRenderedPageBreak/>
              <w:t xml:space="preserve">which Rules are deemed to be incorporated by reference in this clause 16 (provided that, in the event of any conflict between the Rules and the provisions of this clause 16, the latter shall prevail). The arbitration shall be before one (1) arbitrator who shall be appointed by BANI. The seat of the arbitration shall be Indonesia and the language of the arbitration </w:t>
            </w:r>
            <w:r w:rsidRPr="004754C9">
              <w:rPr>
                <w:rFonts w:eastAsiaTheme="minorHAnsi"/>
                <w:szCs w:val="20"/>
              </w:rPr>
              <w:lastRenderedPageBreak/>
              <w:t>shall be English.</w:t>
            </w:r>
          </w:p>
          <w:p w:rsidR="00C97334" w:rsidRPr="004754C9" w:rsidRDefault="00C97334" w:rsidP="00C97334">
            <w:pPr>
              <w:spacing w:line="260" w:lineRule="atLeast"/>
              <w:rPr>
                <w:rFonts w:eastAsiaTheme="minorHAnsi"/>
                <w:szCs w:val="20"/>
              </w:rPr>
            </w:pPr>
          </w:p>
          <w:p w:rsidR="004754C9" w:rsidRPr="004754C9" w:rsidRDefault="004754C9" w:rsidP="004754C9">
            <w:pPr>
              <w:numPr>
                <w:ilvl w:val="1"/>
                <w:numId w:val="1"/>
              </w:numPr>
              <w:spacing w:line="260" w:lineRule="atLeast"/>
              <w:rPr>
                <w:rFonts w:eastAsiaTheme="minorHAnsi"/>
                <w:szCs w:val="20"/>
              </w:rPr>
            </w:pPr>
            <w:r w:rsidRPr="004754C9">
              <w:rPr>
                <w:rFonts w:eastAsiaTheme="minorHAnsi"/>
                <w:szCs w:val="20"/>
              </w:rPr>
              <w:t>Notwithstanding the foregoing, the Parties agree that either of them may seek interim measures in relation to the provisions of this Agreement or the Parties' performance of it from any court of competent jurisdiction. Nevertheless, whilst the Dispute is being resolved, the Borrower shall continue to run its operations as in the ordinary course of business.</w:t>
            </w:r>
          </w:p>
          <w:p w:rsidR="004754C9" w:rsidRPr="004754C9" w:rsidRDefault="004754C9" w:rsidP="004754C9">
            <w:pPr>
              <w:keepNext/>
              <w:spacing w:line="260" w:lineRule="atLeast"/>
              <w:ind w:left="720" w:hanging="720"/>
              <w:outlineLvl w:val="0"/>
              <w:rPr>
                <w:rFonts w:eastAsiaTheme="minorHAnsi"/>
                <w:b/>
                <w:caps/>
                <w:color w:val="000000" w:themeColor="text1"/>
                <w:kern w:val="28"/>
              </w:rPr>
            </w:pPr>
          </w:p>
        </w:tc>
        <w:tc>
          <w:tcPr>
            <w:tcW w:w="4622" w:type="dxa"/>
            <w:tcBorders>
              <w:top w:val="nil"/>
              <w:left w:val="nil"/>
              <w:bottom w:val="nil"/>
              <w:right w:val="nil"/>
            </w:tcBorders>
          </w:tcPr>
          <w:p w:rsidR="004754C9" w:rsidRPr="004754C9" w:rsidRDefault="004754C9" w:rsidP="00461492">
            <w:pPr>
              <w:keepNext/>
              <w:numPr>
                <w:ilvl w:val="0"/>
                <w:numId w:val="26"/>
              </w:numPr>
              <w:spacing w:line="260" w:lineRule="atLeast"/>
              <w:outlineLvl w:val="0"/>
              <w:rPr>
                <w:rFonts w:eastAsiaTheme="minorHAnsi"/>
                <w:b/>
                <w:caps/>
                <w:kern w:val="28"/>
              </w:rPr>
            </w:pPr>
            <w:r w:rsidRPr="004754C9">
              <w:rPr>
                <w:rFonts w:eastAsiaTheme="minorHAnsi"/>
                <w:b/>
                <w:caps/>
                <w:kern w:val="28"/>
              </w:rPr>
              <w:lastRenderedPageBreak/>
              <w:t>Transfer oleh Pemberi Pinjaman</w:t>
            </w:r>
          </w:p>
          <w:p w:rsidR="004754C9" w:rsidRPr="004754C9" w:rsidRDefault="004754C9" w:rsidP="004754C9">
            <w:pPr>
              <w:keepNext/>
              <w:numPr>
                <w:ilvl w:val="1"/>
                <w:numId w:val="1"/>
              </w:numPr>
              <w:spacing w:line="260" w:lineRule="atLeast"/>
              <w:rPr>
                <w:rFonts w:eastAsiaTheme="minorHAnsi"/>
                <w:b/>
                <w:color w:val="000000" w:themeColor="text1"/>
                <w:szCs w:val="20"/>
              </w:rPr>
            </w:pPr>
            <w:bookmarkStart w:id="291" w:name="_Ref508108066"/>
            <w:r w:rsidRPr="004754C9">
              <w:rPr>
                <w:rFonts w:eastAsiaTheme="minorHAnsi"/>
                <w:b/>
                <w:color w:val="000000" w:themeColor="text1"/>
                <w:szCs w:val="20"/>
              </w:rPr>
              <w:t>Pengalihan dan transfer oleh PemberiPinjaman</w:t>
            </w:r>
            <w:bookmarkEnd w:id="291"/>
          </w:p>
          <w:p w:rsidR="004754C9" w:rsidRP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Tunduk pada Klausulin</w:t>
            </w:r>
            <w:r w:rsidR="00C53C83">
              <w:rPr>
                <w:rFonts w:eastAsiaTheme="minorHAnsi"/>
                <w:color w:val="000000" w:themeColor="text1"/>
                <w:szCs w:val="20"/>
              </w:rPr>
              <w:t>i 12</w:t>
            </w:r>
            <w:r w:rsidRPr="004754C9">
              <w:rPr>
                <w:rFonts w:eastAsiaTheme="minorHAnsi"/>
                <w:color w:val="000000" w:themeColor="text1"/>
                <w:szCs w:val="20"/>
              </w:rPr>
              <w:t xml:space="preserve">, PemberiPinjaman (- </w:t>
            </w:r>
            <w:r w:rsidRPr="004754C9">
              <w:rPr>
                <w:rFonts w:eastAsiaTheme="minorHAnsi"/>
                <w:b/>
                <w:color w:val="000000" w:themeColor="text1"/>
                <w:szCs w:val="20"/>
              </w:rPr>
              <w:t>PemberiPinjaman yang Ada</w:t>
            </w:r>
            <w:r w:rsidRPr="004754C9">
              <w:rPr>
                <w:rFonts w:eastAsiaTheme="minorHAnsi"/>
                <w:color w:val="000000" w:themeColor="text1"/>
                <w:szCs w:val="20"/>
              </w:rPr>
              <w:t>) boleh:</w:t>
            </w:r>
          </w:p>
          <w:p w:rsidR="004754C9" w:rsidRPr="004754C9" w:rsidRDefault="004754C9" w:rsidP="004754C9">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t>menetapkan salah satuhaknya; atau</w:t>
            </w:r>
          </w:p>
          <w:p w:rsidR="004754C9" w:rsidRPr="00241FD3" w:rsidRDefault="004754C9" w:rsidP="00241FD3">
            <w:pPr>
              <w:numPr>
                <w:ilvl w:val="2"/>
                <w:numId w:val="1"/>
              </w:numPr>
              <w:tabs>
                <w:tab w:val="clear" w:pos="1430"/>
                <w:tab w:val="num" w:pos="862"/>
                <w:tab w:val="num" w:pos="1440"/>
              </w:tabs>
              <w:spacing w:line="260" w:lineRule="atLeast"/>
              <w:outlineLvl w:val="2"/>
              <w:rPr>
                <w:rFonts w:eastAsiaTheme="minorHAnsi"/>
                <w:color w:val="000000" w:themeColor="text1"/>
                <w:szCs w:val="20"/>
              </w:rPr>
            </w:pPr>
            <w:r w:rsidRPr="004754C9">
              <w:rPr>
                <w:rFonts w:eastAsiaTheme="minorHAnsi"/>
                <w:color w:val="000000" w:themeColor="text1"/>
                <w:szCs w:val="20"/>
              </w:rPr>
              <w:t xml:space="preserve">transfer melaluinovasihak dan kewajibannya,berdasarkanDokumenTransaksike bank ataulembagakeuangan lain ataukeperwalian, dana atauentitas lain yang secarateraturterlibatataudidirikanuntuktujuanmembuat, membeliatauberinvestasidalampinjaman, sekuritasatauasetkeuanganlainnya ( </w:t>
            </w:r>
            <w:r w:rsidRPr="004754C9">
              <w:rPr>
                <w:rFonts w:eastAsiaTheme="minorHAnsi"/>
                <w:b/>
                <w:color w:val="000000" w:themeColor="text1"/>
                <w:szCs w:val="20"/>
              </w:rPr>
              <w:t>PemberiPinjamanBaru</w:t>
            </w:r>
            <w:r w:rsidRPr="004754C9">
              <w:rPr>
                <w:rFonts w:eastAsiaTheme="minorHAnsi"/>
                <w:color w:val="000000" w:themeColor="text1"/>
                <w:szCs w:val="20"/>
              </w:rPr>
              <w:t>).</w:t>
            </w:r>
          </w:p>
          <w:p w:rsidR="00BF097A" w:rsidRPr="004754C9" w:rsidRDefault="00BF097A" w:rsidP="00461492">
            <w:pPr>
              <w:numPr>
                <w:ilvl w:val="0"/>
                <w:numId w:val="20"/>
              </w:numPr>
              <w:spacing w:line="260" w:lineRule="atLeast"/>
              <w:rPr>
                <w:rFonts w:eastAsiaTheme="minorHAnsi"/>
                <w:color w:val="000000" w:themeColor="text1"/>
                <w:szCs w:val="20"/>
              </w:rPr>
            </w:pPr>
          </w:p>
          <w:p w:rsidR="004754C9" w:rsidRDefault="004754C9" w:rsidP="004754C9">
            <w:pPr>
              <w:keepNext/>
              <w:numPr>
                <w:ilvl w:val="1"/>
                <w:numId w:val="1"/>
              </w:numPr>
              <w:spacing w:line="260" w:lineRule="atLeast"/>
              <w:rPr>
                <w:rFonts w:eastAsiaTheme="minorHAnsi"/>
                <w:b/>
                <w:color w:val="000000" w:themeColor="text1"/>
                <w:szCs w:val="20"/>
              </w:rPr>
            </w:pPr>
            <w:bookmarkStart w:id="292" w:name="_Ref487865905"/>
            <w:r w:rsidRPr="004754C9">
              <w:rPr>
                <w:rFonts w:eastAsiaTheme="minorHAnsi"/>
                <w:b/>
                <w:color w:val="000000" w:themeColor="text1"/>
                <w:szCs w:val="20"/>
              </w:rPr>
              <w:t>Persetujuanperusahaan</w:t>
            </w:r>
            <w:bookmarkEnd w:id="292"/>
          </w:p>
          <w:p w:rsidR="00241FD3" w:rsidRPr="004754C9" w:rsidRDefault="00241FD3" w:rsidP="00241FD3">
            <w:pPr>
              <w:keepNext/>
              <w:spacing w:line="260" w:lineRule="atLeast"/>
              <w:ind w:left="720"/>
              <w:rPr>
                <w:rFonts w:eastAsiaTheme="minorHAnsi"/>
                <w:b/>
                <w:color w:val="000000" w:themeColor="text1"/>
                <w:szCs w:val="20"/>
              </w:rPr>
            </w:pP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PersetujuanPeminjamdiperlukanuntukpengalihanataupengalihan oleh PemberiPinjaman yang Ada, kecualipengalihanataupengalihantersebutdilakukan pada saatKejadianWanprestasiberlanjut.</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PersetujuanPeminjamuntuksuatupenugasanataupengalihantidakbolehditahanatauditundasecaratidakwajar. Peminjamakandianggaptelahmemberikanpersetujuannya lima Hari KerjasetelahPemberiPinjaman yang Ada telahmemintanyakecualijikapersetujuantersebutsecarategasditolak oleh Peminjamdalamwaktuitu.</w:t>
            </w:r>
          </w:p>
          <w:p w:rsidR="004754C9" w:rsidRPr="004754C9" w:rsidRDefault="004754C9" w:rsidP="004754C9">
            <w:pPr>
              <w:spacing w:line="260" w:lineRule="atLeast"/>
              <w:outlineLvl w:val="2"/>
              <w:rPr>
                <w:rFonts w:eastAsiaTheme="minorHAnsi"/>
                <w:color w:val="000000" w:themeColor="text1"/>
                <w:szCs w:val="20"/>
              </w:rPr>
            </w:pPr>
          </w:p>
          <w:p w:rsidR="004754C9" w:rsidRPr="004754C9" w:rsidRDefault="007D7A1F" w:rsidP="004754C9">
            <w:pPr>
              <w:keepNext/>
              <w:numPr>
                <w:ilvl w:val="0"/>
                <w:numId w:val="1"/>
              </w:numPr>
              <w:spacing w:line="260" w:lineRule="atLeast"/>
              <w:outlineLvl w:val="0"/>
              <w:rPr>
                <w:rFonts w:eastAsiaTheme="minorHAnsi"/>
                <w:b/>
                <w:caps/>
                <w:color w:val="000000" w:themeColor="text1"/>
                <w:kern w:val="28"/>
                <w:szCs w:val="20"/>
              </w:rPr>
            </w:pPr>
            <w:bookmarkStart w:id="293" w:name="_Ref506303982"/>
            <w:bookmarkStart w:id="294" w:name="_Toc506552985"/>
            <w:bookmarkStart w:id="295" w:name="_Toc506553031"/>
            <w:bookmarkStart w:id="296" w:name="_Toc506553077"/>
            <w:bookmarkStart w:id="297" w:name="_Toc506553123"/>
            <w:bookmarkStart w:id="298" w:name="_Toc506813083"/>
            <w:bookmarkStart w:id="299" w:name="_Toc508276548"/>
            <w:bookmarkStart w:id="300" w:name="_Toc510084630"/>
            <w:bookmarkStart w:id="301" w:name="_Toc510797092"/>
            <w:bookmarkStart w:id="302" w:name="_Toc511136449"/>
            <w:bookmarkStart w:id="303" w:name="_Toc511736966"/>
            <w:bookmarkStart w:id="304" w:name="_Toc512938698"/>
            <w:bookmarkStart w:id="305" w:name="_Toc513707571"/>
            <w:bookmarkStart w:id="306" w:name="_Toc514231885"/>
            <w:bookmarkStart w:id="307" w:name="_Toc514403898"/>
            <w:bookmarkStart w:id="308" w:name="_Toc514677206"/>
            <w:bookmarkStart w:id="309" w:name="_Toc515263276"/>
            <w:bookmarkStart w:id="310" w:name="_Toc516219251"/>
            <w:bookmarkStart w:id="311" w:name="_Toc50747154"/>
            <w:bookmarkStart w:id="312" w:name="_Toc50747193"/>
            <w:bookmarkStart w:id="313" w:name="_Toc57966003"/>
            <w:bookmarkStart w:id="314" w:name="_Toc57970835"/>
            <w:r w:rsidRPr="004754C9">
              <w:rPr>
                <w:rFonts w:eastAsiaTheme="minorHAnsi"/>
                <w:b/>
                <w:color w:val="000000" w:themeColor="text1"/>
                <w:kern w:val="28"/>
                <w:szCs w:val="20"/>
              </w:rPr>
              <w:t>Perubahan pada peminjam</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4754C9" w:rsidRPr="004754C9" w:rsidRDefault="007D7A1F" w:rsidP="007D7A1F">
            <w:pPr>
              <w:pStyle w:val="AOHead1"/>
              <w:numPr>
                <w:ilvl w:val="0"/>
                <w:numId w:val="0"/>
              </w:numPr>
              <w:ind w:left="720"/>
              <w:rPr>
                <w:b w:val="0"/>
                <w:bCs/>
                <w:color w:val="000000" w:themeColor="text1"/>
              </w:rPr>
            </w:pPr>
            <w:r w:rsidRPr="004754C9">
              <w:rPr>
                <w:b w:val="0"/>
                <w:bCs/>
                <w:caps w:val="0"/>
                <w:color w:val="000000" w:themeColor="text1"/>
              </w:rPr>
              <w:t>Peminjammungkintidakmengalihkanhaknyaataumengalihkanhakataukewajibannyaberdasarkandokumentransaksi.</w:t>
            </w:r>
          </w:p>
          <w:p w:rsidR="004754C9" w:rsidRPr="007D7A1F" w:rsidRDefault="004754C9" w:rsidP="007D7A1F">
            <w:pPr>
              <w:pStyle w:val="AOHead1"/>
              <w:rPr>
                <w:color w:val="000000" w:themeColor="text1"/>
              </w:rPr>
            </w:pPr>
            <w:bookmarkStart w:id="315" w:name="_Ref510695744"/>
            <w:bookmarkStart w:id="316" w:name="_Toc510797097"/>
            <w:bookmarkStart w:id="317" w:name="_Toc511136454"/>
            <w:bookmarkStart w:id="318" w:name="_Toc511736971"/>
            <w:bookmarkStart w:id="319" w:name="_Toc512938703"/>
            <w:bookmarkStart w:id="320" w:name="_Toc513707576"/>
            <w:bookmarkStart w:id="321" w:name="_Toc514231890"/>
            <w:bookmarkStart w:id="322" w:name="_Toc514403903"/>
            <w:bookmarkStart w:id="323" w:name="_Toc514677211"/>
            <w:bookmarkStart w:id="324" w:name="_Toc515263281"/>
            <w:bookmarkStart w:id="325" w:name="_Toc516219256"/>
            <w:bookmarkStart w:id="326" w:name="_Toc50747155"/>
            <w:bookmarkStart w:id="327" w:name="_Toc50747194"/>
            <w:bookmarkStart w:id="328" w:name="_Toc57966004"/>
            <w:bookmarkStart w:id="329" w:name="_Toc57970836"/>
            <w:r w:rsidRPr="007D7A1F">
              <w:rPr>
                <w:color w:val="000000" w:themeColor="text1"/>
                <w:szCs w:val="20"/>
              </w:rPr>
              <w:t>Mekanisme pembayaran</w:t>
            </w:r>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rsidR="004754C9" w:rsidRPr="004754C9" w:rsidRDefault="004754C9" w:rsidP="004754C9">
            <w:pPr>
              <w:keepNext/>
              <w:numPr>
                <w:ilvl w:val="1"/>
                <w:numId w:val="1"/>
              </w:numPr>
              <w:spacing w:line="260" w:lineRule="atLeast"/>
              <w:rPr>
                <w:rFonts w:eastAsiaTheme="minorHAnsi"/>
                <w:b/>
                <w:color w:val="000000" w:themeColor="text1"/>
                <w:szCs w:val="20"/>
              </w:rPr>
            </w:pPr>
            <w:bookmarkStart w:id="330" w:name="_Ref510696332"/>
            <w:r w:rsidRPr="004754C9">
              <w:rPr>
                <w:rFonts w:eastAsiaTheme="minorHAnsi"/>
                <w:b/>
                <w:color w:val="000000" w:themeColor="text1"/>
                <w:szCs w:val="20"/>
              </w:rPr>
              <w:t>PembayarankepadaPemberiPinjaman</w:t>
            </w:r>
            <w:bookmarkEnd w:id="330"/>
          </w:p>
          <w:p w:rsidR="004754C9" w:rsidRPr="004754C9" w:rsidRDefault="004754C9" w:rsidP="00461492">
            <w:pPr>
              <w:numPr>
                <w:ilvl w:val="2"/>
                <w:numId w:val="20"/>
              </w:numPr>
              <w:tabs>
                <w:tab w:val="clear" w:pos="1430"/>
                <w:tab w:val="num" w:pos="1103"/>
              </w:tabs>
              <w:spacing w:line="260" w:lineRule="atLeast"/>
              <w:ind w:left="1103" w:hanging="383"/>
              <w:outlineLvl w:val="2"/>
              <w:rPr>
                <w:rFonts w:eastAsiaTheme="minorHAnsi"/>
              </w:rPr>
            </w:pPr>
            <w:r w:rsidRPr="004754C9">
              <w:rPr>
                <w:rFonts w:eastAsiaTheme="minorHAnsi"/>
              </w:rPr>
              <w:t>Pinjamantersebutdiharuskanuntukmembayarpemberipinjamanpembayaranpinjamanbulanan pada tanggal</w:t>
            </w:r>
            <w:r w:rsidRPr="004754C9">
              <w:rPr>
                <w:rFonts w:eastAsiaTheme="minorHAnsi"/>
                <w:vertAlign w:val="superscript"/>
              </w:rPr>
              <w:t>15</w:t>
            </w:r>
            <w:r w:rsidRPr="004754C9">
              <w:rPr>
                <w:rFonts w:eastAsiaTheme="minorHAnsi"/>
              </w:rPr>
              <w:t>setiapbulan</w:t>
            </w:r>
          </w:p>
          <w:p w:rsidR="004754C9" w:rsidRPr="004754C9" w:rsidRDefault="004754C9" w:rsidP="00461492">
            <w:pPr>
              <w:numPr>
                <w:ilvl w:val="2"/>
                <w:numId w:val="20"/>
              </w:numPr>
              <w:tabs>
                <w:tab w:val="clear" w:pos="1430"/>
                <w:tab w:val="num" w:pos="1103"/>
              </w:tabs>
              <w:spacing w:line="260" w:lineRule="atLeast"/>
              <w:ind w:left="1103" w:hanging="383"/>
              <w:outlineLvl w:val="2"/>
              <w:rPr>
                <w:rFonts w:eastAsiaTheme="minorHAnsi"/>
              </w:rPr>
            </w:pPr>
            <w:r w:rsidRPr="004754C9">
              <w:rPr>
                <w:rFonts w:eastAsiaTheme="minorHAnsi"/>
              </w:rPr>
              <w:t xml:space="preserve">Pada setiaptanggal di mana PeminjamdiharuskanuntukmelakukanpembayaranberdasarkanDokumenTransaksi, Peminjamakanmenyediakanhal yang samakepadaPemberiPinjaman (kecualiindikasi yang berlawananmunculdalamDokumenTransaksi) untuknilai pada tanggaljatuh tempo pada saatitu dan dana seperti yang ditentukan oleh PemberiPinjamansebagai yang biasa pada saatpenyelesaiantransaksidalammata uang yang </w:t>
            </w:r>
            <w:r w:rsidRPr="004754C9">
              <w:rPr>
                <w:rFonts w:eastAsiaTheme="minorHAnsi"/>
              </w:rPr>
              <w:lastRenderedPageBreak/>
              <w:t>sesuaisebagaipenggantipembayaran.</w:t>
            </w:r>
          </w:p>
          <w:p w:rsidR="004754C9" w:rsidRPr="004754C9" w:rsidRDefault="004754C9" w:rsidP="00461492">
            <w:pPr>
              <w:numPr>
                <w:ilvl w:val="2"/>
                <w:numId w:val="20"/>
              </w:numPr>
              <w:tabs>
                <w:tab w:val="clear" w:pos="1430"/>
                <w:tab w:val="num" w:pos="1103"/>
              </w:tabs>
              <w:spacing w:line="260" w:lineRule="atLeast"/>
              <w:ind w:left="1103" w:hanging="383"/>
              <w:outlineLvl w:val="2"/>
              <w:rPr>
                <w:rFonts w:eastAsiaTheme="minorHAnsi"/>
              </w:rPr>
            </w:pPr>
            <w:r w:rsidRPr="004754C9">
              <w:rPr>
                <w:rFonts w:eastAsiaTheme="minorHAnsi"/>
              </w:rPr>
              <w:t>Pembayaranharusdilakukankerekeningtersebut di bank seperti yang dijelaskanPemberiPinjaman di bawahini:</w:t>
            </w:r>
          </w:p>
          <w:p w:rsidR="004754C9" w:rsidRPr="004754C9" w:rsidRDefault="00742AE9" w:rsidP="00742AE9">
            <w:pPr>
              <w:pStyle w:val="AOHead1"/>
              <w:numPr>
                <w:ilvl w:val="0"/>
                <w:numId w:val="0"/>
              </w:numPr>
              <w:ind w:left="720"/>
              <w:rPr>
                <w:b w:val="0"/>
                <w:bCs/>
              </w:rPr>
            </w:pPr>
            <w:r w:rsidRPr="004754C9">
              <w:rPr>
                <w:b w:val="0"/>
                <w:bCs/>
                <w:caps w:val="0"/>
              </w:rPr>
              <w:t>Bank:</w:t>
            </w:r>
            <w:r w:rsidRPr="004754C9">
              <w:rPr>
                <w:b w:val="0"/>
                <w:bCs/>
                <w:caps w:val="0"/>
                <w:color w:val="000000"/>
                <w:shd w:val="clear" w:color="auto" w:fill="FFFFFF"/>
              </w:rPr>
              <w:t>CIMB </w:t>
            </w:r>
            <w:r>
              <w:rPr>
                <w:b w:val="0"/>
                <w:bCs/>
                <w:caps w:val="0"/>
                <w:color w:val="000000"/>
                <w:shd w:val="clear" w:color="auto" w:fill="FFFFFF"/>
              </w:rPr>
              <w:t>N</w:t>
            </w:r>
            <w:r w:rsidRPr="004754C9">
              <w:rPr>
                <w:b w:val="0"/>
                <w:bCs/>
                <w:caps w:val="0"/>
                <w:color w:val="000000"/>
                <w:shd w:val="clear" w:color="auto" w:fill="FFFFFF"/>
              </w:rPr>
              <w:t>iaga</w:t>
            </w:r>
          </w:p>
          <w:p w:rsidR="004754C9" w:rsidRPr="004754C9" w:rsidRDefault="00742AE9" w:rsidP="00742AE9">
            <w:pPr>
              <w:pStyle w:val="AOHead1"/>
              <w:numPr>
                <w:ilvl w:val="0"/>
                <w:numId w:val="0"/>
              </w:numPr>
              <w:ind w:left="720"/>
              <w:rPr>
                <w:b w:val="0"/>
                <w:bCs/>
              </w:rPr>
            </w:pPr>
            <w:r w:rsidRPr="004754C9">
              <w:rPr>
                <w:b w:val="0"/>
                <w:bCs/>
                <w:caps w:val="0"/>
              </w:rPr>
              <w:t>Nomorrekening (idr):</w:t>
            </w:r>
            <w:r w:rsidRPr="004754C9">
              <w:rPr>
                <w:b w:val="0"/>
                <w:bCs/>
                <w:caps w:val="0"/>
              </w:rPr>
              <w:tab/>
              <w:t xml:space="preserve"> 806777222500 (idr)</w:t>
            </w:r>
          </w:p>
          <w:p w:rsidR="004754C9" w:rsidRDefault="00742AE9" w:rsidP="00742AE9">
            <w:pPr>
              <w:pStyle w:val="AOHead1"/>
              <w:numPr>
                <w:ilvl w:val="0"/>
                <w:numId w:val="0"/>
              </w:numPr>
              <w:ind w:left="720"/>
              <w:rPr>
                <w:b w:val="0"/>
                <w:bCs/>
                <w:color w:val="000000"/>
                <w:bdr w:val="none" w:sz="0" w:space="0" w:color="auto" w:frame="1"/>
              </w:rPr>
            </w:pPr>
            <w:r w:rsidRPr="004754C9">
              <w:rPr>
                <w:b w:val="0"/>
                <w:bCs/>
                <w:caps w:val="0"/>
              </w:rPr>
              <w:t>Kode pengenal bank:</w:t>
            </w:r>
            <w:r w:rsidRPr="004754C9">
              <w:rPr>
                <w:b w:val="0"/>
                <w:bCs/>
                <w:caps w:val="0"/>
              </w:rPr>
              <w:tab/>
            </w:r>
            <w:r w:rsidR="004754C9" w:rsidRPr="004754C9">
              <w:rPr>
                <w:b w:val="0"/>
                <w:bCs/>
                <w:color w:val="000000"/>
                <w:bdr w:val="none" w:sz="0" w:space="0" w:color="auto" w:frame="1"/>
              </w:rPr>
              <w:t>022</w:t>
            </w:r>
          </w:p>
          <w:p w:rsidR="00C97334" w:rsidRPr="004754C9" w:rsidRDefault="00C97334" w:rsidP="00C97334">
            <w:pPr>
              <w:pStyle w:val="AODocTxtL1"/>
            </w:pPr>
            <w:r w:rsidRPr="00C97334">
              <w:t xml:space="preserve">Swift </w:t>
            </w:r>
            <w:r>
              <w:t>K</w:t>
            </w:r>
            <w:r w:rsidRPr="00C97334">
              <w:t>ode: BNIAIDJA</w:t>
            </w:r>
          </w:p>
          <w:p w:rsidR="004754C9" w:rsidRPr="004754C9" w:rsidRDefault="00742AE9" w:rsidP="00742AE9">
            <w:pPr>
              <w:pStyle w:val="AOHead1"/>
              <w:numPr>
                <w:ilvl w:val="0"/>
                <w:numId w:val="0"/>
              </w:numPr>
              <w:ind w:left="720"/>
              <w:rPr>
                <w:b w:val="0"/>
                <w:bCs/>
              </w:rPr>
            </w:pPr>
            <w:r w:rsidRPr="004754C9">
              <w:rPr>
                <w:b w:val="0"/>
                <w:bCs/>
                <w:caps w:val="0"/>
              </w:rPr>
              <w:t>Nama rekening:</w:t>
            </w:r>
            <w:r w:rsidRPr="004754C9">
              <w:rPr>
                <w:b w:val="0"/>
                <w:bCs/>
                <w:caps w:val="0"/>
                <w:color w:val="000000"/>
                <w:bdr w:val="none" w:sz="0" w:space="0" w:color="auto" w:frame="1"/>
              </w:rPr>
              <w:t xml:space="preserve">pt. Quarterback </w:t>
            </w:r>
            <w:r>
              <w:rPr>
                <w:b w:val="0"/>
                <w:bCs/>
                <w:caps w:val="0"/>
                <w:color w:val="000000"/>
                <w:bdr w:val="none" w:sz="0" w:space="0" w:color="auto" w:frame="1"/>
              </w:rPr>
              <w:t>C</w:t>
            </w:r>
            <w:r w:rsidRPr="004754C9">
              <w:rPr>
                <w:b w:val="0"/>
                <w:bCs/>
                <w:caps w:val="0"/>
                <w:color w:val="000000"/>
                <w:bdr w:val="none" w:sz="0" w:space="0" w:color="auto" w:frame="1"/>
              </w:rPr>
              <w:t xml:space="preserve">apital </w:t>
            </w:r>
            <w:r>
              <w:rPr>
                <w:b w:val="0"/>
                <w:bCs/>
                <w:caps w:val="0"/>
                <w:color w:val="000000"/>
                <w:bdr w:val="none" w:sz="0" w:space="0" w:color="auto" w:frame="1"/>
              </w:rPr>
              <w:t>I</w:t>
            </w:r>
            <w:r w:rsidRPr="004754C9">
              <w:rPr>
                <w:b w:val="0"/>
                <w:bCs/>
                <w:caps w:val="0"/>
                <w:color w:val="000000"/>
                <w:bdr w:val="none" w:sz="0" w:space="0" w:color="auto" w:frame="1"/>
              </w:rPr>
              <w:t>ndonesia</w:t>
            </w:r>
          </w:p>
          <w:p w:rsidR="004754C9" w:rsidRDefault="00916AB8" w:rsidP="00916AB8">
            <w:pPr>
              <w:pStyle w:val="AOHead1"/>
              <w:numPr>
                <w:ilvl w:val="0"/>
                <w:numId w:val="0"/>
              </w:numPr>
              <w:ind w:left="720"/>
              <w:rPr>
                <w:b w:val="0"/>
                <w:bCs/>
                <w:caps w:val="0"/>
              </w:rPr>
            </w:pPr>
            <w:r w:rsidRPr="004754C9">
              <w:rPr>
                <w:b w:val="0"/>
                <w:bCs/>
                <w:caps w:val="0"/>
              </w:rPr>
              <w:t>(Rekeningpenjual) ataurekening lain yang penjual, tidakkurangdaritiga (3) harikerjasebelumtanggaljatuh tempo pembayaran, telahditentukandenganmemberikanpemberitahuankepadapembeliuntuktujuanpembayaranitu.</w:t>
            </w:r>
          </w:p>
          <w:p w:rsidR="00916AB8" w:rsidRPr="004754C9" w:rsidRDefault="00916AB8" w:rsidP="00916AB8">
            <w:pPr>
              <w:pStyle w:val="AODocTxtL1"/>
            </w:pPr>
          </w:p>
          <w:p w:rsidR="004754C9" w:rsidRDefault="004754C9" w:rsidP="004754C9">
            <w:pPr>
              <w:keepNext/>
              <w:numPr>
                <w:ilvl w:val="1"/>
                <w:numId w:val="1"/>
              </w:numPr>
              <w:spacing w:line="260" w:lineRule="atLeast"/>
              <w:rPr>
                <w:rFonts w:eastAsiaTheme="minorHAnsi"/>
                <w:b/>
                <w:color w:val="000000" w:themeColor="text1"/>
                <w:szCs w:val="20"/>
              </w:rPr>
            </w:pPr>
            <w:bookmarkStart w:id="331" w:name="_Ref30298874"/>
            <w:r w:rsidRPr="004754C9">
              <w:rPr>
                <w:rFonts w:eastAsiaTheme="minorHAnsi"/>
                <w:b/>
                <w:color w:val="000000" w:themeColor="text1"/>
                <w:szCs w:val="20"/>
              </w:rPr>
              <w:t>Pembayaranparsial</w:t>
            </w:r>
            <w:bookmarkEnd w:id="331"/>
          </w:p>
          <w:p w:rsidR="00C97334" w:rsidRPr="004754C9" w:rsidRDefault="00C97334" w:rsidP="00C97334">
            <w:pPr>
              <w:keepNext/>
              <w:spacing w:line="260" w:lineRule="atLeast"/>
              <w:ind w:left="720"/>
              <w:rPr>
                <w:rFonts w:eastAsiaTheme="minorHAnsi"/>
                <w:b/>
                <w:color w:val="000000" w:themeColor="text1"/>
                <w:szCs w:val="20"/>
              </w:rPr>
            </w:pP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bookmarkStart w:id="332" w:name="_Ref501284305"/>
            <w:r w:rsidRPr="004754C9">
              <w:rPr>
                <w:rFonts w:eastAsiaTheme="minorHAnsi"/>
                <w:color w:val="000000" w:themeColor="text1"/>
                <w:szCs w:val="20"/>
              </w:rPr>
              <w:t>Jika PemberiPinjamanmenerimapembayaran yang tidakcukupuntukmembayarsemuajumlah yang kemudianjatuh tempo dan harusdibayar oleh PeminjamberdasarkanDokumenTransaksi, PemberiPinjamanakanmenerapkanpembayarantersebutuntukkewajibanPeminjamberdasarkanDokumenTransaksidalamurutan yang dipilihPemberiPinjaman.</w:t>
            </w:r>
            <w:bookmarkEnd w:id="332"/>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Paragraf</w:t>
            </w:r>
            <w:r w:rsidR="00575D57" w:rsidRPr="004754C9">
              <w:rPr>
                <w:rFonts w:eastAsiaTheme="minorHAnsi"/>
                <w:color w:val="000000" w:themeColor="text1"/>
                <w:szCs w:val="20"/>
              </w:rPr>
              <w:fldChar w:fldCharType="begin"/>
            </w:r>
            <w:r w:rsidRPr="004754C9">
              <w:rPr>
                <w:rFonts w:eastAsiaTheme="minorHAnsi"/>
                <w:color w:val="000000" w:themeColor="text1"/>
                <w:szCs w:val="20"/>
              </w:rPr>
              <w:instrText xml:space="preserve"> REF _Ref501284305 \r \h </w:instrText>
            </w:r>
            <w:r w:rsidR="00575D57" w:rsidRPr="004754C9">
              <w:rPr>
                <w:rFonts w:eastAsiaTheme="minorHAnsi"/>
                <w:color w:val="000000" w:themeColor="text1"/>
                <w:szCs w:val="20"/>
              </w:rPr>
            </w:r>
            <w:r w:rsidR="00575D57" w:rsidRPr="004754C9">
              <w:rPr>
                <w:rFonts w:eastAsiaTheme="minorHAnsi"/>
                <w:color w:val="000000" w:themeColor="text1"/>
                <w:szCs w:val="20"/>
              </w:rPr>
              <w:fldChar w:fldCharType="separate"/>
            </w:r>
            <w:r w:rsidRPr="004754C9">
              <w:rPr>
                <w:rFonts w:eastAsiaTheme="minorHAnsi"/>
                <w:color w:val="000000" w:themeColor="text1"/>
                <w:szCs w:val="20"/>
              </w:rPr>
              <w:t>(a)</w:t>
            </w:r>
            <w:r w:rsidR="00575D57" w:rsidRPr="004754C9">
              <w:rPr>
                <w:rFonts w:eastAsiaTheme="minorHAnsi"/>
                <w:color w:val="000000" w:themeColor="text1"/>
                <w:szCs w:val="20"/>
              </w:rPr>
              <w:fldChar w:fldCharType="end"/>
            </w:r>
            <w:r w:rsidR="00575D57" w:rsidRPr="004754C9">
              <w:rPr>
                <w:rFonts w:eastAsiaTheme="minorHAnsi"/>
                <w:color w:val="000000" w:themeColor="text1"/>
                <w:szCs w:val="20"/>
              </w:rPr>
              <w:fldChar w:fldCharType="begin"/>
            </w:r>
            <w:r w:rsidRPr="004754C9">
              <w:rPr>
                <w:rFonts w:eastAsiaTheme="minorHAnsi"/>
                <w:color w:val="000000" w:themeColor="text1"/>
                <w:szCs w:val="20"/>
              </w:rPr>
              <w:instrText xml:space="preserve"> REF _Ref501284305 \p \h </w:instrText>
            </w:r>
            <w:r w:rsidR="00575D57" w:rsidRPr="004754C9">
              <w:rPr>
                <w:rFonts w:eastAsiaTheme="minorHAnsi"/>
                <w:color w:val="000000" w:themeColor="text1"/>
                <w:szCs w:val="20"/>
              </w:rPr>
            </w:r>
            <w:r w:rsidR="00575D57" w:rsidRPr="004754C9">
              <w:rPr>
                <w:rFonts w:eastAsiaTheme="minorHAnsi"/>
                <w:color w:val="000000" w:themeColor="text1"/>
                <w:szCs w:val="20"/>
              </w:rPr>
              <w:fldChar w:fldCharType="separate"/>
            </w:r>
            <w:r w:rsidRPr="004754C9">
              <w:rPr>
                <w:rFonts w:eastAsiaTheme="minorHAnsi"/>
                <w:color w:val="000000" w:themeColor="text1"/>
                <w:szCs w:val="20"/>
              </w:rPr>
              <w:t>above</w:t>
            </w:r>
            <w:r w:rsidR="00575D57" w:rsidRPr="004754C9">
              <w:rPr>
                <w:rFonts w:eastAsiaTheme="minorHAnsi"/>
                <w:color w:val="000000" w:themeColor="text1"/>
                <w:szCs w:val="20"/>
              </w:rPr>
              <w:fldChar w:fldCharType="end"/>
            </w:r>
            <w:r w:rsidRPr="004754C9">
              <w:rPr>
                <w:rFonts w:eastAsiaTheme="minorHAnsi"/>
                <w:color w:val="000000" w:themeColor="text1"/>
                <w:szCs w:val="20"/>
              </w:rPr>
              <w:t>akanmengesampingkansetiapalokasi yang dibuat oleh Peminjam.</w:t>
            </w:r>
          </w:p>
          <w:p w:rsidR="00C97334" w:rsidRPr="004754C9" w:rsidRDefault="00C97334" w:rsidP="00C97334">
            <w:pPr>
              <w:spacing w:line="260" w:lineRule="atLeast"/>
              <w:ind w:left="720"/>
              <w:outlineLvl w:val="2"/>
              <w:rPr>
                <w:rFonts w:eastAsiaTheme="minorHAnsi"/>
                <w:color w:val="000000" w:themeColor="text1"/>
                <w:szCs w:val="20"/>
              </w:rPr>
            </w:pPr>
          </w:p>
          <w:p w:rsidR="004754C9" w:rsidRPr="004754C9" w:rsidRDefault="004754C9" w:rsidP="004754C9">
            <w:pPr>
              <w:keepNext/>
              <w:numPr>
                <w:ilvl w:val="1"/>
                <w:numId w:val="1"/>
              </w:numPr>
              <w:spacing w:line="260" w:lineRule="atLeast"/>
              <w:rPr>
                <w:rFonts w:eastAsiaTheme="minorHAnsi"/>
                <w:b/>
                <w:color w:val="000000" w:themeColor="text1"/>
                <w:szCs w:val="20"/>
              </w:rPr>
            </w:pPr>
            <w:r w:rsidRPr="004754C9">
              <w:rPr>
                <w:rFonts w:eastAsiaTheme="minorHAnsi"/>
                <w:b/>
                <w:color w:val="000000" w:themeColor="text1"/>
                <w:szCs w:val="20"/>
              </w:rPr>
              <w:t>Hari kerja</w:t>
            </w:r>
          </w:p>
          <w:p w:rsidR="004754C9" w:rsidRP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SetiappembayaranberdasarkanDokumenTransaksi yang akandilakukan pada hariselain Hari Kerjaakandilakukan pada Hari Kerjaberikutnya di bulankalender yang sama (jikaada) atau Hari Kerjasebelumnya (jikatidakada ).</w:t>
            </w:r>
          </w:p>
          <w:p w:rsidR="004754C9" w:rsidRDefault="004754C9" w:rsidP="004754C9">
            <w:pPr>
              <w:numPr>
                <w:ilvl w:val="2"/>
                <w:numId w:val="1"/>
              </w:numPr>
              <w:tabs>
                <w:tab w:val="num" w:pos="862"/>
              </w:tabs>
              <w:spacing w:line="260" w:lineRule="atLeast"/>
              <w:outlineLvl w:val="2"/>
              <w:rPr>
                <w:rFonts w:eastAsiaTheme="minorHAnsi"/>
                <w:color w:val="000000" w:themeColor="text1"/>
                <w:szCs w:val="20"/>
              </w:rPr>
            </w:pPr>
            <w:r w:rsidRPr="004754C9">
              <w:rPr>
                <w:rFonts w:eastAsiaTheme="minorHAnsi"/>
                <w:color w:val="000000" w:themeColor="text1"/>
                <w:szCs w:val="20"/>
              </w:rPr>
              <w:t>Selamaperpanjangantanggaljatuh tempo pembayaranpokokatauJumlah yang Belum DibayarberdasarkanPerjanjianini, bungaharusdibayarataspokokatauJumlah yang Belum Dibayar pada tingkat yang harusdibayar pada tanggaljatuh tempo awal.</w:t>
            </w:r>
          </w:p>
          <w:p w:rsidR="00C97334" w:rsidRPr="004754C9" w:rsidRDefault="00C97334" w:rsidP="00C97334">
            <w:pPr>
              <w:spacing w:line="260" w:lineRule="atLeast"/>
              <w:ind w:left="720"/>
              <w:outlineLvl w:val="2"/>
              <w:rPr>
                <w:rFonts w:eastAsiaTheme="minorHAnsi"/>
                <w:color w:val="000000" w:themeColor="text1"/>
                <w:szCs w:val="20"/>
              </w:rPr>
            </w:pPr>
          </w:p>
          <w:p w:rsidR="004754C9" w:rsidRPr="004754C9" w:rsidRDefault="00C97334" w:rsidP="004754C9">
            <w:pPr>
              <w:keepNext/>
              <w:numPr>
                <w:ilvl w:val="0"/>
                <w:numId w:val="1"/>
              </w:numPr>
              <w:spacing w:line="260" w:lineRule="atLeast"/>
              <w:outlineLvl w:val="0"/>
              <w:rPr>
                <w:rFonts w:eastAsiaTheme="minorHAnsi"/>
                <w:b/>
                <w:caps/>
                <w:color w:val="000000" w:themeColor="text1"/>
                <w:kern w:val="28"/>
                <w:szCs w:val="20"/>
              </w:rPr>
            </w:pPr>
            <w:bookmarkStart w:id="333" w:name="_Toc503530710"/>
            <w:bookmarkStart w:id="334" w:name="_Toc506552991"/>
            <w:bookmarkStart w:id="335" w:name="_Toc506553037"/>
            <w:bookmarkStart w:id="336" w:name="_Toc506553083"/>
            <w:bookmarkStart w:id="337" w:name="_Toc506553129"/>
            <w:bookmarkStart w:id="338" w:name="_Ref506805228"/>
            <w:bookmarkStart w:id="339" w:name="_Ref506805235"/>
            <w:bookmarkStart w:id="340" w:name="_Ref506805238"/>
            <w:bookmarkStart w:id="341" w:name="_Toc506813089"/>
            <w:bookmarkStart w:id="342" w:name="_Toc508276554"/>
            <w:bookmarkStart w:id="343" w:name="_Toc510084636"/>
            <w:bookmarkStart w:id="344" w:name="_Toc510797098"/>
            <w:bookmarkStart w:id="345" w:name="_Toc511136455"/>
            <w:bookmarkStart w:id="346" w:name="_Toc511736972"/>
            <w:bookmarkStart w:id="347" w:name="_Toc512938704"/>
            <w:bookmarkStart w:id="348" w:name="_Toc513707577"/>
            <w:bookmarkStart w:id="349" w:name="_Toc514231891"/>
            <w:bookmarkStart w:id="350" w:name="_Toc514403904"/>
            <w:bookmarkStart w:id="351" w:name="_Toc514677212"/>
            <w:bookmarkStart w:id="352" w:name="_Toc515263282"/>
            <w:bookmarkStart w:id="353" w:name="_Toc516219257"/>
            <w:bookmarkStart w:id="354" w:name="_Toc50747156"/>
            <w:bookmarkStart w:id="355" w:name="_Toc50747195"/>
            <w:bookmarkStart w:id="356" w:name="_Toc57966005"/>
            <w:bookmarkStart w:id="357" w:name="_Toc57970837"/>
            <w:r w:rsidRPr="004754C9">
              <w:rPr>
                <w:rFonts w:eastAsiaTheme="minorHAnsi"/>
                <w:b/>
                <w:color w:val="000000" w:themeColor="text1"/>
                <w:kern w:val="28"/>
                <w:szCs w:val="20"/>
              </w:rPr>
              <w:lastRenderedPageBreak/>
              <w:t>Gugatanbalik</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4754C9" w:rsidRPr="004754C9" w:rsidRDefault="004754C9" w:rsidP="00461492">
            <w:pPr>
              <w:numPr>
                <w:ilvl w:val="0"/>
                <w:numId w:val="20"/>
              </w:numPr>
              <w:spacing w:line="260" w:lineRule="atLeast"/>
              <w:rPr>
                <w:rFonts w:eastAsiaTheme="minorHAnsi"/>
                <w:color w:val="000000" w:themeColor="text1"/>
                <w:szCs w:val="20"/>
              </w:rPr>
            </w:pPr>
            <w:r w:rsidRPr="004754C9">
              <w:rPr>
                <w:rFonts w:eastAsiaTheme="minorHAnsi"/>
                <w:color w:val="000000" w:themeColor="text1"/>
                <w:szCs w:val="20"/>
              </w:rPr>
              <w:t>PemberiPinjamandapatmembatalkankewajibanjatuh tempo dariPeminjamberdasarkanDokumenTransaksi (sejauhdimilikisecaramenguntungkan oleh PemberiPinjaman) terhadapkewajibanjatuh tempo yang terhutang oleh PemberiPinjamankepadaPeminjam, terlepasdaritempatpembayaran, cabangpembukuanataumata uang baikkewajiban. Jika kewajibantersebutdalammata uang yang berbeda, PihakKeuangandapatmengonversikewajibantersebutdengannilaitukar pasar dalamkegiatanusahanya yang biasauntukkeperluanklaimbalik.</w:t>
            </w:r>
          </w:p>
          <w:p w:rsidR="004754C9" w:rsidRPr="004754C9" w:rsidRDefault="004754C9" w:rsidP="00461492">
            <w:pPr>
              <w:numPr>
                <w:ilvl w:val="0"/>
                <w:numId w:val="20"/>
              </w:numPr>
              <w:spacing w:line="260" w:lineRule="atLeast"/>
              <w:rPr>
                <w:rFonts w:eastAsiaTheme="minorHAnsi"/>
                <w:color w:val="000000" w:themeColor="text1"/>
                <w:szCs w:val="20"/>
              </w:rPr>
            </w:pPr>
          </w:p>
          <w:p w:rsidR="004754C9" w:rsidRPr="004754C9" w:rsidRDefault="004754C9" w:rsidP="004754C9">
            <w:pPr>
              <w:keepNext/>
              <w:numPr>
                <w:ilvl w:val="0"/>
                <w:numId w:val="1"/>
              </w:numPr>
              <w:spacing w:line="260" w:lineRule="atLeast"/>
              <w:outlineLvl w:val="0"/>
              <w:rPr>
                <w:rFonts w:eastAsiaTheme="minorHAnsi"/>
                <w:b/>
                <w:caps/>
                <w:color w:val="000000" w:themeColor="text1"/>
                <w:kern w:val="28"/>
                <w:szCs w:val="20"/>
              </w:rPr>
            </w:pPr>
            <w:bookmarkStart w:id="358" w:name="_Toc57966006"/>
            <w:bookmarkStart w:id="359" w:name="_Toc57970838"/>
            <w:r w:rsidRPr="004754C9">
              <w:rPr>
                <w:rFonts w:eastAsiaTheme="minorHAnsi"/>
                <w:b/>
                <w:caps/>
                <w:color w:val="000000" w:themeColor="text1"/>
                <w:kern w:val="28"/>
                <w:szCs w:val="20"/>
              </w:rPr>
              <w:t>Hukum yang Mengatur</w:t>
            </w:r>
            <w:bookmarkEnd w:id="358"/>
            <w:bookmarkEnd w:id="359"/>
          </w:p>
          <w:p w:rsidR="004754C9" w:rsidRDefault="004754C9" w:rsidP="004754C9">
            <w:pPr>
              <w:numPr>
                <w:ilvl w:val="1"/>
                <w:numId w:val="1"/>
              </w:numPr>
              <w:spacing w:line="260" w:lineRule="atLeast"/>
              <w:rPr>
                <w:rFonts w:eastAsiaTheme="minorHAnsi"/>
                <w:szCs w:val="20"/>
              </w:rPr>
            </w:pPr>
            <w:r w:rsidRPr="004754C9">
              <w:rPr>
                <w:rFonts w:eastAsiaTheme="minorHAnsi"/>
                <w:szCs w:val="20"/>
              </w:rPr>
              <w:t xml:space="preserve">Perjanjianini, perjanjianarbitrasesebagaimanadiaturdalamKlausul 16 ini, setiapsuratkuasaataudokumen lain yang dieksekusisehubungandenganPerjanjianiniatautransaksi yang diaturdalamPerjanjianini dan kewajiban non-kontrakapa pun yang timbuldariatausehubungandenganituharusdiatur oleh hukumRepublik Indonesia. </w:t>
            </w:r>
          </w:p>
          <w:p w:rsidR="00C97334" w:rsidRPr="004754C9" w:rsidRDefault="00C97334" w:rsidP="00C97334">
            <w:pPr>
              <w:spacing w:line="260" w:lineRule="atLeast"/>
              <w:ind w:left="720"/>
              <w:rPr>
                <w:rFonts w:eastAsiaTheme="minorHAnsi"/>
                <w:szCs w:val="20"/>
              </w:rPr>
            </w:pPr>
          </w:p>
          <w:p w:rsidR="004754C9" w:rsidRPr="004754C9" w:rsidRDefault="004754C9" w:rsidP="004754C9">
            <w:pPr>
              <w:numPr>
                <w:ilvl w:val="1"/>
                <w:numId w:val="1"/>
              </w:numPr>
              <w:spacing w:line="260" w:lineRule="atLeast"/>
              <w:rPr>
                <w:rFonts w:eastAsiaTheme="minorHAnsi"/>
                <w:szCs w:val="20"/>
              </w:rPr>
            </w:pPr>
            <w:r w:rsidRPr="004754C9">
              <w:rPr>
                <w:rFonts w:eastAsiaTheme="minorHAnsi"/>
                <w:szCs w:val="20"/>
              </w:rPr>
              <w:t xml:space="preserve">Setiapperselisihan yang timbuldariatausehubungandenganPerjanjianini, termasuksemuapertanyaanmengenaikeberadaannya, validitas, interpretasi, kinerja, pelanggaranataupenghentianataukonsekuensidaripembatalannya dan setiapperselisihan yang berkaitandengankewajiban non-kontrak yang timbuldariatausehubungandenganitu (masing-masing a </w:t>
            </w:r>
            <w:r w:rsidRPr="004754C9">
              <w:rPr>
                <w:rFonts w:eastAsiaTheme="minorHAnsi"/>
                <w:b/>
                <w:szCs w:val="20"/>
              </w:rPr>
              <w:t>Perselisihan</w:t>
            </w:r>
            <w:r w:rsidRPr="004754C9">
              <w:rPr>
                <w:rFonts w:eastAsiaTheme="minorHAnsi"/>
                <w:szCs w:val="20"/>
              </w:rPr>
              <w:t>), akandirujuk dan akhirnyadiselesaikanmelaluiarbitraseberdasarkanPeraturanArbitrase Badan Arbitrase Nasional Indonesia (</w:t>
            </w:r>
            <w:r w:rsidRPr="004754C9">
              <w:rPr>
                <w:rFonts w:eastAsiaTheme="minorHAnsi"/>
                <w:b/>
                <w:szCs w:val="20"/>
              </w:rPr>
              <w:t>BANI</w:t>
            </w:r>
            <w:r w:rsidRPr="004754C9">
              <w:rPr>
                <w:rFonts w:eastAsiaTheme="minorHAnsi"/>
                <w:szCs w:val="20"/>
              </w:rPr>
              <w:t xml:space="preserve">) dariwaktukewaktu yang berlaku (file </w:t>
            </w:r>
            <w:r w:rsidRPr="004754C9">
              <w:rPr>
                <w:rFonts w:eastAsiaTheme="minorHAnsi"/>
                <w:b/>
                <w:szCs w:val="20"/>
              </w:rPr>
              <w:t>Aturan</w:t>
            </w:r>
            <w:r w:rsidRPr="004754C9">
              <w:rPr>
                <w:rFonts w:eastAsiaTheme="minorHAnsi"/>
                <w:szCs w:val="20"/>
              </w:rPr>
              <w:t>), Aturan mana yang dianggapdimasukkansebagaireferensidalamKlausul 16 ini (denganketentuan, jikaterjadipertentanganantaraAturan dan ketentuanKlausul 16 ini, yang terakhir yang berlaku). Arbitraseharusdihadapan pada 1 (satu) arbiter yang akanditunjuk oleh BANI. Tempatarbitraseadalah Jakarta dan bahasaarbitraseadalahbahasaInggris.</w:t>
            </w:r>
          </w:p>
          <w:p w:rsidR="004754C9" w:rsidRPr="004754C9" w:rsidRDefault="004754C9" w:rsidP="00C97334">
            <w:pPr>
              <w:pStyle w:val="AOHead1"/>
              <w:numPr>
                <w:ilvl w:val="0"/>
                <w:numId w:val="0"/>
              </w:numPr>
              <w:ind w:left="720"/>
            </w:pPr>
          </w:p>
          <w:p w:rsidR="004754C9" w:rsidRPr="004754C9" w:rsidRDefault="004754C9" w:rsidP="004754C9">
            <w:pPr>
              <w:numPr>
                <w:ilvl w:val="1"/>
                <w:numId w:val="1"/>
              </w:numPr>
              <w:spacing w:line="260" w:lineRule="atLeast"/>
              <w:rPr>
                <w:rFonts w:eastAsiaTheme="minorHAnsi"/>
                <w:szCs w:val="20"/>
              </w:rPr>
            </w:pPr>
            <w:r w:rsidRPr="004754C9">
              <w:rPr>
                <w:rFonts w:eastAsiaTheme="minorHAnsi"/>
                <w:szCs w:val="20"/>
              </w:rPr>
              <w:t>Sekalipundemikian, Para Pihaksetujubahwa salah satudarimerekadapatmengupayakantindakansementarasehubungandenganketentuanPerjanjianiniataukinerja Para Pihakdaripengadilan mana pun denganyurisdiksi yang kompeten. Namundemikian, saatSengketasedangdiselesaikan, Peminjamakanterusmenjalankanoperasinyasepertidalamkegiatanbisnisbiasa.</w:t>
            </w:r>
          </w:p>
          <w:p w:rsidR="004754C9" w:rsidRPr="004754C9" w:rsidRDefault="004754C9" w:rsidP="004754C9">
            <w:pPr>
              <w:keepNext/>
              <w:spacing w:line="260" w:lineRule="atLeast"/>
              <w:ind w:left="720" w:hanging="720"/>
              <w:outlineLvl w:val="0"/>
              <w:rPr>
                <w:rFonts w:eastAsiaTheme="minorHAnsi"/>
                <w:b/>
                <w:caps/>
                <w:kern w:val="28"/>
              </w:rPr>
            </w:pPr>
          </w:p>
        </w:tc>
      </w:tr>
      <w:tr w:rsidR="004754C9" w:rsidRPr="004754C9" w:rsidTr="00FE0B60">
        <w:tc>
          <w:tcPr>
            <w:tcW w:w="4621" w:type="dxa"/>
            <w:tcBorders>
              <w:top w:val="nil"/>
              <w:left w:val="nil"/>
              <w:bottom w:val="nil"/>
              <w:right w:val="nil"/>
            </w:tcBorders>
          </w:tcPr>
          <w:p w:rsidR="00C97334" w:rsidRPr="00C97334" w:rsidRDefault="004754C9" w:rsidP="00C97334">
            <w:pPr>
              <w:pStyle w:val="AOHead1"/>
              <w:rPr>
                <w:color w:val="000000" w:themeColor="text1"/>
              </w:rPr>
            </w:pPr>
            <w:bookmarkStart w:id="360" w:name="_Toc57966007"/>
            <w:bookmarkStart w:id="361" w:name="_Toc57970839"/>
            <w:r w:rsidRPr="004754C9">
              <w:rPr>
                <w:color w:val="000000" w:themeColor="text1"/>
              </w:rPr>
              <w:lastRenderedPageBreak/>
              <w:t>Notices</w:t>
            </w:r>
            <w:bookmarkEnd w:id="360"/>
            <w:bookmarkEnd w:id="361"/>
          </w:p>
          <w:p w:rsidR="004754C9" w:rsidRPr="004754C9" w:rsidRDefault="004754C9" w:rsidP="004754C9">
            <w:pPr>
              <w:numPr>
                <w:ilvl w:val="1"/>
                <w:numId w:val="1"/>
              </w:numPr>
              <w:spacing w:line="260" w:lineRule="atLeast"/>
              <w:rPr>
                <w:rFonts w:eastAsiaTheme="minorHAnsi"/>
                <w:szCs w:val="20"/>
              </w:rPr>
            </w:pPr>
            <w:r w:rsidRPr="004754C9">
              <w:rPr>
                <w:rFonts w:eastAsiaTheme="minorHAnsi"/>
                <w:szCs w:val="20"/>
              </w:rPr>
              <w:t>Except as otherwise provided in this Agreement, any notice or other communication to be given under this Agreement must be in writing in English, which includes fax and email (but not any other form of electronic communication) and must be delivered or sent by post, fax or email to the Party to whom it is to be given at its address appearing in this Agreement as follows:</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lastRenderedPageBreak/>
              <w:t>to the Lender at: PT BRIIX PROPERTI INDONESIA</w:t>
            </w:r>
          </w:p>
          <w:p w:rsidR="000676AD" w:rsidRDefault="000676AD" w:rsidP="00B71534">
            <w:pPr>
              <w:spacing w:line="260" w:lineRule="atLeast"/>
              <w:ind w:left="1440"/>
              <w:rPr>
                <w:rFonts w:eastAsiaTheme="minorHAnsi"/>
              </w:rPr>
            </w:pPr>
          </w:p>
          <w:p w:rsidR="004754C9" w:rsidRPr="004754C9" w:rsidRDefault="004754C9" w:rsidP="00B71534">
            <w:pPr>
              <w:spacing w:line="260" w:lineRule="atLeast"/>
              <w:ind w:left="1440"/>
              <w:rPr>
                <w:rFonts w:eastAsiaTheme="minorHAnsi"/>
              </w:rPr>
            </w:pPr>
            <w:r w:rsidRPr="004754C9">
              <w:rPr>
                <w:rFonts w:eastAsiaTheme="minorHAnsi"/>
              </w:rPr>
              <w:t xml:space="preserve">Address: </w:t>
            </w:r>
            <w:r w:rsidRPr="004754C9">
              <w:rPr>
                <w:rFonts w:eastAsia="Batang"/>
              </w:rPr>
              <w:t xml:space="preserve">Jalan Pariwisata, Dusun Baturiti, Kuta Village, Pujut District, </w:t>
            </w:r>
            <w:r w:rsidRPr="004754C9">
              <w:rPr>
                <w:rFonts w:eastAsia="Batang"/>
              </w:rPr>
              <w:lastRenderedPageBreak/>
              <w:t>Central Lombok Regency, Nusa Tenggara Barat, Indonesia</w:t>
            </w:r>
          </w:p>
          <w:p w:rsidR="000676AD" w:rsidRDefault="000676AD" w:rsidP="000676AD">
            <w:pPr>
              <w:spacing w:line="260" w:lineRule="atLeast"/>
              <w:ind w:left="1440"/>
              <w:rPr>
                <w:rFonts w:eastAsiaTheme="minorHAnsi"/>
              </w:rPr>
            </w:pPr>
          </w:p>
          <w:p w:rsidR="000676AD" w:rsidRDefault="004754C9" w:rsidP="00FC3A1B">
            <w:pPr>
              <w:spacing w:line="260" w:lineRule="atLeast"/>
              <w:ind w:left="1440"/>
              <w:rPr>
                <w:rFonts w:eastAsiaTheme="minorHAnsi"/>
              </w:rPr>
            </w:pPr>
            <w:r w:rsidRPr="004754C9">
              <w:rPr>
                <w:rFonts w:eastAsiaTheme="minorHAnsi"/>
              </w:rPr>
              <w:t xml:space="preserve">marked for the attention of </w:t>
            </w:r>
            <w:r w:rsidRPr="004754C9">
              <w:rPr>
                <w:rFonts w:eastAsiaTheme="minorHAnsi"/>
                <w:color w:val="000000"/>
                <w:shd w:val="clear" w:color="auto" w:fill="FFFFFF"/>
              </w:rPr>
              <w:t>PT BRIIX PROPERTI INDONESIA</w:t>
            </w:r>
          </w:p>
          <w:p w:rsidR="007B6D50" w:rsidRPr="007B6D50" w:rsidRDefault="007B6D50" w:rsidP="007B6D50">
            <w:pPr>
              <w:pStyle w:val="AOHead3"/>
              <w:numPr>
                <w:ilvl w:val="2"/>
                <w:numId w:val="51"/>
              </w:numPr>
              <w:tabs>
                <w:tab w:val="clear" w:pos="1430"/>
                <w:tab w:val="num" w:pos="1440"/>
              </w:tabs>
            </w:pPr>
            <w:r w:rsidRPr="007B6D50">
              <w:lastRenderedPageBreak/>
              <w:t xml:space="preserve">to the </w:t>
            </w:r>
            <w:r w:rsidRPr="0087777E">
              <w:rPr>
                <w:highlight w:val="yellow"/>
              </w:rPr>
              <w:t>Borrower</w:t>
            </w:r>
            <w:r w:rsidRPr="007B6D50">
              <w:t xml:space="preserve"> at: PT Wombat Lombok Holdings</w:t>
            </w:r>
          </w:p>
          <w:p w:rsidR="007B6D50" w:rsidRPr="00E20C08" w:rsidRDefault="007B6D50" w:rsidP="007B6D50">
            <w:pPr>
              <w:pStyle w:val="AODocTxtL2"/>
            </w:pPr>
            <w:r>
              <w:t xml:space="preserve">Address: Jalan Raya Kuta Mrendeng, Kuta, Pujut, Kabupaten Lombok </w:t>
            </w:r>
            <w:r>
              <w:lastRenderedPageBreak/>
              <w:t>Tengah, Nusa Tenggara Bar. 83573</w:t>
            </w:r>
          </w:p>
          <w:p w:rsidR="007B6D50" w:rsidRPr="00E20C08" w:rsidRDefault="007B6D50" w:rsidP="007B6D50">
            <w:pPr>
              <w:pStyle w:val="AODocTxtL2"/>
            </w:pPr>
            <w:r w:rsidRPr="00E20C08">
              <w:t xml:space="preserve">Email: </w:t>
            </w:r>
            <w:r w:rsidR="0087777E">
              <w:t>XX</w:t>
            </w:r>
          </w:p>
          <w:p w:rsidR="007B6D50" w:rsidRPr="00E20C08" w:rsidRDefault="007B6D50" w:rsidP="007B6D50">
            <w:pPr>
              <w:pStyle w:val="AODocTxtL2"/>
            </w:pPr>
            <w:r>
              <w:t xml:space="preserve">marked for the attention of </w:t>
            </w:r>
            <w:r w:rsidR="0087777E">
              <w:t>XX</w:t>
            </w:r>
          </w:p>
          <w:p w:rsidR="004754C9" w:rsidRDefault="00C32949" w:rsidP="00FA6D97">
            <w:pPr>
              <w:pStyle w:val="AOHead1"/>
              <w:numPr>
                <w:ilvl w:val="0"/>
                <w:numId w:val="0"/>
              </w:numPr>
              <w:ind w:left="720"/>
              <w:rPr>
                <w:b w:val="0"/>
                <w:bCs/>
                <w:caps w:val="0"/>
              </w:rPr>
            </w:pPr>
            <w:r w:rsidRPr="004754C9">
              <w:rPr>
                <w:b w:val="0"/>
                <w:bCs/>
                <w:caps w:val="0"/>
              </w:rPr>
              <w:t xml:space="preserve">Or at any such other address, fax number or email address of which it shall have given notice for this purpose to the other party under </w:t>
            </w:r>
            <w:r w:rsidRPr="004754C9">
              <w:rPr>
                <w:b w:val="0"/>
                <w:bCs/>
                <w:caps w:val="0"/>
              </w:rPr>
              <w:lastRenderedPageBreak/>
              <w:t>this clause</w:t>
            </w:r>
            <w:r w:rsidR="004754C9" w:rsidRPr="004754C9">
              <w:rPr>
                <w:b w:val="0"/>
                <w:bCs/>
              </w:rPr>
              <w:t xml:space="preserve"> 17</w:t>
            </w:r>
            <w:r w:rsidRPr="004754C9">
              <w:rPr>
                <w:b w:val="0"/>
                <w:bCs/>
                <w:caps w:val="0"/>
              </w:rPr>
              <w:t>. Any notice or other communication sent by post shall be sent by registered mail requesting a return receipt (if the country of destination is the same as the country of origin) or by overnight courier (if the country of destination is not the same as the country of origin).</w:t>
            </w:r>
          </w:p>
          <w:p w:rsidR="00C32949" w:rsidRPr="004754C9" w:rsidRDefault="00C32949" w:rsidP="00C32949">
            <w:pPr>
              <w:pStyle w:val="AODocTxtL1"/>
            </w:pPr>
          </w:p>
          <w:p w:rsidR="004754C9" w:rsidRPr="004754C9" w:rsidRDefault="004754C9" w:rsidP="004754C9">
            <w:pPr>
              <w:numPr>
                <w:ilvl w:val="1"/>
                <w:numId w:val="1"/>
              </w:numPr>
              <w:spacing w:line="260" w:lineRule="atLeast"/>
              <w:rPr>
                <w:rFonts w:eastAsiaTheme="minorHAnsi"/>
                <w:szCs w:val="20"/>
              </w:rPr>
            </w:pPr>
            <w:r w:rsidRPr="004754C9">
              <w:rPr>
                <w:rFonts w:eastAsiaTheme="minorHAnsi"/>
                <w:szCs w:val="20"/>
              </w:rPr>
              <w:t>Any notice or other communication shall be deemed to have been given:</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 xml:space="preserve">if </w:t>
            </w:r>
            <w:r w:rsidRPr="004754C9">
              <w:rPr>
                <w:rFonts w:eastAsiaTheme="minorHAnsi"/>
              </w:rPr>
              <w:lastRenderedPageBreak/>
              <w:t>delivered, on the date of delivery;</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if sent by post, on the third Business Day after it was put into the post or sent by courier;</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if sen</w:t>
            </w:r>
            <w:r w:rsidRPr="004754C9">
              <w:rPr>
                <w:rFonts w:eastAsiaTheme="minorHAnsi"/>
              </w:rPr>
              <w:lastRenderedPageBreak/>
              <w:t xml:space="preserve">t by fax, on the date of transmission, if transmitted before 3.00pm (local time at the country of destination) on any Business Day, and in </w:t>
            </w:r>
            <w:r w:rsidRPr="004754C9">
              <w:rPr>
                <w:rFonts w:eastAsiaTheme="minorHAnsi"/>
              </w:rPr>
              <w:lastRenderedPageBreak/>
              <w:t xml:space="preserve">any other case on the Business Day following the date of transmission; or </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if emailed:</w:t>
            </w:r>
          </w:p>
          <w:p w:rsidR="004754C9" w:rsidRPr="004754C9" w:rsidRDefault="004754C9" w:rsidP="00461492">
            <w:pPr>
              <w:numPr>
                <w:ilvl w:val="3"/>
                <w:numId w:val="20"/>
              </w:numPr>
              <w:spacing w:line="260" w:lineRule="atLeast"/>
              <w:outlineLvl w:val="3"/>
              <w:rPr>
                <w:rFonts w:eastAsiaTheme="minorHAnsi"/>
              </w:rPr>
            </w:pPr>
            <w:r w:rsidRPr="004754C9">
              <w:rPr>
                <w:rFonts w:eastAsiaTheme="minorHAnsi"/>
              </w:rPr>
              <w:t>when the sender receives an automated me</w:t>
            </w:r>
            <w:r w:rsidRPr="004754C9">
              <w:rPr>
                <w:rFonts w:eastAsiaTheme="minorHAnsi"/>
              </w:rPr>
              <w:lastRenderedPageBreak/>
              <w:t>ssage confirming delivery; or</w:t>
            </w:r>
          </w:p>
          <w:p w:rsidR="004754C9" w:rsidRPr="004754C9" w:rsidRDefault="004754C9" w:rsidP="00461492">
            <w:pPr>
              <w:numPr>
                <w:ilvl w:val="3"/>
                <w:numId w:val="20"/>
              </w:numPr>
              <w:spacing w:line="260" w:lineRule="atLeast"/>
              <w:outlineLvl w:val="3"/>
              <w:rPr>
                <w:rFonts w:eastAsiaTheme="minorHAnsi"/>
              </w:rPr>
            </w:pPr>
            <w:r w:rsidRPr="004754C9">
              <w:rPr>
                <w:rFonts w:eastAsiaTheme="minorHAnsi"/>
              </w:rPr>
              <w:t>four (4) hours after the time sent (as recorded on the device from which the sender sent the em</w:t>
            </w:r>
            <w:r w:rsidRPr="004754C9">
              <w:rPr>
                <w:rFonts w:eastAsiaTheme="minorHAnsi"/>
              </w:rPr>
              <w:lastRenderedPageBreak/>
              <w:t>ail) unless the sender receives an automated message that the email has not been delivered,</w:t>
            </w:r>
          </w:p>
          <w:p w:rsidR="004754C9" w:rsidRDefault="004754C9" w:rsidP="000676AD">
            <w:pPr>
              <w:pStyle w:val="AODefHead"/>
            </w:pPr>
            <w:r w:rsidRPr="004754C9">
              <w:t>whichever happens first.</w:t>
            </w:r>
          </w:p>
          <w:p w:rsidR="00FA6D97" w:rsidRPr="004754C9" w:rsidRDefault="00FA6D97" w:rsidP="00FA6D97">
            <w:pPr>
              <w:pStyle w:val="AODefPara"/>
            </w:pPr>
          </w:p>
          <w:p w:rsidR="004754C9" w:rsidRDefault="004754C9" w:rsidP="004754C9">
            <w:pPr>
              <w:numPr>
                <w:ilvl w:val="1"/>
                <w:numId w:val="1"/>
              </w:numPr>
              <w:spacing w:line="260" w:lineRule="atLeast"/>
              <w:rPr>
                <w:rFonts w:eastAsiaTheme="minorHAnsi"/>
                <w:szCs w:val="20"/>
              </w:rPr>
            </w:pPr>
            <w:r w:rsidRPr="004754C9">
              <w:rPr>
                <w:rFonts w:eastAsiaTheme="minorHAnsi"/>
                <w:szCs w:val="20"/>
              </w:rPr>
              <w:t xml:space="preserve">In proving the giving of a notice or other communication, it shall be </w:t>
            </w:r>
            <w:r w:rsidRPr="004754C9">
              <w:rPr>
                <w:rFonts w:eastAsiaTheme="minorHAnsi"/>
                <w:szCs w:val="20"/>
              </w:rPr>
              <w:lastRenderedPageBreak/>
              <w:t>sufficient to prove that delivery was made or that the envelope containing the communication was properly addressed and posted, that the fax was properly addressed and transmitted or that the email was correctly addressed and transmitted, as the case may be.</w:t>
            </w:r>
          </w:p>
          <w:p w:rsidR="00FA6D97" w:rsidRPr="004754C9" w:rsidRDefault="00FA6D97" w:rsidP="00FA6D97">
            <w:pPr>
              <w:spacing w:line="260" w:lineRule="atLeast"/>
              <w:ind w:left="720"/>
              <w:rPr>
                <w:rFonts w:eastAsiaTheme="minorHAnsi"/>
                <w:szCs w:val="20"/>
              </w:rPr>
            </w:pPr>
          </w:p>
          <w:p w:rsidR="004754C9" w:rsidRPr="004754C9" w:rsidRDefault="004754C9" w:rsidP="004754C9">
            <w:pPr>
              <w:numPr>
                <w:ilvl w:val="1"/>
                <w:numId w:val="1"/>
              </w:numPr>
              <w:spacing w:line="260" w:lineRule="atLeast"/>
              <w:rPr>
                <w:rFonts w:eastAsiaTheme="minorHAnsi"/>
                <w:szCs w:val="20"/>
              </w:rPr>
            </w:pPr>
            <w:r w:rsidRPr="004754C9">
              <w:rPr>
                <w:rFonts w:eastAsiaTheme="minorHAnsi"/>
                <w:szCs w:val="20"/>
              </w:rPr>
              <w:t xml:space="preserve">This Clause 17 shall not apply in relation to the service of any claim form, notice, order, </w:t>
            </w:r>
            <w:r w:rsidRPr="004754C9">
              <w:rPr>
                <w:rFonts w:eastAsiaTheme="minorHAnsi"/>
                <w:szCs w:val="20"/>
              </w:rPr>
              <w:lastRenderedPageBreak/>
              <w:t>judgment or other document relating to or in connection with any proceedings, suit or action arising out of or in connection with this Agreement.</w:t>
            </w:r>
          </w:p>
        </w:tc>
        <w:tc>
          <w:tcPr>
            <w:tcW w:w="4622" w:type="dxa"/>
            <w:tcBorders>
              <w:top w:val="nil"/>
              <w:left w:val="nil"/>
              <w:bottom w:val="nil"/>
              <w:right w:val="nil"/>
            </w:tcBorders>
          </w:tcPr>
          <w:p w:rsidR="004754C9" w:rsidRPr="004754C9" w:rsidRDefault="004754C9" w:rsidP="00461492">
            <w:pPr>
              <w:keepNext/>
              <w:numPr>
                <w:ilvl w:val="0"/>
                <w:numId w:val="27"/>
              </w:numPr>
              <w:spacing w:line="260" w:lineRule="atLeast"/>
              <w:outlineLvl w:val="0"/>
              <w:rPr>
                <w:rFonts w:eastAsiaTheme="minorHAnsi"/>
                <w:b/>
                <w:caps/>
                <w:kern w:val="28"/>
              </w:rPr>
            </w:pPr>
            <w:r w:rsidRPr="004754C9">
              <w:rPr>
                <w:rFonts w:eastAsiaTheme="minorHAnsi"/>
                <w:b/>
                <w:caps/>
                <w:kern w:val="28"/>
              </w:rPr>
              <w:lastRenderedPageBreak/>
              <w:t>Pemberitahuan</w:t>
            </w:r>
          </w:p>
          <w:p w:rsidR="004754C9" w:rsidRPr="004754C9" w:rsidRDefault="004754C9" w:rsidP="004754C9">
            <w:pPr>
              <w:numPr>
                <w:ilvl w:val="1"/>
                <w:numId w:val="1"/>
              </w:numPr>
              <w:spacing w:line="260" w:lineRule="atLeast"/>
              <w:rPr>
                <w:rFonts w:eastAsiaTheme="minorHAnsi"/>
                <w:szCs w:val="20"/>
              </w:rPr>
            </w:pPr>
            <w:r w:rsidRPr="004754C9">
              <w:rPr>
                <w:rFonts w:eastAsiaTheme="minorHAnsi"/>
                <w:szCs w:val="20"/>
              </w:rPr>
              <w:t>Kecualiditentukan lain dalamPerjanjianini, setiappemberitahuanataukomunikasi lain yang akandiberikanberdasarkanPerjanjianiniharusdibuatsecaratertulisdalambahasaInggris, yang mencakupfaks dan email (tetapibukanbentukkomunikasielektroniklainnya) dan harusdikirimataudikirimmelalui pos, faksatau email kepadaPihak yang kepadanyaakandiberikan di alamatnya yang tercantumdalamPerjanjianinisebagaiberikut:</w:t>
            </w:r>
          </w:p>
          <w:p w:rsidR="004754C9" w:rsidRPr="004754C9" w:rsidRDefault="004754C9" w:rsidP="00461492">
            <w:pPr>
              <w:numPr>
                <w:ilvl w:val="2"/>
                <w:numId w:val="46"/>
              </w:numPr>
              <w:spacing w:line="260" w:lineRule="atLeast"/>
              <w:outlineLvl w:val="2"/>
              <w:rPr>
                <w:rFonts w:eastAsiaTheme="minorHAnsi"/>
              </w:rPr>
            </w:pPr>
            <w:r w:rsidRPr="004754C9">
              <w:rPr>
                <w:rFonts w:eastAsiaTheme="minorHAnsi"/>
              </w:rPr>
              <w:t>kepadaPemberiPinjaman di: PT BRIIX PROPERTI INDONESIA</w:t>
            </w:r>
          </w:p>
          <w:p w:rsidR="000676AD" w:rsidRDefault="000676AD" w:rsidP="00B71534">
            <w:pPr>
              <w:spacing w:line="260" w:lineRule="atLeast"/>
              <w:ind w:left="1440"/>
              <w:rPr>
                <w:rFonts w:eastAsiaTheme="minorHAnsi"/>
                <w:szCs w:val="20"/>
              </w:rPr>
            </w:pPr>
          </w:p>
          <w:p w:rsidR="00C32949" w:rsidRDefault="004754C9" w:rsidP="00C32949">
            <w:pPr>
              <w:spacing w:line="260" w:lineRule="atLeast"/>
              <w:ind w:left="1440"/>
              <w:rPr>
                <w:rFonts w:eastAsiaTheme="minorHAnsi"/>
                <w:szCs w:val="20"/>
              </w:rPr>
            </w:pPr>
            <w:r w:rsidRPr="004754C9">
              <w:rPr>
                <w:rFonts w:eastAsiaTheme="minorHAnsi"/>
                <w:szCs w:val="20"/>
              </w:rPr>
              <w:t>Alamat: Jalan Pariwisata, Dusun Baturiti, Desa Kuta, KecamatanPujut, Kabupaten Lombok Tengah, Nusa Tenggara Barat, Indonesia</w:t>
            </w:r>
          </w:p>
          <w:p w:rsidR="00C32949" w:rsidRDefault="00C32949" w:rsidP="00C32949">
            <w:pPr>
              <w:spacing w:line="260" w:lineRule="atLeast"/>
              <w:ind w:left="1440"/>
              <w:rPr>
                <w:rFonts w:eastAsiaTheme="minorHAnsi"/>
              </w:rPr>
            </w:pPr>
          </w:p>
          <w:p w:rsidR="00C32949" w:rsidRPr="00FC3A1B" w:rsidRDefault="004754C9" w:rsidP="00FC3A1B">
            <w:pPr>
              <w:spacing w:line="260" w:lineRule="atLeast"/>
              <w:ind w:left="1440"/>
              <w:rPr>
                <w:rFonts w:eastAsiaTheme="minorHAnsi"/>
                <w:szCs w:val="20"/>
              </w:rPr>
            </w:pPr>
            <w:r w:rsidRPr="004754C9">
              <w:rPr>
                <w:rFonts w:eastAsiaTheme="minorHAnsi"/>
              </w:rPr>
              <w:t>ditandaiKepadaYth</w:t>
            </w:r>
            <w:r w:rsidRPr="004754C9">
              <w:rPr>
                <w:rFonts w:eastAsiaTheme="minorHAnsi"/>
                <w:color w:val="000000"/>
                <w:shd w:val="clear" w:color="auto" w:fill="FFFFFF"/>
              </w:rPr>
              <w:t xml:space="preserve"> PT BRIIX PROPERTI INDONESIA</w:t>
            </w:r>
          </w:p>
          <w:p w:rsidR="008F4852" w:rsidRPr="007B6D50" w:rsidRDefault="00970B39" w:rsidP="007B6D50">
            <w:pPr>
              <w:pStyle w:val="AOHead3"/>
              <w:numPr>
                <w:ilvl w:val="2"/>
                <w:numId w:val="52"/>
              </w:numPr>
              <w:tabs>
                <w:tab w:val="clear" w:pos="1430"/>
                <w:tab w:val="num" w:pos="1440"/>
              </w:tabs>
            </w:pPr>
            <w:r w:rsidRPr="007B6D50">
              <w:t xml:space="preserve">kepadaPeminjam di: </w:t>
            </w:r>
            <w:r w:rsidR="007B6D50" w:rsidRPr="007B6D50">
              <w:t>PT Wombat Lombok Holdings</w:t>
            </w:r>
          </w:p>
          <w:p w:rsidR="00970B39" w:rsidRDefault="00970B39" w:rsidP="00970B39">
            <w:pPr>
              <w:pStyle w:val="AODocTxtL2"/>
            </w:pPr>
            <w:r>
              <w:t xml:space="preserve">Alamat: </w:t>
            </w:r>
            <w:r w:rsidR="008F4852" w:rsidRPr="0058083B">
              <w:t>Jalan Raya Kuta Mrendeng, Kuta, Pujut, Kabupaten Lombok Tengah, Nusa Tenggara Bar. 83573</w:t>
            </w:r>
          </w:p>
          <w:p w:rsidR="00970B39" w:rsidRDefault="00970B39" w:rsidP="00970B39">
            <w:pPr>
              <w:pStyle w:val="AODocTxtL2"/>
            </w:pPr>
            <w:r>
              <w:t xml:space="preserve">Email: </w:t>
            </w:r>
            <w:r w:rsidR="0087777E">
              <w:t>XX</w:t>
            </w:r>
          </w:p>
          <w:p w:rsidR="008F4852" w:rsidRPr="00E20C08" w:rsidRDefault="00970B39" w:rsidP="008F4852">
            <w:pPr>
              <w:pStyle w:val="AODocTxtL2"/>
            </w:pPr>
            <w:r>
              <w:t>ditandaiKepadaYth</w:t>
            </w:r>
            <w:r w:rsidR="0087777E">
              <w:t>XX</w:t>
            </w:r>
          </w:p>
          <w:p w:rsidR="004754C9" w:rsidRDefault="00C32949" w:rsidP="00FA6D97">
            <w:pPr>
              <w:pStyle w:val="AOHead1"/>
              <w:numPr>
                <w:ilvl w:val="0"/>
                <w:numId w:val="0"/>
              </w:numPr>
              <w:ind w:left="720"/>
              <w:rPr>
                <w:b w:val="0"/>
                <w:bCs/>
                <w:caps w:val="0"/>
              </w:rPr>
            </w:pPr>
            <w:r w:rsidRPr="004754C9">
              <w:rPr>
                <w:b w:val="0"/>
                <w:bCs/>
                <w:caps w:val="0"/>
              </w:rPr>
              <w:t>Atau di alamat lain, nomorfaksataualamat email yang telahmemberikanpemberitahuanuntuktujuaninikepadapihak lain berdasarkanklausul 17 ini. Setiappemberitahuanataukomunikasilain yang dikirimmelalui pos akandikirimmelalui pos tercatatmemintatandaterimapengembalian (jika negara tujuansamadengan negara asal) ataumelaluikurir (jika negara tujuantidaksamadengannegaranyaasal).</w:t>
            </w:r>
          </w:p>
          <w:p w:rsidR="00C32949" w:rsidRPr="004754C9" w:rsidRDefault="00C32949" w:rsidP="00C32949">
            <w:pPr>
              <w:pStyle w:val="AODocTxtL1"/>
            </w:pPr>
          </w:p>
          <w:p w:rsidR="004754C9" w:rsidRPr="004754C9" w:rsidRDefault="004754C9" w:rsidP="004754C9">
            <w:pPr>
              <w:numPr>
                <w:ilvl w:val="1"/>
                <w:numId w:val="1"/>
              </w:numPr>
              <w:spacing w:line="260" w:lineRule="atLeast"/>
              <w:rPr>
                <w:rFonts w:eastAsiaTheme="minorHAnsi"/>
                <w:szCs w:val="20"/>
              </w:rPr>
            </w:pPr>
            <w:r w:rsidRPr="004754C9">
              <w:rPr>
                <w:rFonts w:eastAsiaTheme="minorHAnsi"/>
                <w:szCs w:val="20"/>
              </w:rPr>
              <w:t>Setiappemberitahuanataukomunikasilainnyadianggapdianggapdiberikan:</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jikadikirim, pada tanggalpengiriman;</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jikadikirimmelalui pos pada Hari Kerjaketigasetelahdimasukkankedalam pos ataudikirimmelaluikurir;</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 xml:space="preserve">jikadikirimmelaluifaks, pada tanggalpengiriman, jikadikirimsebelumpukul 15.00 (waktusetempat di negara tujuan) pada Hari Kerjaapa pun, dan dalamhal lain pada Hari </w:t>
            </w:r>
            <w:r w:rsidRPr="004754C9">
              <w:rPr>
                <w:rFonts w:eastAsiaTheme="minorHAnsi"/>
              </w:rPr>
              <w:lastRenderedPageBreak/>
              <w:t>Kerjasetelahtanggalpengiriman; atau</w:t>
            </w:r>
          </w:p>
          <w:p w:rsidR="004754C9" w:rsidRPr="004754C9" w:rsidRDefault="004754C9" w:rsidP="00461492">
            <w:pPr>
              <w:numPr>
                <w:ilvl w:val="2"/>
                <w:numId w:val="20"/>
              </w:numPr>
              <w:spacing w:line="260" w:lineRule="atLeast"/>
              <w:outlineLvl w:val="2"/>
              <w:rPr>
                <w:rFonts w:eastAsiaTheme="minorHAnsi"/>
              </w:rPr>
            </w:pPr>
            <w:r w:rsidRPr="004754C9">
              <w:rPr>
                <w:rFonts w:eastAsiaTheme="minorHAnsi"/>
              </w:rPr>
              <w:t>jikadikirimkanmelalui email:</w:t>
            </w:r>
          </w:p>
          <w:p w:rsidR="004754C9" w:rsidRPr="004754C9" w:rsidRDefault="004754C9" w:rsidP="00461492">
            <w:pPr>
              <w:numPr>
                <w:ilvl w:val="3"/>
                <w:numId w:val="20"/>
              </w:numPr>
              <w:spacing w:line="260" w:lineRule="atLeast"/>
              <w:outlineLvl w:val="3"/>
              <w:rPr>
                <w:rFonts w:eastAsiaTheme="minorHAnsi"/>
              </w:rPr>
            </w:pPr>
            <w:r w:rsidRPr="004754C9">
              <w:rPr>
                <w:rFonts w:eastAsiaTheme="minorHAnsi"/>
              </w:rPr>
              <w:t>saatpengirimmenerimapesanotomatis yang mengonfirmasipengiriman; atau</w:t>
            </w:r>
          </w:p>
          <w:p w:rsidR="004754C9" w:rsidRPr="00FC3A1B" w:rsidRDefault="004754C9" w:rsidP="00FC3A1B">
            <w:pPr>
              <w:numPr>
                <w:ilvl w:val="3"/>
                <w:numId w:val="20"/>
              </w:numPr>
              <w:spacing w:line="260" w:lineRule="atLeast"/>
              <w:outlineLvl w:val="3"/>
              <w:rPr>
                <w:rFonts w:eastAsiaTheme="minorHAnsi"/>
              </w:rPr>
            </w:pPr>
            <w:r w:rsidRPr="004754C9">
              <w:rPr>
                <w:rFonts w:eastAsiaTheme="minorHAnsi"/>
              </w:rPr>
              <w:t>empat (4) jam setelahwaktupengiriman (seperti yang tercatat di perangkatpengirimmengirim email) kecualipengirimmenerimapesanotomatisbahwa email tersebutbelumterkirim,</w:t>
            </w:r>
          </w:p>
          <w:p w:rsidR="004754C9" w:rsidRDefault="004754C9" w:rsidP="000676AD">
            <w:pPr>
              <w:pStyle w:val="AODefHead"/>
            </w:pPr>
            <w:r w:rsidRPr="004754C9">
              <w:t>mana saja yang terjadilebihdulu.</w:t>
            </w:r>
          </w:p>
          <w:p w:rsidR="00FA6D97" w:rsidRPr="004754C9" w:rsidRDefault="00FA6D97" w:rsidP="00FA6D97">
            <w:pPr>
              <w:pStyle w:val="AODefPara"/>
            </w:pPr>
          </w:p>
          <w:p w:rsidR="004754C9" w:rsidRDefault="004754C9" w:rsidP="004754C9">
            <w:pPr>
              <w:numPr>
                <w:ilvl w:val="1"/>
                <w:numId w:val="1"/>
              </w:numPr>
              <w:spacing w:line="260" w:lineRule="atLeast"/>
              <w:rPr>
                <w:rFonts w:eastAsiaTheme="minorHAnsi"/>
                <w:szCs w:val="20"/>
              </w:rPr>
            </w:pPr>
            <w:r w:rsidRPr="004754C9">
              <w:rPr>
                <w:rFonts w:eastAsiaTheme="minorHAnsi"/>
                <w:szCs w:val="20"/>
              </w:rPr>
              <w:t>Dalammembuktikanpemberianpemberitahuanataukomunikasilainnya, cukupuntukmembuktikanbahwapengirimantelahdilakukanataubahwaamplop yang berisikomunikasitersebutdialamatkan dan diposkandenganbenar, bahwafakstelahdialamatkan dan dikirimdenganbenarataubahwa email itudialamatkandenganbenar dan ditransmisikan, sesuaidengankeadaan yang terjadi.</w:t>
            </w:r>
          </w:p>
          <w:p w:rsidR="00FA6D97" w:rsidRPr="004754C9" w:rsidRDefault="00FA6D97" w:rsidP="00FA6D97">
            <w:pPr>
              <w:spacing w:line="260" w:lineRule="atLeast"/>
              <w:ind w:left="720"/>
              <w:rPr>
                <w:rFonts w:eastAsiaTheme="minorHAnsi"/>
                <w:szCs w:val="20"/>
              </w:rPr>
            </w:pPr>
          </w:p>
          <w:p w:rsidR="004754C9" w:rsidRPr="004754C9" w:rsidRDefault="004754C9" w:rsidP="004754C9">
            <w:pPr>
              <w:numPr>
                <w:ilvl w:val="1"/>
                <w:numId w:val="1"/>
              </w:numPr>
              <w:spacing w:line="260" w:lineRule="atLeast"/>
              <w:rPr>
                <w:rFonts w:eastAsiaTheme="minorHAnsi"/>
                <w:szCs w:val="20"/>
              </w:rPr>
            </w:pPr>
            <w:r w:rsidRPr="004754C9">
              <w:rPr>
                <w:rFonts w:eastAsiaTheme="minorHAnsi"/>
                <w:szCs w:val="20"/>
              </w:rPr>
              <w:t>Klausul 17 initidakberlakudalamkaitannyadenganlayanansegalabentukklaim, pemberitahuan, perintah, penilaian, ataudokumen lain yang berkaitandenganatausehubungandengan proses, gugatan, atautindakanapa pun yang timbuldariatausehubungandenganPerjanjianini.</w:t>
            </w:r>
          </w:p>
        </w:tc>
      </w:tr>
    </w:tbl>
    <w:p w:rsidR="00305A84" w:rsidRDefault="00305A84" w:rsidP="004754C9">
      <w:pPr>
        <w:pStyle w:val="AODocTxt"/>
        <w:rPr>
          <w:color w:val="000000" w:themeColor="text1"/>
        </w:rPr>
      </w:pPr>
    </w:p>
    <w:p w:rsidR="00305A84" w:rsidRDefault="00305A84">
      <w:pPr>
        <w:pStyle w:val="AODocTxtL1"/>
        <w:rPr>
          <w:color w:val="000000" w:themeColor="text1"/>
        </w:rPr>
      </w:pPr>
    </w:p>
    <w:tbl>
      <w:tblPr>
        <w:tblStyle w:val="TableGrid1"/>
        <w:tblW w:w="0" w:type="auto"/>
        <w:tblLook w:val="04A0"/>
      </w:tblPr>
      <w:tblGrid>
        <w:gridCol w:w="2384"/>
        <w:gridCol w:w="7471"/>
      </w:tblGrid>
      <w:tr w:rsidR="00CC2381" w:rsidRPr="00CC2381" w:rsidTr="00FE0B60">
        <w:tc>
          <w:tcPr>
            <w:tcW w:w="4621" w:type="dxa"/>
            <w:tcBorders>
              <w:top w:val="nil"/>
              <w:left w:val="nil"/>
              <w:bottom w:val="single" w:sz="4" w:space="0" w:color="auto"/>
              <w:right w:val="nil"/>
            </w:tcBorders>
          </w:tcPr>
          <w:p w:rsidR="00CC2381" w:rsidRPr="00CC2381" w:rsidRDefault="00FA6D97" w:rsidP="000E0BA6">
            <w:pPr>
              <w:pStyle w:val="AOHead1"/>
              <w:rPr>
                <w:color w:val="000000" w:themeColor="text1"/>
              </w:rPr>
            </w:pPr>
            <w:bookmarkStart w:id="362" w:name="_Toc57965992"/>
            <w:bookmarkStart w:id="363" w:name="_Toc57970824"/>
            <w:bookmarkStart w:id="364" w:name="_Toc57965993"/>
            <w:bookmarkStart w:id="365" w:name="_Toc57970825"/>
            <w:bookmarkEnd w:id="362"/>
            <w:bookmarkEnd w:id="363"/>
            <w:bookmarkEnd w:id="364"/>
            <w:bookmarkEnd w:id="365"/>
            <w:r w:rsidRPr="00CC2381">
              <w:rPr>
                <w:caps w:val="0"/>
                <w:color w:val="000000" w:themeColor="text1"/>
              </w:rPr>
              <w:lastRenderedPageBreak/>
              <w:t>Calculations and certificates</w:t>
            </w:r>
          </w:p>
          <w:p w:rsidR="00FA6D97" w:rsidRDefault="00CC2381" w:rsidP="00FA6D97">
            <w:pPr>
              <w:pStyle w:val="AOHead2"/>
            </w:pPr>
            <w:r w:rsidRPr="00CC2381">
              <w:t>Accounts</w:t>
            </w:r>
          </w:p>
          <w:p w:rsidR="00CC2381" w:rsidRDefault="00CC2381" w:rsidP="00FA6D97">
            <w:pPr>
              <w:pStyle w:val="AOHead2"/>
              <w:numPr>
                <w:ilvl w:val="0"/>
                <w:numId w:val="0"/>
              </w:numPr>
              <w:ind w:left="720"/>
              <w:rPr>
                <w:b w:val="0"/>
                <w:bCs/>
              </w:rPr>
            </w:pPr>
            <w:r w:rsidRPr="00FA6D97">
              <w:rPr>
                <w:b w:val="0"/>
                <w:bCs/>
              </w:rPr>
              <w:t>In any litigation or arbitration proceedings arising out of or in connection with a Transaction Document, the entries made in the accounts maintained by the Lender are prima facie evidence of the matters to which they relate.</w:t>
            </w:r>
          </w:p>
          <w:p w:rsidR="00FA6D97" w:rsidRPr="00FA6D97" w:rsidRDefault="00FA6D97" w:rsidP="00FA6D97">
            <w:pPr>
              <w:pStyle w:val="AODocTxtL1"/>
            </w:pPr>
          </w:p>
          <w:p w:rsidR="00CC2381" w:rsidRPr="00CC2381" w:rsidRDefault="00FA6D97" w:rsidP="00CC2381">
            <w:pPr>
              <w:keepNext/>
              <w:tabs>
                <w:tab w:val="num" w:pos="720"/>
              </w:tabs>
              <w:spacing w:line="260" w:lineRule="atLeast"/>
              <w:rPr>
                <w:rFonts w:eastAsiaTheme="minorHAnsi"/>
                <w:b/>
                <w:color w:val="000000" w:themeColor="text1"/>
              </w:rPr>
            </w:pPr>
            <w:r>
              <w:rPr>
                <w:rFonts w:eastAsiaTheme="minorHAnsi"/>
                <w:b/>
                <w:color w:val="000000" w:themeColor="text1"/>
              </w:rPr>
              <w:t xml:space="preserve">18.2     </w:t>
            </w:r>
            <w:r w:rsidR="00CC2381" w:rsidRPr="00CC2381">
              <w:rPr>
                <w:rFonts w:eastAsiaTheme="minorHAnsi"/>
                <w:b/>
                <w:color w:val="000000" w:themeColor="text1"/>
              </w:rPr>
              <w:t>Certificates and determinations</w:t>
            </w:r>
          </w:p>
          <w:p w:rsidR="00CC2381" w:rsidRPr="00CC2381" w:rsidRDefault="00FA6D97" w:rsidP="00FA6D97">
            <w:pPr>
              <w:pStyle w:val="AOHead1"/>
              <w:numPr>
                <w:ilvl w:val="0"/>
                <w:numId w:val="0"/>
              </w:numPr>
              <w:ind w:left="720"/>
              <w:rPr>
                <w:b w:val="0"/>
                <w:bCs/>
              </w:rPr>
            </w:pPr>
            <w:r w:rsidRPr="00FA6D97">
              <w:rPr>
                <w:b w:val="0"/>
                <w:bCs/>
                <w:caps w:val="0"/>
              </w:rPr>
              <w:t>Any certification or determination by the lender of a rate or amount under any transaction document is, in the absence of manifest error, conclusive evidence of the matters to which it relates.</w:t>
            </w:r>
          </w:p>
          <w:p w:rsidR="00FA6D97" w:rsidRDefault="00FA6D97" w:rsidP="00CC2381">
            <w:pPr>
              <w:keepNext/>
              <w:tabs>
                <w:tab w:val="num" w:pos="720"/>
              </w:tabs>
              <w:spacing w:line="260" w:lineRule="atLeast"/>
              <w:rPr>
                <w:rFonts w:eastAsiaTheme="minorHAnsi"/>
                <w:b/>
                <w:color w:val="000000" w:themeColor="text1"/>
              </w:rPr>
            </w:pPr>
          </w:p>
          <w:p w:rsidR="00CC2381" w:rsidRPr="00CC2381" w:rsidRDefault="00FA6D97" w:rsidP="00CC2381">
            <w:pPr>
              <w:keepNext/>
              <w:tabs>
                <w:tab w:val="num" w:pos="720"/>
              </w:tabs>
              <w:spacing w:line="260" w:lineRule="atLeast"/>
              <w:rPr>
                <w:rFonts w:eastAsiaTheme="minorHAnsi"/>
                <w:b/>
                <w:color w:val="000000" w:themeColor="text1"/>
              </w:rPr>
            </w:pPr>
            <w:r>
              <w:rPr>
                <w:rFonts w:eastAsiaTheme="minorHAnsi"/>
                <w:b/>
                <w:color w:val="000000" w:themeColor="text1"/>
              </w:rPr>
              <w:t xml:space="preserve">18.3      </w:t>
            </w:r>
            <w:r w:rsidR="00CC2381" w:rsidRPr="00CC2381">
              <w:rPr>
                <w:rFonts w:eastAsiaTheme="minorHAnsi"/>
                <w:b/>
                <w:color w:val="000000" w:themeColor="text1"/>
              </w:rPr>
              <w:t>Day count convention</w:t>
            </w:r>
          </w:p>
          <w:p w:rsidR="00CC2381" w:rsidRPr="00CC2381" w:rsidRDefault="00FA6D97" w:rsidP="00FA6D97">
            <w:pPr>
              <w:pStyle w:val="AOHead1"/>
              <w:numPr>
                <w:ilvl w:val="0"/>
                <w:numId w:val="0"/>
              </w:numPr>
              <w:ind w:left="720"/>
              <w:rPr>
                <w:b w:val="0"/>
                <w:bCs/>
                <w:color w:val="000000" w:themeColor="text1"/>
              </w:rPr>
            </w:pPr>
            <w:r w:rsidRPr="00CC2381">
              <w:rPr>
                <w:b w:val="0"/>
                <w:bCs/>
                <w:caps w:val="0"/>
                <w:color w:val="000000" w:themeColor="text1"/>
              </w:rPr>
              <w:t>Any interest, commission or fee accruing under a transaction document will accrue from day to day and is calculated on the basis of the actual number of days elapsed and a year of 360 days or, in any case where the practice in the relevant market differs, in accordance with that market practice.</w:t>
            </w:r>
          </w:p>
          <w:p w:rsidR="00CC2381" w:rsidRPr="00CC2381" w:rsidRDefault="00CC2381" w:rsidP="000E0BA6">
            <w:pPr>
              <w:pStyle w:val="AOHead1"/>
            </w:pPr>
            <w:r w:rsidRPr="00CC2381">
              <w:t xml:space="preserve">Miscellaneous </w:t>
            </w:r>
          </w:p>
          <w:p w:rsidR="00CC2381" w:rsidRPr="00CC2381" w:rsidRDefault="00CC2381" w:rsidP="00CC2381">
            <w:pPr>
              <w:numPr>
                <w:ilvl w:val="1"/>
                <w:numId w:val="1"/>
              </w:numPr>
              <w:spacing w:line="260" w:lineRule="atLeast"/>
              <w:rPr>
                <w:rFonts w:eastAsiaTheme="minorHAnsi"/>
                <w:szCs w:val="20"/>
              </w:rPr>
            </w:pPr>
            <w:r w:rsidRPr="00CC2381">
              <w:rPr>
                <w:rFonts w:eastAsiaTheme="minorHAnsi"/>
                <w:szCs w:val="20"/>
              </w:rPr>
              <w:t xml:space="preserve">Each of the obligations, warranties and undertakings set out in this Agreement (excluding any obligation which is fully performed on Closing) shall continue in </w:t>
            </w:r>
            <w:r w:rsidRPr="00CC2381">
              <w:rPr>
                <w:rFonts w:eastAsiaTheme="minorHAnsi"/>
                <w:szCs w:val="20"/>
              </w:rPr>
              <w:lastRenderedPageBreak/>
              <w:t>force after the Closing and shall not be affected by the waiver of any Closing Condition or any notice given by the Buyer in respect of any Closing Condition.</w:t>
            </w:r>
          </w:p>
          <w:p w:rsidR="00CC2381" w:rsidRPr="00CC2381" w:rsidRDefault="00CC2381" w:rsidP="00CC2381">
            <w:pPr>
              <w:numPr>
                <w:ilvl w:val="1"/>
                <w:numId w:val="1"/>
              </w:numPr>
              <w:spacing w:line="260" w:lineRule="atLeast"/>
              <w:rPr>
                <w:rFonts w:eastAsiaTheme="minorHAnsi"/>
                <w:szCs w:val="20"/>
              </w:rPr>
            </w:pPr>
            <w:r w:rsidRPr="00CC2381">
              <w:rPr>
                <w:rFonts w:eastAsiaTheme="minorHAnsi"/>
                <w:szCs w:val="20"/>
              </w:rPr>
              <w:t>The rights of each Party under this Agreement:</w:t>
            </w:r>
          </w:p>
          <w:p w:rsidR="00CC2381" w:rsidRPr="00CC2381" w:rsidRDefault="00CC2381" w:rsidP="00461492">
            <w:pPr>
              <w:numPr>
                <w:ilvl w:val="2"/>
                <w:numId w:val="20"/>
              </w:numPr>
              <w:spacing w:line="260" w:lineRule="atLeast"/>
              <w:outlineLvl w:val="2"/>
              <w:rPr>
                <w:rFonts w:eastAsiaTheme="minorHAnsi"/>
              </w:rPr>
            </w:pPr>
            <w:r w:rsidRPr="00CC2381">
              <w:rPr>
                <w:rFonts w:eastAsiaTheme="minorHAnsi"/>
              </w:rPr>
              <w:t>may be exercised as often as necessary;</w:t>
            </w:r>
          </w:p>
          <w:p w:rsidR="00CC2381" w:rsidRPr="00CC2381" w:rsidRDefault="00CC2381" w:rsidP="00461492">
            <w:pPr>
              <w:numPr>
                <w:ilvl w:val="2"/>
                <w:numId w:val="20"/>
              </w:numPr>
              <w:spacing w:line="260" w:lineRule="atLeast"/>
              <w:outlineLvl w:val="2"/>
              <w:rPr>
                <w:rFonts w:eastAsiaTheme="minorHAnsi"/>
              </w:rPr>
            </w:pPr>
            <w:r w:rsidRPr="00CC2381">
              <w:rPr>
                <w:rFonts w:eastAsiaTheme="minorHAnsi"/>
              </w:rPr>
              <w:t>except as otherwise expressly provided in this Agreement, are cumulative and not exclusive of rights and remedi</w:t>
            </w:r>
            <w:r w:rsidRPr="00CC2381">
              <w:rPr>
                <w:rFonts w:eastAsiaTheme="minorHAnsi"/>
              </w:rPr>
              <w:lastRenderedPageBreak/>
              <w:t>es provided by law; and</w:t>
            </w:r>
          </w:p>
          <w:p w:rsidR="00CC2381" w:rsidRPr="00CC2381" w:rsidRDefault="00CC2381" w:rsidP="00461492">
            <w:pPr>
              <w:numPr>
                <w:ilvl w:val="2"/>
                <w:numId w:val="20"/>
              </w:numPr>
              <w:spacing w:line="260" w:lineRule="atLeast"/>
              <w:outlineLvl w:val="2"/>
              <w:rPr>
                <w:rFonts w:eastAsiaTheme="minorHAnsi"/>
              </w:rPr>
            </w:pPr>
            <w:r w:rsidRPr="00CC2381">
              <w:rPr>
                <w:rFonts w:eastAsiaTheme="minorHAnsi"/>
              </w:rPr>
              <w:t>may be waived only in writing and specifically.</w:t>
            </w:r>
          </w:p>
          <w:p w:rsidR="00CC2381" w:rsidRPr="00CC2381" w:rsidRDefault="00FA6D97" w:rsidP="00D62F42">
            <w:pPr>
              <w:pStyle w:val="AOHead1"/>
              <w:numPr>
                <w:ilvl w:val="0"/>
                <w:numId w:val="0"/>
              </w:numPr>
              <w:ind w:left="720"/>
              <w:rPr>
                <w:b w:val="0"/>
                <w:bCs/>
              </w:rPr>
            </w:pPr>
            <w:r w:rsidRPr="00FA6D97">
              <w:rPr>
                <w:b w:val="0"/>
                <w:bCs/>
                <w:caps w:val="0"/>
              </w:rPr>
              <w:t>Delay in exercising or non-exercise of any such right is not a waiver of that right.</w:t>
            </w:r>
          </w:p>
          <w:p w:rsidR="0046724F" w:rsidRDefault="0046724F" w:rsidP="00CC2381">
            <w:pPr>
              <w:keepNext/>
              <w:tabs>
                <w:tab w:val="num" w:pos="720"/>
              </w:tabs>
              <w:spacing w:line="260" w:lineRule="atLeast"/>
              <w:rPr>
                <w:rFonts w:eastAsiaTheme="minorHAnsi"/>
                <w:b/>
              </w:rPr>
            </w:pPr>
          </w:p>
          <w:p w:rsidR="00CC2381" w:rsidRPr="00CC2381" w:rsidRDefault="0046724F" w:rsidP="00CC2381">
            <w:pPr>
              <w:keepNext/>
              <w:tabs>
                <w:tab w:val="num" w:pos="720"/>
              </w:tabs>
              <w:spacing w:line="260" w:lineRule="atLeast"/>
              <w:rPr>
                <w:rFonts w:eastAsiaTheme="minorHAnsi"/>
                <w:b/>
              </w:rPr>
            </w:pPr>
            <w:r>
              <w:rPr>
                <w:rFonts w:eastAsiaTheme="minorHAnsi"/>
                <w:b/>
              </w:rPr>
              <w:t xml:space="preserve">19.3     </w:t>
            </w:r>
            <w:r w:rsidR="00CC2381" w:rsidRPr="00CC2381">
              <w:rPr>
                <w:rFonts w:eastAsiaTheme="minorHAnsi"/>
                <w:b/>
              </w:rPr>
              <w:t>Limitation Due to Law</w:t>
            </w:r>
          </w:p>
          <w:p w:rsidR="00CC2381" w:rsidRDefault="0046724F" w:rsidP="0046724F">
            <w:pPr>
              <w:pStyle w:val="AOHead1"/>
              <w:numPr>
                <w:ilvl w:val="0"/>
                <w:numId w:val="0"/>
              </w:numPr>
              <w:ind w:left="720"/>
              <w:rPr>
                <w:b w:val="0"/>
                <w:bCs/>
                <w:caps w:val="0"/>
              </w:rPr>
            </w:pPr>
            <w:r w:rsidRPr="0046724F">
              <w:rPr>
                <w:b w:val="0"/>
                <w:bCs/>
                <w:caps w:val="0"/>
              </w:rPr>
              <w:t xml:space="preserve">Without prejudice to the other provisions of this agreement, if any legislation or government decisions, orders, policies, or requests restrict the parties from performing their obligations under this agreement, the </w:t>
            </w:r>
            <w:r w:rsidRPr="0046724F">
              <w:rPr>
                <w:b w:val="0"/>
                <w:bCs/>
                <w:caps w:val="0"/>
              </w:rPr>
              <w:lastRenderedPageBreak/>
              <w:t>parties shall use their best efforts to reduce the effect of those restrictions.</w:t>
            </w:r>
          </w:p>
          <w:p w:rsidR="0046724F" w:rsidRPr="00CC2381" w:rsidRDefault="0046724F" w:rsidP="0046724F">
            <w:pPr>
              <w:pStyle w:val="AODocTxtL1"/>
            </w:pPr>
          </w:p>
          <w:p w:rsidR="00CC2381" w:rsidRPr="00CC2381" w:rsidRDefault="0046724F" w:rsidP="00CC2381">
            <w:pPr>
              <w:keepNext/>
              <w:tabs>
                <w:tab w:val="num" w:pos="720"/>
              </w:tabs>
              <w:spacing w:line="260" w:lineRule="atLeast"/>
              <w:rPr>
                <w:rFonts w:eastAsiaTheme="minorHAnsi"/>
                <w:b/>
              </w:rPr>
            </w:pPr>
            <w:r>
              <w:rPr>
                <w:rFonts w:eastAsiaTheme="minorHAnsi"/>
                <w:b/>
              </w:rPr>
              <w:t xml:space="preserve">19.4      </w:t>
            </w:r>
            <w:r w:rsidR="00CC2381" w:rsidRPr="00CC2381">
              <w:rPr>
                <w:rFonts w:eastAsiaTheme="minorHAnsi"/>
                <w:b/>
              </w:rPr>
              <w:t>Severability</w:t>
            </w:r>
          </w:p>
          <w:p w:rsidR="00CC2381" w:rsidRDefault="00EF329C" w:rsidP="0046724F">
            <w:pPr>
              <w:pStyle w:val="AOHead1"/>
              <w:numPr>
                <w:ilvl w:val="0"/>
                <w:numId w:val="0"/>
              </w:numPr>
              <w:ind w:left="720"/>
              <w:rPr>
                <w:b w:val="0"/>
                <w:bCs/>
                <w:caps w:val="0"/>
              </w:rPr>
            </w:pPr>
            <w:r w:rsidRPr="00CC2381">
              <w:rPr>
                <w:b w:val="0"/>
                <w:bCs/>
                <w:caps w:val="0"/>
              </w:rPr>
              <w:t xml:space="preserve">If any provision of this agreement is held by a court of competent jurisdiction to be illegal, invalid or unenforceable in any respect, then such provision shall be given no effect and shall be deemed not to be included in this agreement but without invalidating any of the remaining provisions of this agreement. The parties shall then use all reasonable endeavours to replace the invalid or unenforceable </w:t>
            </w:r>
            <w:r w:rsidRPr="00CC2381">
              <w:rPr>
                <w:b w:val="0"/>
                <w:bCs/>
                <w:caps w:val="0"/>
              </w:rPr>
              <w:lastRenderedPageBreak/>
              <w:t>provision(s) by a valid and enforceable substitute provision, the effect of which is as close as possible to the intended effect of the invalid or unenforceable provision.</w:t>
            </w:r>
          </w:p>
          <w:p w:rsidR="00EF329C" w:rsidRPr="00CC2381" w:rsidRDefault="00EF329C" w:rsidP="00EF329C">
            <w:pPr>
              <w:pStyle w:val="AODocTxtL1"/>
            </w:pPr>
          </w:p>
          <w:p w:rsidR="00CC2381" w:rsidRPr="00CC2381" w:rsidRDefault="009A1574" w:rsidP="00CC2381">
            <w:pPr>
              <w:keepNext/>
              <w:tabs>
                <w:tab w:val="num" w:pos="720"/>
              </w:tabs>
              <w:spacing w:line="260" w:lineRule="atLeast"/>
              <w:rPr>
                <w:rFonts w:eastAsiaTheme="minorHAnsi"/>
                <w:b/>
              </w:rPr>
            </w:pPr>
            <w:r>
              <w:rPr>
                <w:rFonts w:eastAsiaTheme="minorHAnsi"/>
                <w:b/>
              </w:rPr>
              <w:t xml:space="preserve">19.5      </w:t>
            </w:r>
            <w:r w:rsidR="00CC2381" w:rsidRPr="00CC2381">
              <w:rPr>
                <w:rFonts w:eastAsiaTheme="minorHAnsi"/>
                <w:b/>
              </w:rPr>
              <w:t>Language</w:t>
            </w:r>
          </w:p>
          <w:p w:rsidR="00CC2381" w:rsidRPr="00CC2381" w:rsidRDefault="00CC2381" w:rsidP="00CC2381">
            <w:pPr>
              <w:numPr>
                <w:ilvl w:val="2"/>
                <w:numId w:val="1"/>
              </w:numPr>
              <w:tabs>
                <w:tab w:val="num" w:pos="862"/>
              </w:tabs>
              <w:spacing w:line="260" w:lineRule="atLeast"/>
              <w:outlineLvl w:val="2"/>
              <w:rPr>
                <w:rFonts w:eastAsiaTheme="minorHAnsi"/>
              </w:rPr>
            </w:pPr>
            <w:r w:rsidRPr="00CC2381">
              <w:rPr>
                <w:rFonts w:eastAsiaTheme="minorHAnsi"/>
              </w:rPr>
              <w:t xml:space="preserve">This Agreement is originally executed in the English language. Each Party to this Agreement fully understands and accepts the terms of this Agreement as written in English, </w:t>
            </w:r>
            <w:r w:rsidRPr="00CC2381">
              <w:rPr>
                <w:rFonts w:eastAsiaTheme="minorHAnsi"/>
              </w:rPr>
              <w:lastRenderedPageBreak/>
              <w:t xml:space="preserve">and is fully aware of the existence of Law No. 24 of 2009 regarding National Flag, Language, Coat of Arms, and Anthem as further implemented by Presidential Regulation No. 63 of 2019 on the Use of Indonesian Language (the </w:t>
            </w:r>
            <w:r w:rsidRPr="00CC2381">
              <w:rPr>
                <w:rFonts w:eastAsiaTheme="minorHAnsi"/>
                <w:b/>
              </w:rPr>
              <w:t>Language Law</w:t>
            </w:r>
            <w:r w:rsidRPr="00CC2381">
              <w:rPr>
                <w:rFonts w:eastAsiaTheme="minorHAnsi"/>
              </w:rPr>
              <w:t xml:space="preserve">). As soon as </w:t>
            </w:r>
            <w:r w:rsidRPr="00CC2381">
              <w:rPr>
                <w:rFonts w:eastAsiaTheme="minorHAnsi"/>
              </w:rPr>
              <w:lastRenderedPageBreak/>
              <w:t xml:space="preserve">practicable after the date hereof and in any event no later than thirty (30) calendar days from the Effective Date, a translation of this Agreement into Bahasa Indonesian acceptable to each Party shall be signed by the Parties which shall be effective from the </w:t>
            </w:r>
            <w:r w:rsidRPr="00CC2381">
              <w:rPr>
                <w:rFonts w:eastAsiaTheme="minorHAnsi"/>
              </w:rPr>
              <w:lastRenderedPageBreak/>
              <w:t>Effective Date.</w:t>
            </w:r>
          </w:p>
          <w:p w:rsidR="00CC2381" w:rsidRPr="00CC2381" w:rsidRDefault="00CC2381" w:rsidP="00CC2381">
            <w:pPr>
              <w:numPr>
                <w:ilvl w:val="2"/>
                <w:numId w:val="1"/>
              </w:numPr>
              <w:tabs>
                <w:tab w:val="num" w:pos="862"/>
              </w:tabs>
              <w:spacing w:line="260" w:lineRule="atLeast"/>
              <w:outlineLvl w:val="2"/>
              <w:rPr>
                <w:rFonts w:eastAsiaTheme="minorHAnsi"/>
              </w:rPr>
            </w:pPr>
            <w:r w:rsidRPr="00CC2381">
              <w:rPr>
                <w:rFonts w:eastAsiaTheme="minorHAnsi"/>
              </w:rPr>
              <w:t>In the event of inconsistency between the English version of this Agreement and the Bahasa Indonesian version of this Agreement, the English version shall prevail to the fullest extent permitted by the applicable law, and the Bahasa Indonesian version shall be amende</w:t>
            </w:r>
            <w:r w:rsidRPr="00CC2381">
              <w:rPr>
                <w:rFonts w:eastAsiaTheme="minorHAnsi"/>
              </w:rPr>
              <w:lastRenderedPageBreak/>
              <w:t>d the extent of such inconsistency to be in conformity with the English version. The Effective Date of the Indonesian version shall be the same as that of the English version.</w:t>
            </w:r>
          </w:p>
          <w:p w:rsidR="00CC2381" w:rsidRPr="00CC2381" w:rsidRDefault="00CC2381" w:rsidP="00CC2381">
            <w:pPr>
              <w:numPr>
                <w:ilvl w:val="2"/>
                <w:numId w:val="1"/>
              </w:numPr>
              <w:tabs>
                <w:tab w:val="num" w:pos="862"/>
              </w:tabs>
              <w:spacing w:line="260" w:lineRule="atLeast"/>
              <w:outlineLvl w:val="2"/>
              <w:rPr>
                <w:rFonts w:eastAsiaTheme="minorHAnsi"/>
              </w:rPr>
            </w:pPr>
            <w:r w:rsidRPr="00CC2381">
              <w:rPr>
                <w:rFonts w:eastAsiaTheme="minorHAnsi"/>
              </w:rPr>
              <w:t xml:space="preserve">Each Party shall not (and shall not allow or assist any other party to) in any manner </w:t>
            </w:r>
            <w:r w:rsidRPr="00CC2381">
              <w:rPr>
                <w:rFonts w:eastAsiaTheme="minorHAnsi"/>
              </w:rPr>
              <w:lastRenderedPageBreak/>
              <w:t>or forum in any jurisdiction:</w:t>
            </w:r>
          </w:p>
          <w:p w:rsidR="00CC2381" w:rsidRPr="00CC2381" w:rsidRDefault="00CC2381" w:rsidP="00CC2381">
            <w:pPr>
              <w:numPr>
                <w:ilvl w:val="3"/>
                <w:numId w:val="1"/>
              </w:numPr>
              <w:spacing w:line="260" w:lineRule="atLeast"/>
              <w:ind w:left="1440"/>
              <w:outlineLvl w:val="3"/>
              <w:rPr>
                <w:rFonts w:eastAsiaTheme="minorHAnsi"/>
              </w:rPr>
            </w:pPr>
            <w:r w:rsidRPr="00CC2381">
              <w:rPr>
                <w:rFonts w:eastAsiaTheme="minorHAnsi"/>
              </w:rPr>
              <w:t>challenge the validity of, or raise or file any objection to, this Agreement or the transactions contemplated in this Agreement;</w:t>
            </w:r>
          </w:p>
          <w:p w:rsidR="00CC2381" w:rsidRPr="00CC2381" w:rsidRDefault="00CC2381" w:rsidP="00CC2381">
            <w:pPr>
              <w:numPr>
                <w:ilvl w:val="3"/>
                <w:numId w:val="1"/>
              </w:numPr>
              <w:spacing w:line="260" w:lineRule="atLeast"/>
              <w:ind w:left="1440"/>
              <w:outlineLvl w:val="3"/>
              <w:rPr>
                <w:rFonts w:eastAsiaTheme="minorHAnsi"/>
              </w:rPr>
            </w:pPr>
            <w:r w:rsidRPr="00CC2381">
              <w:rPr>
                <w:rFonts w:eastAsiaTheme="minorHAnsi"/>
              </w:rPr>
              <w:t>defend its non-performance or breach of its obligations under this Agreement; or</w:t>
            </w:r>
          </w:p>
          <w:p w:rsidR="00CC2381" w:rsidRPr="00CC2381" w:rsidRDefault="00CC2381" w:rsidP="00CC2381">
            <w:pPr>
              <w:numPr>
                <w:ilvl w:val="3"/>
                <w:numId w:val="1"/>
              </w:numPr>
              <w:spacing w:line="260" w:lineRule="atLeast"/>
              <w:ind w:left="1440"/>
              <w:outlineLvl w:val="3"/>
              <w:rPr>
                <w:rFonts w:eastAsiaTheme="minorHAnsi"/>
              </w:rPr>
            </w:pPr>
            <w:r w:rsidRPr="00CC2381">
              <w:rPr>
                <w:rFonts w:eastAsiaTheme="minorHAnsi"/>
              </w:rPr>
              <w:t>allege that this Agreem</w:t>
            </w:r>
            <w:r w:rsidRPr="00CC2381">
              <w:rPr>
                <w:rFonts w:eastAsiaTheme="minorHAnsi"/>
              </w:rPr>
              <w:lastRenderedPageBreak/>
              <w:t xml:space="preserve">ent is against public policy or public order, or otherwise does not constitute its legal, valid and binding obligation, enforceable against it in accordance with its terms, </w:t>
            </w:r>
          </w:p>
          <w:p w:rsidR="00CC2381" w:rsidRDefault="008F778D" w:rsidP="008F778D">
            <w:pPr>
              <w:pStyle w:val="AOHead1"/>
              <w:numPr>
                <w:ilvl w:val="0"/>
                <w:numId w:val="0"/>
              </w:numPr>
              <w:ind w:left="720"/>
              <w:rPr>
                <w:b w:val="0"/>
                <w:bCs/>
                <w:caps w:val="0"/>
              </w:rPr>
            </w:pPr>
            <w:r w:rsidRPr="00CC2381">
              <w:rPr>
                <w:b w:val="0"/>
                <w:bCs/>
                <w:caps w:val="0"/>
              </w:rPr>
              <w:t>In each case, on the basis of any failure to comply with the language law or its implementing regulations.</w:t>
            </w:r>
          </w:p>
          <w:p w:rsidR="008F778D" w:rsidRPr="00CC2381" w:rsidRDefault="008F778D" w:rsidP="008F778D">
            <w:pPr>
              <w:pStyle w:val="AODocTxtL1"/>
            </w:pPr>
          </w:p>
          <w:p w:rsidR="00CC2381" w:rsidRPr="00CC2381" w:rsidRDefault="00CC2381" w:rsidP="00CC2381">
            <w:pPr>
              <w:numPr>
                <w:ilvl w:val="2"/>
                <w:numId w:val="1"/>
              </w:numPr>
              <w:tabs>
                <w:tab w:val="num" w:pos="862"/>
              </w:tabs>
              <w:spacing w:line="260" w:lineRule="atLeast"/>
              <w:outlineLvl w:val="2"/>
              <w:rPr>
                <w:rFonts w:eastAsiaTheme="minorHAnsi"/>
              </w:rPr>
            </w:pPr>
            <w:r w:rsidRPr="00CC2381">
              <w:rPr>
                <w:rFonts w:eastAsiaTheme="minorHAnsi"/>
              </w:rPr>
              <w:t xml:space="preserve">Each document, </w:t>
            </w:r>
            <w:r w:rsidRPr="00CC2381">
              <w:rPr>
                <w:rFonts w:eastAsiaTheme="minorHAnsi"/>
              </w:rPr>
              <w:lastRenderedPageBreak/>
              <w:t>instrument, statement, report, notice or other communication to be furnished or delivered in connection with this Agreement or any other Transaction Documents shall be:</w:t>
            </w:r>
          </w:p>
          <w:p w:rsidR="00CC2381" w:rsidRPr="00CC2381" w:rsidRDefault="00CC2381" w:rsidP="00CC2381">
            <w:pPr>
              <w:numPr>
                <w:ilvl w:val="3"/>
                <w:numId w:val="1"/>
              </w:numPr>
              <w:spacing w:line="260" w:lineRule="atLeast"/>
              <w:ind w:left="1440"/>
              <w:outlineLvl w:val="3"/>
              <w:rPr>
                <w:rFonts w:eastAsiaTheme="minorHAnsi"/>
              </w:rPr>
            </w:pPr>
            <w:r w:rsidRPr="00CC2381">
              <w:rPr>
                <w:rFonts w:eastAsiaTheme="minorHAnsi"/>
              </w:rPr>
              <w:t>in the English language; or</w:t>
            </w:r>
          </w:p>
          <w:p w:rsidR="00CC2381" w:rsidRDefault="00CC2381" w:rsidP="00CC2381">
            <w:pPr>
              <w:numPr>
                <w:ilvl w:val="3"/>
                <w:numId w:val="1"/>
              </w:numPr>
              <w:spacing w:line="260" w:lineRule="atLeast"/>
              <w:ind w:left="1440"/>
              <w:outlineLvl w:val="3"/>
              <w:rPr>
                <w:rFonts w:eastAsiaTheme="minorHAnsi"/>
              </w:rPr>
            </w:pPr>
            <w:r w:rsidRPr="00CC2381">
              <w:rPr>
                <w:rFonts w:eastAsiaTheme="minorHAnsi"/>
              </w:rPr>
              <w:t xml:space="preserve">accompanied by a certified English translation upon which </w:t>
            </w:r>
            <w:r w:rsidRPr="00CC2381">
              <w:rPr>
                <w:rFonts w:eastAsiaTheme="minorHAnsi"/>
              </w:rPr>
              <w:lastRenderedPageBreak/>
              <w:t>each of the Parties shall be entitled to rely.</w:t>
            </w:r>
          </w:p>
          <w:p w:rsidR="00970B39" w:rsidRPr="00CC2381" w:rsidRDefault="00970B39" w:rsidP="00970B39">
            <w:pPr>
              <w:spacing w:line="260" w:lineRule="atLeast"/>
              <w:ind w:left="1440"/>
              <w:outlineLvl w:val="3"/>
              <w:rPr>
                <w:rFonts w:eastAsiaTheme="minorHAnsi"/>
              </w:rPr>
            </w:pPr>
          </w:p>
          <w:p w:rsidR="00CC2381" w:rsidRPr="00CC2381" w:rsidRDefault="00903466" w:rsidP="00CC2381">
            <w:pPr>
              <w:keepNext/>
              <w:tabs>
                <w:tab w:val="num" w:pos="720"/>
              </w:tabs>
              <w:spacing w:line="260" w:lineRule="atLeast"/>
              <w:rPr>
                <w:rFonts w:eastAsiaTheme="minorHAnsi"/>
                <w:b/>
              </w:rPr>
            </w:pPr>
            <w:r>
              <w:rPr>
                <w:rFonts w:eastAsiaTheme="minorHAnsi"/>
                <w:b/>
              </w:rPr>
              <w:t xml:space="preserve">19.6      </w:t>
            </w:r>
            <w:r w:rsidR="00CC2381" w:rsidRPr="00CC2381">
              <w:rPr>
                <w:rFonts w:eastAsiaTheme="minorHAnsi"/>
                <w:b/>
              </w:rPr>
              <w:t>Assignment</w:t>
            </w:r>
          </w:p>
          <w:p w:rsidR="00CC2381" w:rsidRPr="00CC2381" w:rsidRDefault="00F82590" w:rsidP="004F0EC7">
            <w:pPr>
              <w:pStyle w:val="AOHead1"/>
              <w:numPr>
                <w:ilvl w:val="0"/>
                <w:numId w:val="0"/>
              </w:numPr>
              <w:ind w:left="720"/>
              <w:rPr>
                <w:b w:val="0"/>
                <w:bCs/>
              </w:rPr>
            </w:pPr>
            <w:r w:rsidRPr="00CC2381">
              <w:rPr>
                <w:b w:val="0"/>
                <w:bCs/>
                <w:caps w:val="0"/>
              </w:rPr>
              <w:t>The obligations specified in this agreement are binding between the parties and their successors and there shall be no assignment of rights, and this agreement shall not be transferred, delegated, delivered, or removed unless previously approved in writing by the parties.</w:t>
            </w:r>
          </w:p>
          <w:p w:rsidR="000F7C00" w:rsidRDefault="000F7C00" w:rsidP="00CC2381">
            <w:pPr>
              <w:keepNext/>
              <w:tabs>
                <w:tab w:val="num" w:pos="720"/>
              </w:tabs>
              <w:spacing w:line="260" w:lineRule="atLeast"/>
              <w:rPr>
                <w:rFonts w:eastAsiaTheme="minorHAnsi"/>
                <w:b/>
              </w:rPr>
            </w:pPr>
          </w:p>
          <w:p w:rsidR="00CC2381" w:rsidRPr="00CC2381" w:rsidRDefault="000F7C00" w:rsidP="00CC2381">
            <w:pPr>
              <w:keepNext/>
              <w:tabs>
                <w:tab w:val="num" w:pos="720"/>
              </w:tabs>
              <w:spacing w:line="260" w:lineRule="atLeast"/>
              <w:rPr>
                <w:rFonts w:eastAsiaTheme="minorHAnsi"/>
                <w:b/>
              </w:rPr>
            </w:pPr>
            <w:r>
              <w:rPr>
                <w:rFonts w:eastAsiaTheme="minorHAnsi"/>
                <w:b/>
              </w:rPr>
              <w:t xml:space="preserve">19.7     </w:t>
            </w:r>
            <w:r w:rsidR="00CC2381" w:rsidRPr="00CC2381">
              <w:rPr>
                <w:rFonts w:eastAsiaTheme="minorHAnsi"/>
                <w:b/>
              </w:rPr>
              <w:t>Entire Agreement</w:t>
            </w:r>
          </w:p>
          <w:p w:rsidR="00CC2381" w:rsidRPr="00CC2381" w:rsidRDefault="000F7C00" w:rsidP="000F7C00">
            <w:pPr>
              <w:pStyle w:val="AOHead1"/>
              <w:numPr>
                <w:ilvl w:val="0"/>
                <w:numId w:val="0"/>
              </w:numPr>
              <w:ind w:left="720"/>
              <w:rPr>
                <w:b w:val="0"/>
                <w:bCs/>
              </w:rPr>
            </w:pPr>
            <w:r w:rsidRPr="00CC2381">
              <w:rPr>
                <w:b w:val="0"/>
                <w:bCs/>
                <w:caps w:val="0"/>
              </w:rPr>
              <w:t xml:space="preserve">This agreement contains the whole agreement between the parties relating to the </w:t>
            </w:r>
            <w:r w:rsidRPr="00CC2381">
              <w:rPr>
                <w:b w:val="0"/>
                <w:bCs/>
                <w:caps w:val="0"/>
              </w:rPr>
              <w:lastRenderedPageBreak/>
              <w:t>transactions contemplated by this agreement and supersedes all previous agreements (whether oral or in writing) between the parties in relation to the subject matter of this agreement, provided that nothing in this agreement shall exclude any liability for, or remedy in respect of, fraudulent misrepresentation.Except as required by statute, no terms shall be implied (whether by custom, usage or otherwise) into this agreement.</w:t>
            </w:r>
          </w:p>
          <w:p w:rsidR="000F7C00" w:rsidRDefault="000F7C00" w:rsidP="00CC2381">
            <w:pPr>
              <w:keepNext/>
              <w:tabs>
                <w:tab w:val="num" w:pos="720"/>
              </w:tabs>
              <w:spacing w:line="260" w:lineRule="atLeast"/>
              <w:rPr>
                <w:rFonts w:eastAsiaTheme="minorHAnsi"/>
                <w:b/>
              </w:rPr>
            </w:pPr>
          </w:p>
          <w:p w:rsidR="00CC2381" w:rsidRPr="00CC2381" w:rsidRDefault="000F7C00" w:rsidP="00CC2381">
            <w:pPr>
              <w:keepNext/>
              <w:tabs>
                <w:tab w:val="num" w:pos="720"/>
              </w:tabs>
              <w:spacing w:line="260" w:lineRule="atLeast"/>
              <w:rPr>
                <w:rFonts w:eastAsiaTheme="minorHAnsi"/>
                <w:b/>
              </w:rPr>
            </w:pPr>
            <w:r>
              <w:rPr>
                <w:rFonts w:eastAsiaTheme="minorHAnsi"/>
                <w:b/>
              </w:rPr>
              <w:t xml:space="preserve">19.8      </w:t>
            </w:r>
            <w:r w:rsidR="00CC2381" w:rsidRPr="00CC2381">
              <w:rPr>
                <w:rFonts w:eastAsiaTheme="minorHAnsi"/>
                <w:b/>
              </w:rPr>
              <w:t>Costs</w:t>
            </w:r>
          </w:p>
          <w:p w:rsidR="00CC2381" w:rsidRPr="00CC2381" w:rsidRDefault="005372B0" w:rsidP="005372B0">
            <w:pPr>
              <w:pStyle w:val="AOHead1"/>
              <w:numPr>
                <w:ilvl w:val="0"/>
                <w:numId w:val="0"/>
              </w:numPr>
              <w:ind w:left="720"/>
              <w:rPr>
                <w:b w:val="0"/>
                <w:bCs/>
              </w:rPr>
            </w:pPr>
            <w:r w:rsidRPr="00CC2381">
              <w:rPr>
                <w:b w:val="0"/>
                <w:bCs/>
                <w:caps w:val="0"/>
              </w:rPr>
              <w:t xml:space="preserve">Except as otherwise expressly provided in this </w:t>
            </w:r>
            <w:r w:rsidRPr="00CC2381">
              <w:rPr>
                <w:b w:val="0"/>
                <w:bCs/>
                <w:caps w:val="0"/>
              </w:rPr>
              <w:lastRenderedPageBreak/>
              <w:t xml:space="preserve">agreement, the borrower shall pay the costs and expenses incurred by it in connection with the entering into and completion of this agreement (including but not limited to legal, notary and registration fees). </w:t>
            </w:r>
          </w:p>
          <w:p w:rsidR="005372B0" w:rsidRDefault="005372B0" w:rsidP="00CC2381">
            <w:pPr>
              <w:keepNext/>
              <w:tabs>
                <w:tab w:val="num" w:pos="720"/>
              </w:tabs>
              <w:spacing w:line="260" w:lineRule="atLeast"/>
              <w:rPr>
                <w:rFonts w:eastAsiaTheme="minorHAnsi"/>
                <w:b/>
              </w:rPr>
            </w:pPr>
          </w:p>
          <w:p w:rsidR="00CC2381" w:rsidRPr="00CC2381" w:rsidRDefault="005372B0" w:rsidP="00CC2381">
            <w:pPr>
              <w:keepNext/>
              <w:tabs>
                <w:tab w:val="num" w:pos="720"/>
              </w:tabs>
              <w:spacing w:line="260" w:lineRule="atLeast"/>
              <w:rPr>
                <w:rFonts w:eastAsiaTheme="minorHAnsi"/>
                <w:b/>
              </w:rPr>
            </w:pPr>
            <w:r>
              <w:rPr>
                <w:rFonts w:eastAsiaTheme="minorHAnsi"/>
                <w:b/>
              </w:rPr>
              <w:t xml:space="preserve">19.9      </w:t>
            </w:r>
            <w:r w:rsidR="00CC2381" w:rsidRPr="00CC2381">
              <w:rPr>
                <w:rFonts w:eastAsiaTheme="minorHAnsi"/>
                <w:b/>
              </w:rPr>
              <w:t>Amendments</w:t>
            </w:r>
          </w:p>
          <w:p w:rsidR="00CC2381" w:rsidRDefault="00F27079" w:rsidP="00F27079">
            <w:pPr>
              <w:pStyle w:val="AOHead1"/>
              <w:numPr>
                <w:ilvl w:val="0"/>
                <w:numId w:val="0"/>
              </w:numPr>
              <w:ind w:left="720"/>
              <w:rPr>
                <w:b w:val="0"/>
                <w:bCs/>
                <w:caps w:val="0"/>
              </w:rPr>
            </w:pPr>
            <w:r w:rsidRPr="00CC2381">
              <w:rPr>
                <w:b w:val="0"/>
                <w:bCs/>
                <w:caps w:val="0"/>
              </w:rPr>
              <w:t>This agreement may only be amended by a written agreement signed by the parties, and such amendment will constitute an integral part of this agreement.</w:t>
            </w:r>
          </w:p>
          <w:p w:rsidR="00FC3A1B" w:rsidRPr="00CC2381" w:rsidRDefault="00FC3A1B" w:rsidP="00FC3A1B">
            <w:pPr>
              <w:pStyle w:val="AODocTxtL1"/>
              <w:ind w:left="0"/>
            </w:pPr>
          </w:p>
          <w:p w:rsidR="00CC2381" w:rsidRPr="00CC2381" w:rsidRDefault="00F27079" w:rsidP="00CC2381">
            <w:pPr>
              <w:keepNext/>
              <w:tabs>
                <w:tab w:val="num" w:pos="720"/>
              </w:tabs>
              <w:spacing w:line="260" w:lineRule="atLeast"/>
              <w:rPr>
                <w:rFonts w:eastAsiaTheme="minorHAnsi"/>
                <w:b/>
              </w:rPr>
            </w:pPr>
            <w:r>
              <w:rPr>
                <w:rFonts w:eastAsiaTheme="minorHAnsi"/>
                <w:b/>
              </w:rPr>
              <w:t xml:space="preserve">19.10    </w:t>
            </w:r>
            <w:r w:rsidR="00CC2381" w:rsidRPr="00CC2381">
              <w:rPr>
                <w:rFonts w:eastAsiaTheme="minorHAnsi"/>
                <w:b/>
              </w:rPr>
              <w:t>Confidentiality</w:t>
            </w:r>
          </w:p>
          <w:p w:rsidR="00CC2381" w:rsidRDefault="00F27079" w:rsidP="00F27079">
            <w:pPr>
              <w:pStyle w:val="AOHead1"/>
              <w:numPr>
                <w:ilvl w:val="0"/>
                <w:numId w:val="0"/>
              </w:numPr>
              <w:ind w:left="720"/>
              <w:rPr>
                <w:b w:val="0"/>
                <w:bCs/>
                <w:caps w:val="0"/>
              </w:rPr>
            </w:pPr>
            <w:r w:rsidRPr="00CC2381">
              <w:rPr>
                <w:b w:val="0"/>
                <w:bCs/>
                <w:caps w:val="0"/>
              </w:rPr>
              <w:t xml:space="preserve">No announcement, circular or communication concerning the existence or content of this </w:t>
            </w:r>
            <w:r w:rsidRPr="00CC2381">
              <w:rPr>
                <w:b w:val="0"/>
                <w:bCs/>
                <w:caps w:val="0"/>
              </w:rPr>
              <w:lastRenderedPageBreak/>
              <w:t>agreementshall be made by either party without the prior written approval of the other party (such approval not to be unreasonably withheld or delayed).</w:t>
            </w:r>
          </w:p>
          <w:p w:rsidR="002371F4" w:rsidRDefault="002371F4" w:rsidP="00CC2381">
            <w:pPr>
              <w:keepNext/>
              <w:tabs>
                <w:tab w:val="num" w:pos="720"/>
              </w:tabs>
              <w:spacing w:line="260" w:lineRule="atLeast"/>
              <w:rPr>
                <w:rFonts w:eastAsiaTheme="minorHAnsi"/>
                <w:b/>
              </w:rPr>
            </w:pPr>
          </w:p>
          <w:p w:rsidR="00CC2381" w:rsidRPr="00CC2381" w:rsidRDefault="002371F4" w:rsidP="00CC2381">
            <w:pPr>
              <w:keepNext/>
              <w:tabs>
                <w:tab w:val="num" w:pos="720"/>
              </w:tabs>
              <w:spacing w:line="260" w:lineRule="atLeast"/>
              <w:rPr>
                <w:rFonts w:eastAsiaTheme="minorHAnsi"/>
                <w:b/>
              </w:rPr>
            </w:pPr>
            <w:r>
              <w:rPr>
                <w:rFonts w:eastAsiaTheme="minorHAnsi"/>
                <w:b/>
              </w:rPr>
              <w:t xml:space="preserve">19.11   </w:t>
            </w:r>
            <w:r w:rsidR="00CC2381" w:rsidRPr="00CC2381">
              <w:rPr>
                <w:rFonts w:eastAsiaTheme="minorHAnsi"/>
                <w:b/>
              </w:rPr>
              <w:t>Counterparts</w:t>
            </w:r>
          </w:p>
          <w:p w:rsidR="00CC2381" w:rsidRPr="00CC2381" w:rsidRDefault="00C850FE" w:rsidP="00C850FE">
            <w:pPr>
              <w:pStyle w:val="AOHead1"/>
              <w:numPr>
                <w:ilvl w:val="0"/>
                <w:numId w:val="0"/>
              </w:numPr>
              <w:ind w:left="720"/>
              <w:rPr>
                <w:b w:val="0"/>
                <w:bCs/>
              </w:rPr>
            </w:pPr>
            <w:r w:rsidRPr="00CC2381">
              <w:rPr>
                <w:b w:val="0"/>
                <w:bCs/>
                <w:caps w:val="0"/>
              </w:rPr>
              <w:t xml:space="preserve">This agreement may be executed in any number of counterparts, all of which, taken together, shall constitute one and the same agreement, and any party (including any duly authorised representative of a party) may enter into this agreement by executing a counterpart. Facsimile or electronically scanned signatures shall be valid and binding to the </w:t>
            </w:r>
            <w:r w:rsidRPr="00CC2381">
              <w:rPr>
                <w:b w:val="0"/>
                <w:bCs/>
                <w:caps w:val="0"/>
              </w:rPr>
              <w:lastRenderedPageBreak/>
              <w:t>same extent as original signatures.</w:t>
            </w:r>
          </w:p>
          <w:p w:rsidR="00CC2381" w:rsidRPr="00CC2381" w:rsidRDefault="007272FD" w:rsidP="007272FD">
            <w:pPr>
              <w:pStyle w:val="AOHead1"/>
              <w:numPr>
                <w:ilvl w:val="0"/>
                <w:numId w:val="0"/>
              </w:numPr>
              <w:ind w:left="720"/>
              <w:rPr>
                <w:b w:val="0"/>
                <w:bCs/>
                <w:color w:val="000000" w:themeColor="text1"/>
              </w:rPr>
            </w:pPr>
            <w:r w:rsidRPr="00CC2381">
              <w:rPr>
                <w:b w:val="0"/>
                <w:bCs/>
                <w:caps w:val="0"/>
                <w:color w:val="000000" w:themeColor="text1"/>
              </w:rPr>
              <w:t>This agreement has been entered into on the date stated at the beginning of this agreement.</w:t>
            </w:r>
          </w:p>
          <w:p w:rsidR="00CC2381" w:rsidRPr="00CC2381" w:rsidRDefault="00CC2381" w:rsidP="00CC2381">
            <w:pPr>
              <w:keepNext/>
              <w:spacing w:line="260" w:lineRule="atLeast"/>
              <w:ind w:left="720" w:hanging="720"/>
              <w:outlineLvl w:val="0"/>
              <w:rPr>
                <w:rFonts w:eastAsiaTheme="minorHAnsi"/>
                <w:b/>
                <w:caps/>
                <w:color w:val="000000" w:themeColor="text1"/>
                <w:kern w:val="28"/>
              </w:rPr>
            </w:pPr>
          </w:p>
        </w:tc>
        <w:tc>
          <w:tcPr>
            <w:tcW w:w="4622" w:type="dxa"/>
            <w:tcBorders>
              <w:top w:val="nil"/>
              <w:left w:val="nil"/>
              <w:bottom w:val="single" w:sz="4" w:space="0" w:color="auto"/>
              <w:right w:val="nil"/>
            </w:tcBorders>
          </w:tcPr>
          <w:p w:rsidR="00CC2381" w:rsidRPr="00CC2381" w:rsidRDefault="00FA6D97" w:rsidP="00461492">
            <w:pPr>
              <w:keepNext/>
              <w:numPr>
                <w:ilvl w:val="0"/>
                <w:numId w:val="21"/>
              </w:numPr>
              <w:spacing w:line="260" w:lineRule="atLeast"/>
              <w:outlineLvl w:val="0"/>
              <w:rPr>
                <w:rFonts w:eastAsiaTheme="minorHAnsi"/>
                <w:b/>
                <w:caps/>
                <w:kern w:val="28"/>
              </w:rPr>
            </w:pPr>
            <w:bookmarkStart w:id="366" w:name="_Toc498397197"/>
            <w:bookmarkStart w:id="367" w:name="_Toc503530712"/>
            <w:bookmarkStart w:id="368" w:name="_Toc506552993"/>
            <w:bookmarkStart w:id="369" w:name="_Toc506553039"/>
            <w:bookmarkStart w:id="370" w:name="_Toc506553085"/>
            <w:bookmarkStart w:id="371" w:name="_Toc506553131"/>
            <w:bookmarkStart w:id="372" w:name="_Toc506813091"/>
            <w:bookmarkStart w:id="373" w:name="_Toc508276556"/>
            <w:bookmarkStart w:id="374" w:name="_Toc510084638"/>
            <w:bookmarkStart w:id="375" w:name="_Toc510797100"/>
            <w:bookmarkStart w:id="376" w:name="_Toc511136457"/>
            <w:bookmarkStart w:id="377" w:name="_Toc511736974"/>
            <w:bookmarkStart w:id="378" w:name="_Toc512938706"/>
            <w:bookmarkStart w:id="379" w:name="_Toc513707579"/>
            <w:bookmarkStart w:id="380" w:name="_Toc514231893"/>
            <w:bookmarkStart w:id="381" w:name="_Toc514403906"/>
            <w:bookmarkStart w:id="382" w:name="_Toc514677214"/>
            <w:bookmarkStart w:id="383" w:name="_Toc515263284"/>
            <w:bookmarkStart w:id="384" w:name="_Toc516219259"/>
            <w:bookmarkStart w:id="385" w:name="_Toc50747158"/>
            <w:bookmarkStart w:id="386" w:name="_Toc50747197"/>
            <w:bookmarkStart w:id="387" w:name="_Toc57966036"/>
            <w:bookmarkStart w:id="388" w:name="_Toc57970868"/>
            <w:r w:rsidRPr="00CC2381">
              <w:rPr>
                <w:rFonts w:eastAsiaTheme="minorHAnsi"/>
                <w:b/>
                <w:kern w:val="28"/>
              </w:rPr>
              <w:lastRenderedPageBreak/>
              <w:t>Perhitungan dan suratketerangan</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rsidR="00CC2381" w:rsidRPr="00CC2381" w:rsidRDefault="00CC2381" w:rsidP="00CC2381">
            <w:pPr>
              <w:keepNext/>
              <w:numPr>
                <w:ilvl w:val="1"/>
                <w:numId w:val="1"/>
              </w:numPr>
              <w:spacing w:line="260" w:lineRule="atLeast"/>
              <w:rPr>
                <w:rFonts w:eastAsiaTheme="minorHAnsi"/>
                <w:b/>
                <w:color w:val="000000" w:themeColor="text1"/>
                <w:szCs w:val="20"/>
              </w:rPr>
            </w:pPr>
            <w:r w:rsidRPr="00CC2381">
              <w:rPr>
                <w:rFonts w:eastAsiaTheme="minorHAnsi"/>
                <w:b/>
                <w:color w:val="000000" w:themeColor="text1"/>
                <w:szCs w:val="20"/>
              </w:rPr>
              <w:t>Rekening</w:t>
            </w:r>
          </w:p>
          <w:p w:rsidR="00CC2381" w:rsidRPr="00CC2381" w:rsidRDefault="00CC2381" w:rsidP="00461492">
            <w:pPr>
              <w:numPr>
                <w:ilvl w:val="0"/>
                <w:numId w:val="20"/>
              </w:numPr>
              <w:spacing w:line="260" w:lineRule="atLeast"/>
              <w:rPr>
                <w:rFonts w:eastAsiaTheme="minorHAnsi"/>
                <w:color w:val="000000" w:themeColor="text1"/>
                <w:szCs w:val="20"/>
              </w:rPr>
            </w:pPr>
            <w:r w:rsidRPr="00CC2381">
              <w:rPr>
                <w:rFonts w:eastAsiaTheme="minorHAnsi"/>
                <w:color w:val="000000" w:themeColor="text1"/>
                <w:szCs w:val="20"/>
              </w:rPr>
              <w:t>Dalamsetiap proses litigasiatauarbitrase yang timbuldariatausehubungandenganDokumenTransaksi, entri yang dibuatdalamrekening yang dikelola oleh PemberiPinjamanmerupakanbukti prima facie darihal-hal yang terkaitdengannya.</w:t>
            </w:r>
          </w:p>
          <w:p w:rsidR="00CC2381" w:rsidRPr="00CC2381" w:rsidRDefault="00CC2381" w:rsidP="00461492">
            <w:pPr>
              <w:numPr>
                <w:ilvl w:val="0"/>
                <w:numId w:val="20"/>
              </w:numPr>
              <w:spacing w:line="260" w:lineRule="atLeast"/>
              <w:rPr>
                <w:rFonts w:eastAsiaTheme="minorHAnsi"/>
                <w:color w:val="000000" w:themeColor="text1"/>
                <w:szCs w:val="20"/>
              </w:rPr>
            </w:pPr>
          </w:p>
          <w:p w:rsidR="00CC2381" w:rsidRPr="00CC2381" w:rsidRDefault="00CC2381" w:rsidP="00CC2381">
            <w:pPr>
              <w:keepNext/>
              <w:numPr>
                <w:ilvl w:val="1"/>
                <w:numId w:val="1"/>
              </w:numPr>
              <w:spacing w:line="260" w:lineRule="atLeast"/>
              <w:rPr>
                <w:rFonts w:eastAsiaTheme="minorHAnsi"/>
                <w:b/>
                <w:color w:val="000000" w:themeColor="text1"/>
                <w:szCs w:val="20"/>
              </w:rPr>
            </w:pPr>
            <w:r w:rsidRPr="00CC2381">
              <w:rPr>
                <w:rFonts w:eastAsiaTheme="minorHAnsi"/>
                <w:b/>
                <w:color w:val="000000" w:themeColor="text1"/>
                <w:szCs w:val="20"/>
              </w:rPr>
              <w:t>Sertifikat dan penentuan</w:t>
            </w:r>
          </w:p>
          <w:p w:rsidR="00CC2381" w:rsidRDefault="00CC2381" w:rsidP="00461492">
            <w:pPr>
              <w:numPr>
                <w:ilvl w:val="0"/>
                <w:numId w:val="20"/>
              </w:numPr>
              <w:spacing w:line="260" w:lineRule="atLeast"/>
              <w:rPr>
                <w:rFonts w:eastAsiaTheme="minorHAnsi"/>
                <w:color w:val="000000" w:themeColor="text1"/>
                <w:szCs w:val="20"/>
              </w:rPr>
            </w:pPr>
            <w:r w:rsidRPr="00CC2381">
              <w:rPr>
                <w:rFonts w:eastAsiaTheme="minorHAnsi"/>
                <w:color w:val="000000" w:themeColor="text1"/>
                <w:szCs w:val="20"/>
              </w:rPr>
              <w:t>Sertifikasiataupenentuanapa pun oleh PemberiPinjamantentangsuatutarifataujumlahberdasarkanDokumenTransaksiapa pun, jikatidakadakesalahannyata, merupakanbuktikonklusifdarihal-hal yang terkaitdengannya.</w:t>
            </w:r>
          </w:p>
          <w:p w:rsidR="00FA6D97" w:rsidRPr="00CC2381" w:rsidRDefault="00FA6D97" w:rsidP="00461492">
            <w:pPr>
              <w:numPr>
                <w:ilvl w:val="0"/>
                <w:numId w:val="20"/>
              </w:numPr>
              <w:spacing w:line="260" w:lineRule="atLeast"/>
              <w:rPr>
                <w:rFonts w:eastAsiaTheme="minorHAnsi"/>
                <w:color w:val="000000" w:themeColor="text1"/>
                <w:szCs w:val="20"/>
              </w:rPr>
            </w:pPr>
          </w:p>
          <w:p w:rsidR="00CC2381" w:rsidRPr="00CC2381" w:rsidRDefault="00CC2381" w:rsidP="00CC2381">
            <w:pPr>
              <w:keepNext/>
              <w:numPr>
                <w:ilvl w:val="1"/>
                <w:numId w:val="1"/>
              </w:numPr>
              <w:spacing w:line="260" w:lineRule="atLeast"/>
              <w:rPr>
                <w:rFonts w:eastAsiaTheme="minorHAnsi"/>
                <w:b/>
                <w:color w:val="000000" w:themeColor="text1"/>
                <w:szCs w:val="20"/>
              </w:rPr>
            </w:pPr>
            <w:r w:rsidRPr="00CC2381">
              <w:rPr>
                <w:rFonts w:eastAsiaTheme="minorHAnsi"/>
                <w:b/>
                <w:color w:val="000000" w:themeColor="text1"/>
                <w:szCs w:val="20"/>
              </w:rPr>
              <w:t>Konvensihitunganhari</w:t>
            </w:r>
          </w:p>
          <w:p w:rsidR="00CC2381" w:rsidRPr="00CC2381" w:rsidRDefault="00CC2381" w:rsidP="00461492">
            <w:pPr>
              <w:numPr>
                <w:ilvl w:val="0"/>
                <w:numId w:val="20"/>
              </w:numPr>
              <w:spacing w:line="260" w:lineRule="atLeast"/>
              <w:rPr>
                <w:rFonts w:eastAsiaTheme="minorHAnsi"/>
                <w:color w:val="000000" w:themeColor="text1"/>
                <w:szCs w:val="20"/>
              </w:rPr>
            </w:pPr>
            <w:r w:rsidRPr="00CC2381">
              <w:rPr>
                <w:rFonts w:eastAsiaTheme="minorHAnsi"/>
                <w:color w:val="000000" w:themeColor="text1"/>
                <w:szCs w:val="20"/>
              </w:rPr>
              <w:t>Bunga, komisi, ataubiaya yang timbulberdasarkanDokumenTransaksiakanbertambahdariharikehari dan dihitungberdasarkanjumlahharisebenarnya yang telahberlalu dan satutahundalam 360 hariatau, dalamkasusapa pun di mana praktik di Pasar Relevanberbeda, sesuaidenganpraktik pasar tersebut.</w:t>
            </w:r>
          </w:p>
          <w:p w:rsidR="00CC2381" w:rsidRPr="00CC2381" w:rsidRDefault="00CC2381" w:rsidP="000E0BA6">
            <w:pPr>
              <w:pStyle w:val="AOHead1"/>
            </w:pPr>
            <w:bookmarkStart w:id="389" w:name="_Toc47580673"/>
            <w:bookmarkStart w:id="390" w:name="_Ref47584690"/>
            <w:bookmarkStart w:id="391" w:name="_Toc48151276"/>
            <w:bookmarkStart w:id="392" w:name="_Toc50720029"/>
            <w:bookmarkStart w:id="393" w:name="_Toc57964886"/>
            <w:bookmarkStart w:id="394" w:name="_Toc57966037"/>
            <w:bookmarkStart w:id="395" w:name="_Toc57970869"/>
            <w:bookmarkStart w:id="396" w:name="_Toc498397198"/>
            <w:bookmarkStart w:id="397" w:name="_Toc503530713"/>
            <w:bookmarkStart w:id="398" w:name="_Toc506552994"/>
            <w:bookmarkStart w:id="399" w:name="_Toc506553040"/>
            <w:bookmarkStart w:id="400" w:name="_Toc506553086"/>
            <w:bookmarkStart w:id="401" w:name="_Toc506553132"/>
            <w:bookmarkStart w:id="402" w:name="_Toc506813092"/>
            <w:bookmarkStart w:id="403" w:name="_Toc508276557"/>
            <w:bookmarkStart w:id="404" w:name="_Toc510084639"/>
            <w:bookmarkStart w:id="405" w:name="_Toc510797101"/>
            <w:bookmarkStart w:id="406" w:name="_Toc511136458"/>
            <w:bookmarkStart w:id="407" w:name="_Toc511736975"/>
            <w:bookmarkStart w:id="408" w:name="_Toc512938707"/>
            <w:bookmarkStart w:id="409" w:name="_Toc513707580"/>
            <w:bookmarkStart w:id="410" w:name="_Toc514231894"/>
            <w:bookmarkStart w:id="411" w:name="_Toc514403907"/>
            <w:bookmarkStart w:id="412" w:name="_Toc514677215"/>
            <w:bookmarkStart w:id="413" w:name="_Toc515263285"/>
            <w:bookmarkStart w:id="414" w:name="_Toc516219260"/>
            <w:bookmarkStart w:id="415" w:name="_Toc50747159"/>
            <w:bookmarkStart w:id="416" w:name="_Toc50747198"/>
            <w:r w:rsidRPr="00CC2381">
              <w:t>Lain-Lain</w:t>
            </w:r>
            <w:bookmarkEnd w:id="389"/>
            <w:bookmarkEnd w:id="390"/>
            <w:bookmarkEnd w:id="391"/>
            <w:bookmarkEnd w:id="392"/>
            <w:bookmarkEnd w:id="393"/>
            <w:bookmarkEnd w:id="394"/>
            <w:bookmarkEnd w:id="395"/>
          </w:p>
          <w:p w:rsidR="00CC2381" w:rsidRPr="00CC2381" w:rsidRDefault="00CC2381" w:rsidP="00CC2381">
            <w:pPr>
              <w:numPr>
                <w:ilvl w:val="1"/>
                <w:numId w:val="1"/>
              </w:numPr>
              <w:spacing w:line="260" w:lineRule="atLeast"/>
              <w:rPr>
                <w:rFonts w:eastAsiaTheme="minorHAnsi"/>
                <w:szCs w:val="20"/>
              </w:rPr>
            </w:pPr>
            <w:r w:rsidRPr="00CC2381">
              <w:rPr>
                <w:rFonts w:eastAsiaTheme="minorHAnsi"/>
                <w:szCs w:val="20"/>
              </w:rPr>
              <w:t>Setiapkewajiban, jaminan dan usaha yang ditetapkandalamPerjanjianini (tidaktermasukkewajibanapa pun yang sepenuhnyadilakukan pada Penutupan) akanterusberlakusetelahPenutupan dan tidakakanterpengaruh oleh pengabaianKetentuanPenutupanataupemberitahuanapa pun yang diberikan oleh Pembeli, sehubungandenganKetentuanPenutupan.</w:t>
            </w:r>
          </w:p>
          <w:p w:rsidR="00CC2381" w:rsidRPr="00CC2381" w:rsidRDefault="00CC2381" w:rsidP="00CC2381">
            <w:pPr>
              <w:numPr>
                <w:ilvl w:val="1"/>
                <w:numId w:val="1"/>
              </w:numPr>
              <w:spacing w:line="260" w:lineRule="atLeast"/>
              <w:rPr>
                <w:rFonts w:eastAsiaTheme="minorHAnsi"/>
                <w:szCs w:val="20"/>
              </w:rPr>
            </w:pPr>
            <w:r w:rsidRPr="00CC2381">
              <w:rPr>
                <w:rFonts w:eastAsiaTheme="minorHAnsi"/>
                <w:szCs w:val="20"/>
              </w:rPr>
              <w:t>Hakmsing-masing PihakberdasarkanPerjanjianini:</w:t>
            </w:r>
          </w:p>
          <w:p w:rsidR="00CC2381" w:rsidRPr="00CC2381" w:rsidRDefault="00CC2381" w:rsidP="00461492">
            <w:pPr>
              <w:numPr>
                <w:ilvl w:val="2"/>
                <w:numId w:val="20"/>
              </w:numPr>
              <w:spacing w:line="260" w:lineRule="atLeast"/>
              <w:outlineLvl w:val="2"/>
              <w:rPr>
                <w:rFonts w:eastAsiaTheme="minorHAnsi"/>
              </w:rPr>
            </w:pPr>
            <w:r w:rsidRPr="00CC2381">
              <w:rPr>
                <w:rFonts w:eastAsiaTheme="minorHAnsi"/>
              </w:rPr>
              <w:t>dapatdilakukansesering yang diperlukan;</w:t>
            </w:r>
          </w:p>
          <w:p w:rsidR="00CC2381" w:rsidRPr="00CC2381" w:rsidRDefault="00CC2381" w:rsidP="00461492">
            <w:pPr>
              <w:numPr>
                <w:ilvl w:val="2"/>
                <w:numId w:val="20"/>
              </w:numPr>
              <w:spacing w:line="260" w:lineRule="atLeast"/>
              <w:outlineLvl w:val="2"/>
              <w:rPr>
                <w:rFonts w:eastAsiaTheme="minorHAnsi"/>
              </w:rPr>
            </w:pPr>
            <w:r w:rsidRPr="00CC2381">
              <w:rPr>
                <w:rFonts w:eastAsiaTheme="minorHAnsi"/>
              </w:rPr>
              <w:t>kecualijikasecarategasditentukandalamPerjanjianini, bersifatkumulatif dan tidakeksklusifdarihak dan upayahukum yang diberikan oleh hukum; dan</w:t>
            </w:r>
          </w:p>
          <w:p w:rsidR="00CC2381" w:rsidRPr="00CC2381" w:rsidRDefault="00CC2381" w:rsidP="00461492">
            <w:pPr>
              <w:numPr>
                <w:ilvl w:val="2"/>
                <w:numId w:val="20"/>
              </w:numPr>
              <w:spacing w:line="260" w:lineRule="atLeast"/>
              <w:outlineLvl w:val="2"/>
              <w:rPr>
                <w:rFonts w:eastAsiaTheme="minorHAnsi"/>
              </w:rPr>
            </w:pPr>
            <w:r w:rsidRPr="00CC2381">
              <w:rPr>
                <w:rFonts w:eastAsiaTheme="minorHAnsi"/>
              </w:rPr>
              <w:t>hanyadapatdikesampingkansecaratertulis dan khusus.</w:t>
            </w:r>
          </w:p>
          <w:p w:rsidR="00CC2381" w:rsidRPr="00CC2381" w:rsidRDefault="00FA6D97" w:rsidP="00D62F42">
            <w:pPr>
              <w:pStyle w:val="AOHead1"/>
              <w:numPr>
                <w:ilvl w:val="0"/>
                <w:numId w:val="0"/>
              </w:numPr>
              <w:ind w:left="720"/>
              <w:rPr>
                <w:b w:val="0"/>
                <w:bCs/>
              </w:rPr>
            </w:pPr>
            <w:r w:rsidRPr="00CC2381">
              <w:rPr>
                <w:b w:val="0"/>
                <w:bCs/>
                <w:caps w:val="0"/>
              </w:rPr>
              <w:t>Penundaandalammelaksanakanatautidakmelaksanakanhaktersebutbukanlahpengesampinganhaktersebut.</w:t>
            </w:r>
          </w:p>
          <w:p w:rsidR="0046724F" w:rsidRDefault="0046724F" w:rsidP="00CC2381">
            <w:pPr>
              <w:keepNext/>
              <w:tabs>
                <w:tab w:val="num" w:pos="720"/>
              </w:tabs>
              <w:spacing w:line="260" w:lineRule="atLeast"/>
              <w:rPr>
                <w:rFonts w:eastAsiaTheme="minorHAnsi"/>
                <w:b/>
              </w:rPr>
            </w:pPr>
          </w:p>
          <w:p w:rsidR="00CC2381" w:rsidRPr="00CC2381" w:rsidRDefault="0046724F" w:rsidP="00CC2381">
            <w:pPr>
              <w:keepNext/>
              <w:tabs>
                <w:tab w:val="num" w:pos="720"/>
              </w:tabs>
              <w:spacing w:line="260" w:lineRule="atLeast"/>
              <w:rPr>
                <w:rFonts w:eastAsiaTheme="minorHAnsi"/>
                <w:b/>
              </w:rPr>
            </w:pPr>
            <w:r>
              <w:rPr>
                <w:rFonts w:eastAsiaTheme="minorHAnsi"/>
                <w:b/>
              </w:rPr>
              <w:t xml:space="preserve">19.3      </w:t>
            </w:r>
            <w:r w:rsidR="00CC2381" w:rsidRPr="00CC2381">
              <w:rPr>
                <w:rFonts w:eastAsiaTheme="minorHAnsi"/>
                <w:b/>
              </w:rPr>
              <w:t>Batasan Karena Hukum</w:t>
            </w:r>
          </w:p>
          <w:p w:rsidR="00CC2381" w:rsidRDefault="0046724F" w:rsidP="0046724F">
            <w:pPr>
              <w:pStyle w:val="AOHead1"/>
              <w:numPr>
                <w:ilvl w:val="0"/>
                <w:numId w:val="0"/>
              </w:numPr>
              <w:ind w:left="720"/>
              <w:rPr>
                <w:b w:val="0"/>
                <w:bCs/>
                <w:caps w:val="0"/>
              </w:rPr>
            </w:pPr>
            <w:r w:rsidRPr="00CC2381">
              <w:rPr>
                <w:b w:val="0"/>
                <w:bCs/>
                <w:caps w:val="0"/>
              </w:rPr>
              <w:t xml:space="preserve">Tanpamengurangiketentuan lain dalamperjanjianini, jikaadaundang-undangataukeputusan, perintah, kebijakan, ataupermintaanpemerintah </w:t>
            </w:r>
            <w:r w:rsidRPr="00CC2381">
              <w:rPr>
                <w:b w:val="0"/>
                <w:bCs/>
                <w:caps w:val="0"/>
              </w:rPr>
              <w:lastRenderedPageBreak/>
              <w:t>yang membatasi para pihakuntukmelaksanakankewajibanmerekaberdasarkanperjanjianini, para pihakakanmenggunakanupayaterbaikmerekauntukmengurangidampakdaripembatasantersebut.</w:t>
            </w:r>
          </w:p>
          <w:p w:rsidR="0046724F" w:rsidRPr="00CC2381" w:rsidRDefault="0046724F" w:rsidP="0046724F">
            <w:pPr>
              <w:pStyle w:val="AODocTxtL1"/>
            </w:pPr>
          </w:p>
          <w:p w:rsidR="00CC2381" w:rsidRPr="00CC2381" w:rsidRDefault="0046724F" w:rsidP="00CC2381">
            <w:pPr>
              <w:keepNext/>
              <w:tabs>
                <w:tab w:val="num" w:pos="720"/>
              </w:tabs>
              <w:spacing w:line="260" w:lineRule="atLeast"/>
              <w:rPr>
                <w:rFonts w:eastAsiaTheme="minorHAnsi"/>
                <w:b/>
              </w:rPr>
            </w:pPr>
            <w:r>
              <w:rPr>
                <w:rFonts w:eastAsiaTheme="minorHAnsi"/>
                <w:b/>
              </w:rPr>
              <w:t xml:space="preserve">19.4       </w:t>
            </w:r>
            <w:r w:rsidR="00CC2381" w:rsidRPr="00CC2381">
              <w:rPr>
                <w:rFonts w:eastAsiaTheme="minorHAnsi"/>
                <w:b/>
              </w:rPr>
              <w:t>Keterpisahan</w:t>
            </w:r>
          </w:p>
          <w:p w:rsidR="00461492" w:rsidRDefault="00EF329C" w:rsidP="00FC3A1B">
            <w:pPr>
              <w:pStyle w:val="AOHead1"/>
              <w:numPr>
                <w:ilvl w:val="0"/>
                <w:numId w:val="0"/>
              </w:numPr>
              <w:ind w:left="720"/>
              <w:rPr>
                <w:b w:val="0"/>
                <w:bCs/>
                <w:caps w:val="0"/>
              </w:rPr>
            </w:pPr>
            <w:r w:rsidRPr="00CC2381">
              <w:rPr>
                <w:b w:val="0"/>
                <w:bCs/>
                <w:caps w:val="0"/>
              </w:rPr>
              <w:t>Jika adaketentuandalamperjanjianini yang dianggapilegal, tidaksah, atautidakdapat dilaksanakan dalamhalapa pun oleh pengadilandenganyurisdiksi yang kompeten, makaketentuantersebuttidakakanberlaku dan akandianggaptidakdisertakandalamperjanjianinitetapitanpamembatalkan salah satuketentuan yang tersisadariperjanjianini. Para pihakkemudianakanmenggunakansemuaupaya yang wajaruntukmenggantiketentuan yang tidaksahatautidakdapat dilaksanakan denganketentuanpengganti yang sah dan dapat dilaksanakan, yang pengaruhnyasedekatmungkindengandampak yang dimaksudkandariketentuan yang tidak valid atautidakdapat dilaksanakan tersebut.</w:t>
            </w:r>
          </w:p>
          <w:p w:rsidR="00FC3A1B" w:rsidRPr="00FC3A1B" w:rsidRDefault="00FC3A1B" w:rsidP="00FC3A1B">
            <w:pPr>
              <w:pStyle w:val="AODocTxtL1"/>
            </w:pPr>
          </w:p>
          <w:p w:rsidR="00CC2381" w:rsidRPr="00CC2381" w:rsidRDefault="009A1574" w:rsidP="00CC2381">
            <w:pPr>
              <w:keepNext/>
              <w:tabs>
                <w:tab w:val="num" w:pos="720"/>
              </w:tabs>
              <w:spacing w:line="260" w:lineRule="atLeast"/>
              <w:rPr>
                <w:rFonts w:eastAsiaTheme="minorHAnsi"/>
                <w:b/>
              </w:rPr>
            </w:pPr>
            <w:r>
              <w:rPr>
                <w:rFonts w:eastAsiaTheme="minorHAnsi"/>
                <w:b/>
              </w:rPr>
              <w:t xml:space="preserve">19.5       </w:t>
            </w:r>
            <w:r w:rsidR="00CC2381" w:rsidRPr="00CC2381">
              <w:rPr>
                <w:rFonts w:eastAsiaTheme="minorHAnsi"/>
                <w:b/>
              </w:rPr>
              <w:t>Bahasa</w:t>
            </w:r>
          </w:p>
          <w:p w:rsidR="00CC2381" w:rsidRPr="00CC2381" w:rsidRDefault="00CC2381" w:rsidP="00CC2381">
            <w:pPr>
              <w:numPr>
                <w:ilvl w:val="2"/>
                <w:numId w:val="1"/>
              </w:numPr>
              <w:tabs>
                <w:tab w:val="num" w:pos="862"/>
              </w:tabs>
              <w:spacing w:line="260" w:lineRule="atLeast"/>
              <w:outlineLvl w:val="2"/>
              <w:rPr>
                <w:rFonts w:eastAsiaTheme="minorHAnsi"/>
              </w:rPr>
            </w:pPr>
            <w:r w:rsidRPr="00CC2381">
              <w:rPr>
                <w:rFonts w:eastAsiaTheme="minorHAnsi"/>
              </w:rPr>
              <w:t xml:space="preserve">Perjanjianiniawalnya ditandatangani dalambahasaInggris. SetiapPihakdalamPerjanjianinisepenuhnyamemahami dan menerimaketentuanPerjanjianinisebagaimana yang tertulisdalambahasaInggris, dan sepenuhnyamengetahuikeberadaanUndang-UndangNomor 24 Tahun 2009 tentangBendera Nasional, Bahasa, Lambang, dan LaguKebangsaan yang selanjutnyaditerapkandenganPeraturanPresidenNomor 63 Tahun 2019 tentangPenggunaan Bahasa Indonesia (UU </w:t>
            </w:r>
            <w:r w:rsidRPr="00CC2381">
              <w:rPr>
                <w:rFonts w:eastAsiaTheme="minorHAnsi"/>
                <w:b/>
              </w:rPr>
              <w:t>Bahasa</w:t>
            </w:r>
            <w:r w:rsidRPr="00CC2381">
              <w:rPr>
                <w:rFonts w:eastAsiaTheme="minorHAnsi"/>
              </w:rPr>
              <w:t>). SesegeramungkinsetelahtanggalPerjanjianini dan dalamhalapa pun selambat-lambatnyatigapuluh (30) harikalendersejakTanggalEfektif, terjemahanPerjanjianinikedalam Bahasa Indonesia yang dapatditerima oleh masing-masing Pihakharus ditandatangani oleh Para Pihak yang akanberlakuefektifsejakTanggalberlaku.</w:t>
            </w:r>
          </w:p>
          <w:p w:rsidR="00CC2381" w:rsidRDefault="00CC2381" w:rsidP="009A1574">
            <w:pPr>
              <w:numPr>
                <w:ilvl w:val="2"/>
                <w:numId w:val="1"/>
              </w:numPr>
              <w:tabs>
                <w:tab w:val="num" w:pos="862"/>
              </w:tabs>
              <w:spacing w:line="260" w:lineRule="atLeast"/>
              <w:outlineLvl w:val="2"/>
              <w:rPr>
                <w:rFonts w:eastAsiaTheme="minorHAnsi"/>
              </w:rPr>
            </w:pPr>
            <w:r w:rsidRPr="00CC2381">
              <w:rPr>
                <w:rFonts w:eastAsiaTheme="minorHAnsi"/>
              </w:rPr>
              <w:t xml:space="preserve">Jika terdapatketidaksesuaianantaraversi Bahasa InggrisdariPerjanjianini dan versi Bahasa Indonesia dariPerjanjianini, versi Bahasa Inggrisakanberlakusejauhdiizinkan </w:t>
            </w:r>
            <w:r w:rsidRPr="00CC2381">
              <w:rPr>
                <w:rFonts w:eastAsiaTheme="minorHAnsi"/>
              </w:rPr>
              <w:lastRenderedPageBreak/>
              <w:t>oleh hukum yang berlaku, dan versi Bahasa Indonesia akandiubahsejauh mana ketidaksesuaiantersebutsesuaidenganversibahasaInggris. TanggalEfektifversibahasa Indonesia harussamadenganversibahasaInggris.</w:t>
            </w:r>
          </w:p>
          <w:p w:rsidR="009A1574" w:rsidRPr="009A1574" w:rsidRDefault="009A1574" w:rsidP="009A1574">
            <w:pPr>
              <w:spacing w:line="260" w:lineRule="atLeast"/>
              <w:ind w:left="720"/>
              <w:outlineLvl w:val="2"/>
              <w:rPr>
                <w:rFonts w:eastAsiaTheme="minorHAnsi"/>
              </w:rPr>
            </w:pPr>
          </w:p>
          <w:p w:rsidR="00CC2381" w:rsidRPr="00CC2381" w:rsidRDefault="00CC2381" w:rsidP="00CC2381">
            <w:pPr>
              <w:numPr>
                <w:ilvl w:val="2"/>
                <w:numId w:val="1"/>
              </w:numPr>
              <w:tabs>
                <w:tab w:val="num" w:pos="862"/>
              </w:tabs>
              <w:spacing w:line="260" w:lineRule="atLeast"/>
              <w:outlineLvl w:val="2"/>
              <w:rPr>
                <w:rFonts w:eastAsiaTheme="minorHAnsi"/>
              </w:rPr>
            </w:pPr>
            <w:r w:rsidRPr="00CC2381">
              <w:rPr>
                <w:rFonts w:eastAsiaTheme="minorHAnsi"/>
              </w:rPr>
              <w:t>SetiapPihaktidakboleh (dan tidakakanmengizinkanataumembantupihak lain untuk) dengancaraatau forum apa pun di yurisdiksi mana pun:</w:t>
            </w:r>
          </w:p>
          <w:p w:rsidR="00CC2381" w:rsidRPr="00CC2381" w:rsidRDefault="00CC2381" w:rsidP="00CC2381">
            <w:pPr>
              <w:numPr>
                <w:ilvl w:val="3"/>
                <w:numId w:val="1"/>
              </w:numPr>
              <w:spacing w:line="260" w:lineRule="atLeast"/>
              <w:ind w:left="1440"/>
              <w:outlineLvl w:val="3"/>
              <w:rPr>
                <w:rFonts w:eastAsiaTheme="minorHAnsi"/>
              </w:rPr>
            </w:pPr>
            <w:r w:rsidRPr="00CC2381">
              <w:rPr>
                <w:rFonts w:eastAsiaTheme="minorHAnsi"/>
              </w:rPr>
              <w:t>menantangvaliditas, ataumengajukanataumengajukankeberatanapa pun terhadap, Perjanjianiniatautransaksi yang dimaksuddalamPerjanjianini;</w:t>
            </w:r>
          </w:p>
          <w:p w:rsidR="00CC2381" w:rsidRPr="00CC2381" w:rsidRDefault="00CC2381" w:rsidP="00CC2381">
            <w:pPr>
              <w:numPr>
                <w:ilvl w:val="3"/>
                <w:numId w:val="1"/>
              </w:numPr>
              <w:spacing w:line="260" w:lineRule="atLeast"/>
              <w:ind w:left="1440"/>
              <w:outlineLvl w:val="3"/>
              <w:rPr>
                <w:rFonts w:eastAsiaTheme="minorHAnsi"/>
              </w:rPr>
            </w:pPr>
            <w:r w:rsidRPr="00CC2381">
              <w:rPr>
                <w:rFonts w:eastAsiaTheme="minorHAnsi"/>
              </w:rPr>
              <w:t>membela non-kinerjaataupelanggarankewajibannyaberdasarkanPerjanjianini; atau</w:t>
            </w:r>
          </w:p>
          <w:p w:rsidR="00CC2381" w:rsidRPr="00CC2381" w:rsidRDefault="00CC2381" w:rsidP="00CC2381">
            <w:pPr>
              <w:numPr>
                <w:ilvl w:val="3"/>
                <w:numId w:val="1"/>
              </w:numPr>
              <w:spacing w:line="260" w:lineRule="atLeast"/>
              <w:ind w:left="1440"/>
              <w:outlineLvl w:val="3"/>
              <w:rPr>
                <w:rFonts w:eastAsiaTheme="minorHAnsi"/>
              </w:rPr>
            </w:pPr>
            <w:r w:rsidRPr="00CC2381">
              <w:rPr>
                <w:rFonts w:eastAsiaTheme="minorHAnsi"/>
              </w:rPr>
              <w:t xml:space="preserve">menuduhbahwaPerjanjianinibertentangandengankebijakanpublikataubukanmerupakankewajibannya yang sesuaihukum, sah, dan mengikat, yang dapatdiberlakukanterhadapnyasesuaidenganketentuanperjanjianini, </w:t>
            </w:r>
          </w:p>
          <w:p w:rsidR="00CC2381" w:rsidRDefault="008F778D" w:rsidP="008F778D">
            <w:pPr>
              <w:pStyle w:val="AOHead1"/>
              <w:numPr>
                <w:ilvl w:val="0"/>
                <w:numId w:val="0"/>
              </w:numPr>
              <w:ind w:left="720"/>
              <w:rPr>
                <w:b w:val="0"/>
                <w:bCs/>
                <w:caps w:val="0"/>
              </w:rPr>
            </w:pPr>
            <w:r w:rsidRPr="00CC2381">
              <w:rPr>
                <w:b w:val="0"/>
                <w:bCs/>
                <w:caps w:val="0"/>
              </w:rPr>
              <w:t>Dalamsetiaphal, atasdasarkegagalanuntukmematuhihukumbahasaatauperaturanpelaksanaannya.</w:t>
            </w:r>
          </w:p>
          <w:p w:rsidR="00F82590" w:rsidRPr="00F82590" w:rsidRDefault="00F82590" w:rsidP="00F82590">
            <w:pPr>
              <w:pStyle w:val="AODocTxtL1"/>
            </w:pPr>
          </w:p>
          <w:p w:rsidR="008F778D" w:rsidRDefault="00903466" w:rsidP="00F82590">
            <w:pPr>
              <w:pStyle w:val="AOHead2"/>
              <w:spacing w:before="0"/>
            </w:pPr>
            <w:r>
              <w:t>Pengalihan</w:t>
            </w:r>
          </w:p>
          <w:p w:rsidR="00F82590" w:rsidRPr="00F82590" w:rsidRDefault="00F82590" w:rsidP="00F82590">
            <w:pPr>
              <w:pStyle w:val="AODocTxtL1"/>
              <w:spacing w:before="0"/>
            </w:pPr>
          </w:p>
          <w:p w:rsidR="00CC2381" w:rsidRPr="00CC2381" w:rsidRDefault="00CC2381" w:rsidP="00F82590">
            <w:pPr>
              <w:ind w:left="720"/>
              <w:outlineLvl w:val="2"/>
              <w:rPr>
                <w:rFonts w:eastAsiaTheme="minorHAnsi"/>
              </w:rPr>
            </w:pPr>
            <w:r w:rsidRPr="00CC2381">
              <w:rPr>
                <w:rFonts w:eastAsiaTheme="minorHAnsi"/>
              </w:rPr>
              <w:t>Setiapdokumen, instrumen, pernyataan, laporan, pemberitahuanataukomunikasi lain yang akandilengkapiataudikirimkansehubungandenganPerjanjianiniatauDokumenTransaksilainnyaharus:</w:t>
            </w:r>
          </w:p>
          <w:p w:rsidR="00CC2381" w:rsidRPr="00CC2381" w:rsidRDefault="00CC2381" w:rsidP="00CC2381">
            <w:pPr>
              <w:numPr>
                <w:ilvl w:val="3"/>
                <w:numId w:val="1"/>
              </w:numPr>
              <w:spacing w:line="260" w:lineRule="atLeast"/>
              <w:ind w:left="1440"/>
              <w:outlineLvl w:val="3"/>
              <w:rPr>
                <w:rFonts w:eastAsiaTheme="minorHAnsi"/>
              </w:rPr>
            </w:pPr>
            <w:r w:rsidRPr="00CC2381">
              <w:rPr>
                <w:rFonts w:eastAsiaTheme="minorHAnsi"/>
              </w:rPr>
              <w:t>dalambahasaInggris; atau</w:t>
            </w:r>
          </w:p>
          <w:p w:rsidR="00CC2381" w:rsidRDefault="00CC2381" w:rsidP="00CC2381">
            <w:pPr>
              <w:numPr>
                <w:ilvl w:val="3"/>
                <w:numId w:val="1"/>
              </w:numPr>
              <w:spacing w:line="260" w:lineRule="atLeast"/>
              <w:ind w:left="1440"/>
              <w:outlineLvl w:val="3"/>
              <w:rPr>
                <w:rFonts w:eastAsiaTheme="minorHAnsi"/>
              </w:rPr>
            </w:pPr>
            <w:r w:rsidRPr="00CC2381">
              <w:rPr>
                <w:rFonts w:eastAsiaTheme="minorHAnsi"/>
              </w:rPr>
              <w:t>disertaidenganterjemahanresmibahasaInggris yang menjadihak masing-masing Pihakuntukmengandalkan.</w:t>
            </w:r>
          </w:p>
          <w:p w:rsidR="00461492" w:rsidRPr="00CC2381" w:rsidRDefault="00461492" w:rsidP="00461492">
            <w:pPr>
              <w:spacing w:line="260" w:lineRule="atLeast"/>
              <w:ind w:left="1440"/>
              <w:outlineLvl w:val="3"/>
              <w:rPr>
                <w:rFonts w:eastAsiaTheme="minorHAnsi"/>
              </w:rPr>
            </w:pPr>
          </w:p>
          <w:p w:rsidR="00CC2381" w:rsidRPr="00CC2381" w:rsidRDefault="000F7C00" w:rsidP="00CC2381">
            <w:pPr>
              <w:keepNext/>
              <w:tabs>
                <w:tab w:val="num" w:pos="720"/>
              </w:tabs>
              <w:spacing w:line="260" w:lineRule="atLeast"/>
              <w:rPr>
                <w:rFonts w:eastAsiaTheme="minorHAnsi"/>
                <w:b/>
              </w:rPr>
            </w:pPr>
            <w:r>
              <w:rPr>
                <w:rFonts w:eastAsiaTheme="minorHAnsi"/>
                <w:b/>
              </w:rPr>
              <w:t xml:space="preserve">19.7      </w:t>
            </w:r>
            <w:r w:rsidR="00CC2381" w:rsidRPr="00CC2381">
              <w:rPr>
                <w:rFonts w:eastAsiaTheme="minorHAnsi"/>
                <w:b/>
              </w:rPr>
              <w:t>Pengalihan</w:t>
            </w:r>
          </w:p>
          <w:p w:rsidR="00CC2381" w:rsidRPr="00CC2381" w:rsidRDefault="000F7C00" w:rsidP="000F7C00">
            <w:pPr>
              <w:pStyle w:val="AOHead1"/>
              <w:numPr>
                <w:ilvl w:val="0"/>
                <w:numId w:val="0"/>
              </w:numPr>
              <w:ind w:left="720"/>
              <w:rPr>
                <w:b w:val="0"/>
                <w:bCs/>
              </w:rPr>
            </w:pPr>
            <w:r w:rsidRPr="00CC2381">
              <w:rPr>
                <w:b w:val="0"/>
                <w:bCs/>
                <w:caps w:val="0"/>
              </w:rPr>
              <w:t>Kewajiban yang ditentukandalamperjanjianinimengikatantara para pihak dan penerusnya dan tidakakanadapengalihanhak, dan perjanjianinitidakakandialihkan, didelegasikan, diserahkan, ataudihapuskecualidisetujuisebelumnyasecaratertulis oleh para pihak.</w:t>
            </w:r>
          </w:p>
          <w:p w:rsidR="00CC2381" w:rsidRPr="00CC2381" w:rsidRDefault="00CC2381" w:rsidP="000F7C00">
            <w:pPr>
              <w:pStyle w:val="AOHead1"/>
              <w:numPr>
                <w:ilvl w:val="0"/>
                <w:numId w:val="0"/>
              </w:numPr>
              <w:ind w:left="720"/>
            </w:pPr>
          </w:p>
          <w:p w:rsidR="00CC2381" w:rsidRPr="00CC2381" w:rsidRDefault="000F7C00" w:rsidP="00CC2381">
            <w:pPr>
              <w:keepNext/>
              <w:tabs>
                <w:tab w:val="num" w:pos="720"/>
              </w:tabs>
              <w:spacing w:line="260" w:lineRule="atLeast"/>
              <w:rPr>
                <w:rFonts w:eastAsiaTheme="minorHAnsi"/>
                <w:b/>
              </w:rPr>
            </w:pPr>
            <w:r>
              <w:rPr>
                <w:rFonts w:eastAsiaTheme="minorHAnsi"/>
                <w:b/>
              </w:rPr>
              <w:t>19.</w:t>
            </w:r>
            <w:r w:rsidR="005372B0">
              <w:rPr>
                <w:rFonts w:eastAsiaTheme="minorHAnsi"/>
                <w:b/>
              </w:rPr>
              <w:t>7</w:t>
            </w:r>
            <w:r w:rsidR="00CC2381" w:rsidRPr="00CC2381">
              <w:rPr>
                <w:rFonts w:eastAsiaTheme="minorHAnsi"/>
                <w:b/>
              </w:rPr>
              <w:t>KeseluruhanPerjanjian</w:t>
            </w:r>
          </w:p>
          <w:p w:rsidR="00CC2381" w:rsidRDefault="005372B0" w:rsidP="005372B0">
            <w:pPr>
              <w:pStyle w:val="AOHead1"/>
              <w:numPr>
                <w:ilvl w:val="0"/>
                <w:numId w:val="0"/>
              </w:numPr>
              <w:ind w:left="720"/>
              <w:rPr>
                <w:b w:val="0"/>
                <w:bCs/>
                <w:caps w:val="0"/>
              </w:rPr>
            </w:pPr>
            <w:r w:rsidRPr="00CC2381">
              <w:rPr>
                <w:b w:val="0"/>
                <w:bCs/>
                <w:caps w:val="0"/>
              </w:rPr>
              <w:t>Perjanjianiniberisikeseluruhanperjanjianantara para pihak yang berkaitandengantransaksi yang dimaksuddalamperjanjianini dan menggantikansemuaperjanjiansebelumnya (baiklisanmaupuntertulis) antara para pihaksehubungandenganmateripokokperjanjianini, denganketentuanbahwatidakadadalamperjanjianini yang akanmengecualikankewajibanapa pun untuk, ataugantirugisehubungandengan, kesalahanpenyajian yang menipu. Kecualisebagaimanadiharuskan oleh undang-undang, tidakadaistilah yang akantersirat (baikberdasarkankebiasaan, penggunaanataulainnya) kedalamperjanjianini.</w:t>
            </w:r>
          </w:p>
          <w:p w:rsidR="00F27079" w:rsidRPr="00CC2381" w:rsidRDefault="00F27079" w:rsidP="00F27079">
            <w:pPr>
              <w:pStyle w:val="AODocTxtL1"/>
            </w:pPr>
          </w:p>
          <w:p w:rsidR="00CC2381" w:rsidRPr="00CC2381" w:rsidRDefault="00F27079" w:rsidP="00CC2381">
            <w:pPr>
              <w:keepNext/>
              <w:tabs>
                <w:tab w:val="num" w:pos="720"/>
              </w:tabs>
              <w:spacing w:line="260" w:lineRule="atLeast"/>
              <w:rPr>
                <w:rFonts w:eastAsiaTheme="minorHAnsi"/>
                <w:b/>
              </w:rPr>
            </w:pPr>
            <w:r>
              <w:rPr>
                <w:rFonts w:eastAsiaTheme="minorHAnsi"/>
                <w:b/>
              </w:rPr>
              <w:t xml:space="preserve">19.9      </w:t>
            </w:r>
            <w:r w:rsidR="00CC2381" w:rsidRPr="00CC2381">
              <w:rPr>
                <w:rFonts w:eastAsiaTheme="minorHAnsi"/>
                <w:b/>
              </w:rPr>
              <w:t>Biaya</w:t>
            </w:r>
          </w:p>
          <w:p w:rsidR="00CC2381" w:rsidRPr="00CC2381" w:rsidRDefault="00F27079" w:rsidP="00F27079">
            <w:pPr>
              <w:pStyle w:val="AOHead1"/>
              <w:numPr>
                <w:ilvl w:val="0"/>
                <w:numId w:val="0"/>
              </w:numPr>
              <w:ind w:left="720"/>
              <w:rPr>
                <w:b w:val="0"/>
                <w:bCs/>
              </w:rPr>
            </w:pPr>
            <w:r w:rsidRPr="00CC2381">
              <w:rPr>
                <w:b w:val="0"/>
                <w:bCs/>
                <w:caps w:val="0"/>
              </w:rPr>
              <w:t xml:space="preserve">Kecualijikasecarategasditentukandalamperjanjianini, peminjamharusmembayarbiaya dan pengeluaran yang dikeluarkanolehnyasehubungandenganmasuknya dan penyelesaianperjanjianini (termasuknamuntidakterbatas pada biayahukum, notaris dan pendaftaran). </w:t>
            </w:r>
          </w:p>
          <w:p w:rsidR="00CC2381" w:rsidRPr="00CC2381" w:rsidRDefault="00CC2381" w:rsidP="00F27079">
            <w:pPr>
              <w:pStyle w:val="AOHead1"/>
              <w:numPr>
                <w:ilvl w:val="0"/>
                <w:numId w:val="0"/>
              </w:numPr>
              <w:ind w:left="720" w:hanging="720"/>
            </w:pPr>
          </w:p>
          <w:p w:rsidR="00CC2381" w:rsidRPr="00CC2381" w:rsidRDefault="002371F4" w:rsidP="00CC2381">
            <w:pPr>
              <w:keepNext/>
              <w:tabs>
                <w:tab w:val="num" w:pos="720"/>
              </w:tabs>
              <w:spacing w:line="260" w:lineRule="atLeast"/>
              <w:rPr>
                <w:rFonts w:eastAsiaTheme="minorHAnsi"/>
                <w:b/>
              </w:rPr>
            </w:pPr>
            <w:r>
              <w:rPr>
                <w:rFonts w:eastAsiaTheme="minorHAnsi"/>
                <w:b/>
              </w:rPr>
              <w:t xml:space="preserve">19.9      </w:t>
            </w:r>
            <w:r w:rsidR="00CC2381" w:rsidRPr="00CC2381">
              <w:rPr>
                <w:rFonts w:eastAsiaTheme="minorHAnsi"/>
                <w:b/>
              </w:rPr>
              <w:t>Perubahan - perubahan</w:t>
            </w:r>
          </w:p>
          <w:p w:rsidR="00C850FE" w:rsidRDefault="002371F4" w:rsidP="00FC3A1B">
            <w:pPr>
              <w:pStyle w:val="AOHead1"/>
              <w:numPr>
                <w:ilvl w:val="0"/>
                <w:numId w:val="0"/>
              </w:numPr>
              <w:ind w:left="720"/>
              <w:rPr>
                <w:b w:val="0"/>
                <w:bCs/>
                <w:caps w:val="0"/>
              </w:rPr>
            </w:pPr>
            <w:r w:rsidRPr="00CC2381">
              <w:rPr>
                <w:b w:val="0"/>
                <w:bCs/>
                <w:caps w:val="0"/>
              </w:rPr>
              <w:t>Perjanjianinihanyadapatdiubahdenganperjanjiantertulis yang ditandatangani oleh para pihak, dan perubahantersebutakanmenjadibagian yang tidakterpisahkandariperjanjianini.</w:t>
            </w:r>
          </w:p>
          <w:p w:rsidR="00FC3A1B" w:rsidRPr="00FC3A1B" w:rsidRDefault="00FC3A1B" w:rsidP="00FC3A1B">
            <w:pPr>
              <w:pStyle w:val="AODocTxtL1"/>
            </w:pPr>
          </w:p>
          <w:p w:rsidR="00CC2381" w:rsidRPr="00CC2381" w:rsidRDefault="00C850FE" w:rsidP="00CC2381">
            <w:pPr>
              <w:keepNext/>
              <w:tabs>
                <w:tab w:val="num" w:pos="720"/>
              </w:tabs>
              <w:spacing w:line="260" w:lineRule="atLeast"/>
              <w:rPr>
                <w:rFonts w:eastAsiaTheme="minorHAnsi"/>
                <w:b/>
              </w:rPr>
            </w:pPr>
            <w:r>
              <w:rPr>
                <w:rFonts w:eastAsiaTheme="minorHAnsi"/>
                <w:b/>
              </w:rPr>
              <w:t xml:space="preserve">19.10   </w:t>
            </w:r>
            <w:r w:rsidR="00CC2381" w:rsidRPr="00CC2381">
              <w:rPr>
                <w:rFonts w:eastAsiaTheme="minorHAnsi"/>
                <w:b/>
              </w:rPr>
              <w:t>Kerahasiaan</w:t>
            </w:r>
          </w:p>
          <w:p w:rsidR="00CC2381" w:rsidRPr="00CC2381" w:rsidRDefault="00C850FE" w:rsidP="00C850FE">
            <w:pPr>
              <w:pStyle w:val="AOHead1"/>
              <w:numPr>
                <w:ilvl w:val="0"/>
                <w:numId w:val="0"/>
              </w:numPr>
              <w:ind w:left="720"/>
              <w:rPr>
                <w:b w:val="0"/>
                <w:bCs/>
              </w:rPr>
            </w:pPr>
            <w:r w:rsidRPr="00CC2381">
              <w:rPr>
                <w:b w:val="0"/>
                <w:bCs/>
                <w:caps w:val="0"/>
              </w:rPr>
              <w:t>Tidakadapengumuman, edaran, ataukomunikasimengenaikeberadaanataukontenperjanjianini yang akandibuat oleh salah satupihaktanpapersetujuantertulissebelumnyadaripihaklainnya (persetujuantersebutuntuktidakditahanatauditundasecaratidakwajar).</w:t>
            </w:r>
          </w:p>
          <w:p w:rsidR="007272FD" w:rsidRDefault="007272FD" w:rsidP="00CC2381">
            <w:pPr>
              <w:keepNext/>
              <w:tabs>
                <w:tab w:val="num" w:pos="720"/>
              </w:tabs>
              <w:spacing w:line="260" w:lineRule="atLeast"/>
              <w:rPr>
                <w:rFonts w:eastAsiaTheme="minorHAnsi"/>
                <w:b/>
              </w:rPr>
            </w:pPr>
          </w:p>
          <w:p w:rsidR="00CC2381" w:rsidRPr="00CC2381" w:rsidRDefault="007272FD" w:rsidP="00CC2381">
            <w:pPr>
              <w:keepNext/>
              <w:tabs>
                <w:tab w:val="num" w:pos="720"/>
              </w:tabs>
              <w:spacing w:line="260" w:lineRule="atLeast"/>
              <w:rPr>
                <w:rFonts w:eastAsiaTheme="minorHAnsi"/>
                <w:b/>
              </w:rPr>
            </w:pPr>
            <w:r>
              <w:rPr>
                <w:rFonts w:eastAsiaTheme="minorHAnsi"/>
                <w:b/>
              </w:rPr>
              <w:t xml:space="preserve">19.11     </w:t>
            </w:r>
            <w:r w:rsidR="00CC2381" w:rsidRPr="00CC2381">
              <w:rPr>
                <w:rFonts w:eastAsiaTheme="minorHAnsi"/>
                <w:b/>
              </w:rPr>
              <w:t>Salinan</w:t>
            </w:r>
          </w:p>
          <w:p w:rsidR="00CC2381" w:rsidRPr="00CC2381" w:rsidRDefault="007272FD" w:rsidP="007272FD">
            <w:pPr>
              <w:pStyle w:val="AOHead1"/>
              <w:numPr>
                <w:ilvl w:val="0"/>
                <w:numId w:val="0"/>
              </w:numPr>
              <w:ind w:left="720"/>
              <w:rPr>
                <w:b w:val="0"/>
                <w:bCs/>
              </w:rPr>
            </w:pPr>
            <w:r w:rsidRPr="007272FD">
              <w:rPr>
                <w:b w:val="0"/>
                <w:bCs/>
                <w:caps w:val="0"/>
              </w:rPr>
              <w:lastRenderedPageBreak/>
              <w:t>Perjanjianinidapat ditandatangani di sejumlahsalinan, yang semuanya, jikadigabungkan, akanmerupakansatuperjanjian yang sama, dan pihak mana pun (termasukperwakilanresmidarisuatupihak) dapatmengadakanperjanjianinidenganmenandatanganisuatusalinan. Faksimiliatautandatangan yang dipindaisecaraelektronikadalahsah dan mengikatsejauhtandatanganasli.</w:t>
            </w:r>
          </w:p>
          <w:p w:rsidR="00CC2381" w:rsidRPr="00CC2381" w:rsidRDefault="00CC2381" w:rsidP="007272FD">
            <w:pPr>
              <w:pStyle w:val="AOHead1"/>
              <w:numPr>
                <w:ilvl w:val="0"/>
                <w:numId w:val="0"/>
              </w:numPr>
              <w:ind w:left="720"/>
            </w:pPr>
          </w:p>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rsidR="00FE0B60" w:rsidRPr="00CC2381" w:rsidRDefault="007272FD" w:rsidP="00FE0B60">
            <w:pPr>
              <w:pStyle w:val="AOHead1"/>
              <w:numPr>
                <w:ilvl w:val="0"/>
                <w:numId w:val="0"/>
              </w:numPr>
              <w:ind w:left="720"/>
              <w:rPr>
                <w:b w:val="0"/>
                <w:bCs/>
                <w:caps w:val="0"/>
                <w:color w:val="000000" w:themeColor="text1"/>
                <w:szCs w:val="20"/>
              </w:rPr>
            </w:pPr>
            <w:r w:rsidRPr="00CC2381">
              <w:rPr>
                <w:b w:val="0"/>
                <w:bCs/>
                <w:caps w:val="0"/>
                <w:color w:val="000000" w:themeColor="text1"/>
                <w:szCs w:val="20"/>
              </w:rPr>
              <w:t>Perjanjianinitelahdiadakan pada tanggal yang disebutkan di awalperjanjianini.</w:t>
            </w:r>
          </w:p>
        </w:tc>
      </w:tr>
      <w:tr w:rsidR="00CC2381" w:rsidRPr="00CC2381" w:rsidTr="00FE0B60">
        <w:tc>
          <w:tcPr>
            <w:tcW w:w="4621" w:type="dxa"/>
            <w:tcBorders>
              <w:top w:val="single" w:sz="4" w:space="0" w:color="auto"/>
            </w:tcBorders>
          </w:tcPr>
          <w:p w:rsidR="00CC2381" w:rsidRPr="00263440" w:rsidRDefault="00CC2381" w:rsidP="00693747">
            <w:pPr>
              <w:pageBreakBefore/>
              <w:spacing w:line="260" w:lineRule="atLeast"/>
              <w:outlineLvl w:val="0"/>
              <w:rPr>
                <w:rFonts w:eastAsiaTheme="minorHAnsi"/>
                <w:b/>
                <w:bCs/>
                <w:caps/>
                <w:color w:val="000000" w:themeColor="text1"/>
              </w:rPr>
            </w:pPr>
            <w:bookmarkStart w:id="417" w:name="_Ref508275781"/>
          </w:p>
          <w:p w:rsidR="00693747" w:rsidRPr="00CC2381" w:rsidRDefault="00693747" w:rsidP="00263440">
            <w:pPr>
              <w:pageBreakBefore/>
              <w:spacing w:line="260" w:lineRule="atLeast"/>
              <w:jc w:val="center"/>
              <w:outlineLvl w:val="0"/>
              <w:rPr>
                <w:rFonts w:eastAsiaTheme="minorHAnsi"/>
                <w:b/>
                <w:bCs/>
                <w:caps/>
                <w:color w:val="000000" w:themeColor="text1"/>
              </w:rPr>
            </w:pPr>
            <w:r w:rsidRPr="00263440">
              <w:rPr>
                <w:rFonts w:eastAsiaTheme="minorHAnsi"/>
                <w:b/>
                <w:bCs/>
                <w:caps/>
                <w:color w:val="000000" w:themeColor="text1"/>
              </w:rPr>
              <w:t>Schedule 1</w:t>
            </w:r>
          </w:p>
          <w:p w:rsidR="00CC2381" w:rsidRPr="00CC2381" w:rsidRDefault="00CC2381" w:rsidP="00263440">
            <w:pPr>
              <w:spacing w:line="260" w:lineRule="atLeast"/>
              <w:rPr>
                <w:rFonts w:eastAsiaTheme="minorHAnsi"/>
                <w:b/>
                <w:caps/>
                <w:color w:val="000000" w:themeColor="text1"/>
              </w:rPr>
            </w:pPr>
            <w:bookmarkStart w:id="418" w:name="_Ref508275794"/>
            <w:bookmarkStart w:id="419" w:name="_Toc508356499"/>
            <w:bookmarkStart w:id="420" w:name="_Toc510084651"/>
            <w:bookmarkStart w:id="421" w:name="_Toc510770211"/>
            <w:bookmarkStart w:id="422" w:name="_Toc511136471"/>
            <w:bookmarkStart w:id="423" w:name="_Toc511736988"/>
            <w:bookmarkStart w:id="424" w:name="_Toc512938720"/>
            <w:bookmarkStart w:id="425" w:name="_Toc513707593"/>
            <w:bookmarkStart w:id="426" w:name="_Toc514317252"/>
            <w:bookmarkStart w:id="427" w:name="_Toc514403920"/>
            <w:bookmarkStart w:id="428" w:name="_Toc514677228"/>
            <w:bookmarkStart w:id="429" w:name="_Toc515263298"/>
            <w:bookmarkStart w:id="430" w:name="_Toc516219273"/>
            <w:bookmarkStart w:id="431" w:name="_Toc50024013"/>
            <w:bookmarkStart w:id="432" w:name="_Toc50747167"/>
            <w:bookmarkStart w:id="433" w:name="_Toc50747206"/>
            <w:bookmarkStart w:id="434" w:name="_Toc57966040"/>
            <w:bookmarkStart w:id="435" w:name="_Toc57970872"/>
            <w:bookmarkEnd w:id="417"/>
            <w:r w:rsidRPr="00CC2381">
              <w:rPr>
                <w:rFonts w:eastAsiaTheme="minorHAnsi"/>
                <w:b/>
                <w:caps/>
                <w:color w:val="000000" w:themeColor="text1"/>
              </w:rPr>
              <w:t>Conditions precedent</w:t>
            </w:r>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rsidR="00CC2381" w:rsidRPr="00671FEF" w:rsidRDefault="00CC2381" w:rsidP="00461492">
            <w:pPr>
              <w:pStyle w:val="AOHead1"/>
              <w:numPr>
                <w:ilvl w:val="0"/>
                <w:numId w:val="47"/>
              </w:numPr>
              <w:spacing w:line="260" w:lineRule="atLeast"/>
              <w:rPr>
                <w:color w:val="000000" w:themeColor="text1"/>
              </w:rPr>
            </w:pPr>
            <w:r w:rsidRPr="00671FEF">
              <w:rPr>
                <w:color w:val="000000" w:themeColor="text1"/>
              </w:rPr>
              <w:t>The Borrower</w:t>
            </w:r>
          </w:p>
          <w:p w:rsidR="00CC2381" w:rsidRPr="00CC2381" w:rsidRDefault="00CC2381" w:rsidP="000E0BA6">
            <w:pPr>
              <w:pStyle w:val="AOHead3"/>
              <w:rPr>
                <w:color w:val="000000" w:themeColor="text1"/>
              </w:rPr>
            </w:pPr>
            <w:r w:rsidRPr="00CC2381">
              <w:rPr>
                <w:color w:val="000000" w:themeColor="text1"/>
              </w:rPr>
              <w:t>A copy of the constitutional documents of the Borrower.</w:t>
            </w:r>
          </w:p>
          <w:p w:rsidR="00CC2381" w:rsidRPr="00CC2381" w:rsidRDefault="00CC2381" w:rsidP="000E0BA6">
            <w:pPr>
              <w:pStyle w:val="AOHead3"/>
              <w:rPr>
                <w:color w:val="000000" w:themeColor="text1"/>
              </w:rPr>
            </w:pPr>
            <w:bookmarkStart w:id="436" w:name="_Ref401801820"/>
            <w:r w:rsidRPr="00CC2381">
              <w:rPr>
                <w:color w:val="000000" w:themeColor="text1"/>
              </w:rPr>
              <w:t>A copy of a resolution of the general meeting of shareholders, board of commissioners and board of directors of the Borrower:</w:t>
            </w:r>
            <w:bookmarkEnd w:id="436"/>
          </w:p>
          <w:p w:rsidR="00CC2381" w:rsidRPr="00CC2381" w:rsidRDefault="00CC2381" w:rsidP="00CC2381">
            <w:pPr>
              <w:numPr>
                <w:ilvl w:val="4"/>
                <w:numId w:val="5"/>
              </w:numPr>
              <w:spacing w:line="260" w:lineRule="atLeast"/>
              <w:rPr>
                <w:rFonts w:eastAsiaTheme="minorHAnsi"/>
                <w:color w:val="000000" w:themeColor="text1"/>
              </w:rPr>
            </w:pPr>
            <w:r w:rsidRPr="00CC2381">
              <w:rPr>
                <w:rFonts w:eastAsiaTheme="minorHAnsi"/>
                <w:color w:val="000000" w:themeColor="text1"/>
              </w:rPr>
              <w:lastRenderedPageBreak/>
              <w:t>approving the terms of, and the transactions contemplated by, the Finance Documents to which it is a party and resolving that it execute the Finance Documents to which it is a party;</w:t>
            </w:r>
          </w:p>
          <w:p w:rsidR="00CC2381" w:rsidRPr="00CC2381" w:rsidRDefault="00CC2381" w:rsidP="00CC2381">
            <w:pPr>
              <w:numPr>
                <w:ilvl w:val="4"/>
                <w:numId w:val="5"/>
              </w:numPr>
              <w:spacing w:line="260" w:lineRule="atLeast"/>
              <w:rPr>
                <w:rFonts w:eastAsiaTheme="minorHAnsi"/>
                <w:color w:val="000000" w:themeColor="text1"/>
              </w:rPr>
            </w:pPr>
            <w:r w:rsidRPr="00CC2381">
              <w:rPr>
                <w:rFonts w:eastAsiaTheme="minorHAnsi"/>
                <w:color w:val="000000" w:themeColor="text1"/>
              </w:rPr>
              <w:t xml:space="preserve">authorising a specified person or persons to execute the Finance Documents to which it </w:t>
            </w:r>
            <w:r w:rsidRPr="00CC2381">
              <w:rPr>
                <w:rFonts w:eastAsiaTheme="minorHAnsi"/>
                <w:color w:val="000000" w:themeColor="text1"/>
              </w:rPr>
              <w:lastRenderedPageBreak/>
              <w:t>is a party on its behalf; and</w:t>
            </w:r>
          </w:p>
          <w:p w:rsidR="00CC2381" w:rsidRPr="00CC2381" w:rsidRDefault="00CC2381" w:rsidP="00CC2381">
            <w:pPr>
              <w:numPr>
                <w:ilvl w:val="4"/>
                <w:numId w:val="5"/>
              </w:numPr>
              <w:spacing w:line="260" w:lineRule="atLeast"/>
              <w:rPr>
                <w:rFonts w:eastAsiaTheme="minorHAnsi"/>
                <w:color w:val="000000" w:themeColor="text1"/>
              </w:rPr>
            </w:pPr>
            <w:r w:rsidRPr="00CC2381">
              <w:rPr>
                <w:rFonts w:eastAsiaTheme="minorHAnsi"/>
                <w:color w:val="000000" w:themeColor="text1"/>
              </w:rPr>
              <w:t>authorising a specified person or persons, on its behalf, to sign and/or despatch all documents and notices to be signed and/or despatched by it under or in connection with the Finance Documents to which it is a party.</w:t>
            </w:r>
          </w:p>
          <w:p w:rsidR="00CC2381" w:rsidRPr="00CC2381" w:rsidRDefault="00CC2381" w:rsidP="00282D6E">
            <w:pPr>
              <w:spacing w:line="260" w:lineRule="atLeast"/>
              <w:rPr>
                <w:rFonts w:eastAsiaTheme="minorHAnsi"/>
                <w:color w:val="000000" w:themeColor="text1"/>
              </w:rPr>
            </w:pPr>
          </w:p>
          <w:p w:rsidR="00CC2381" w:rsidRPr="00CC2381" w:rsidRDefault="00CC2381" w:rsidP="000E0BA6">
            <w:pPr>
              <w:pStyle w:val="AOHead3"/>
              <w:rPr>
                <w:color w:val="000000" w:themeColor="text1"/>
              </w:rPr>
            </w:pPr>
            <w:r w:rsidRPr="00CC2381">
              <w:rPr>
                <w:color w:val="000000" w:themeColor="text1"/>
              </w:rPr>
              <w:t xml:space="preserve">A </w:t>
            </w:r>
            <w:r w:rsidRPr="00CC2381">
              <w:rPr>
                <w:color w:val="000000" w:themeColor="text1"/>
              </w:rPr>
              <w:lastRenderedPageBreak/>
              <w:t xml:space="preserve">specimen of the signature of each person authorised by the resolutions referred to in paragraph </w:t>
            </w:r>
            <w:r w:rsidR="00575D57" w:rsidRPr="00CC2381">
              <w:rPr>
                <w:color w:val="000000" w:themeColor="text1"/>
              </w:rPr>
              <w:fldChar w:fldCharType="begin"/>
            </w:r>
            <w:r w:rsidRPr="00CC2381">
              <w:rPr>
                <w:color w:val="000000" w:themeColor="text1"/>
              </w:rPr>
              <w:instrText xml:space="preserve"> REF _Ref401801820 \n \p \h </w:instrText>
            </w:r>
            <w:r w:rsidR="00575D57" w:rsidRPr="00CC2381">
              <w:rPr>
                <w:color w:val="000000" w:themeColor="text1"/>
              </w:rPr>
            </w:r>
            <w:r w:rsidR="00575D57" w:rsidRPr="00CC2381">
              <w:rPr>
                <w:color w:val="000000" w:themeColor="text1"/>
              </w:rPr>
              <w:fldChar w:fldCharType="separate"/>
            </w:r>
            <w:r w:rsidRPr="00CC2381">
              <w:rPr>
                <w:color w:val="000000" w:themeColor="text1"/>
              </w:rPr>
              <w:t>(b) above</w:t>
            </w:r>
            <w:r w:rsidR="00575D57" w:rsidRPr="00CC2381">
              <w:rPr>
                <w:color w:val="000000" w:themeColor="text1"/>
              </w:rPr>
              <w:fldChar w:fldCharType="end"/>
            </w:r>
            <w:r w:rsidRPr="00CC2381">
              <w:rPr>
                <w:color w:val="000000" w:themeColor="text1"/>
              </w:rPr>
              <w:t>.</w:t>
            </w:r>
          </w:p>
          <w:p w:rsidR="00CC2381" w:rsidRPr="00CC2381" w:rsidRDefault="00CC2381" w:rsidP="00CC2381">
            <w:pPr>
              <w:spacing w:line="260" w:lineRule="atLeast"/>
              <w:ind w:left="720"/>
              <w:rPr>
                <w:rFonts w:eastAsiaTheme="minorHAnsi"/>
                <w:color w:val="000000" w:themeColor="text1"/>
              </w:rPr>
            </w:pPr>
          </w:p>
          <w:p w:rsidR="00CC2381" w:rsidRPr="00CC2381" w:rsidRDefault="00CC2381" w:rsidP="0009795F">
            <w:pPr>
              <w:pStyle w:val="AOHead1"/>
            </w:pPr>
            <w:r w:rsidRPr="00CC2381">
              <w:t>Other documents and evidence</w:t>
            </w:r>
            <w:r w:rsidRPr="00CC2381">
              <w:rPr>
                <w:vertAlign w:val="superscript"/>
              </w:rPr>
              <w:footnoteReference w:id="3"/>
            </w:r>
          </w:p>
          <w:p w:rsidR="00CC2381" w:rsidRPr="00CC2381" w:rsidRDefault="00CC2381" w:rsidP="000E0BA6">
            <w:pPr>
              <w:pStyle w:val="AOHead3"/>
              <w:rPr>
                <w:color w:val="000000" w:themeColor="text1"/>
              </w:rPr>
            </w:pPr>
            <w:r w:rsidRPr="00CC2381">
              <w:rPr>
                <w:color w:val="000000" w:themeColor="text1"/>
              </w:rPr>
              <w:t>Evidence that the CSPA has been duly executed.</w:t>
            </w:r>
          </w:p>
          <w:p w:rsidR="00CC2381" w:rsidRPr="00CC2381" w:rsidRDefault="00CC2381" w:rsidP="000E0BA6">
            <w:pPr>
              <w:pStyle w:val="AOHead3"/>
              <w:rPr>
                <w:color w:val="000000" w:themeColor="text1"/>
              </w:rPr>
            </w:pPr>
            <w:r w:rsidRPr="00CC2381">
              <w:rPr>
                <w:color w:val="000000" w:themeColor="text1"/>
              </w:rPr>
              <w:t>Evidence that the Lease Agreem</w:t>
            </w:r>
            <w:r w:rsidRPr="00CC2381">
              <w:rPr>
                <w:color w:val="000000" w:themeColor="text1"/>
              </w:rPr>
              <w:lastRenderedPageBreak/>
              <w:t>ent has been duly executed.</w:t>
            </w:r>
          </w:p>
          <w:p w:rsidR="00CC2381" w:rsidRPr="00CC2381" w:rsidRDefault="00CC2381" w:rsidP="000E0BA6">
            <w:pPr>
              <w:pStyle w:val="AOHead3"/>
              <w:rPr>
                <w:color w:val="000000" w:themeColor="text1"/>
              </w:rPr>
            </w:pPr>
            <w:r w:rsidRPr="00CC2381">
              <w:rPr>
                <w:color w:val="000000" w:themeColor="text1"/>
              </w:rPr>
              <w:t>Evidence that the fees, costs and expenses then due from the Borrower pursuant to this Agreement or any other Finance Document have been paid or will be paid by the first Utilisation Date.</w:t>
            </w:r>
          </w:p>
          <w:p w:rsidR="00CC2381" w:rsidRPr="007B6D50" w:rsidRDefault="00CC2381" w:rsidP="007B6D50">
            <w:pPr>
              <w:pStyle w:val="AOHead3"/>
              <w:rPr>
                <w:color w:val="000000" w:themeColor="text1"/>
              </w:rPr>
            </w:pPr>
            <w:r w:rsidRPr="00CC2381">
              <w:rPr>
                <w:color w:val="000000" w:themeColor="text1"/>
              </w:rPr>
              <w:t xml:space="preserve">A copy of any other </w:t>
            </w:r>
            <w:r w:rsidRPr="00CC2381">
              <w:rPr>
                <w:color w:val="000000" w:themeColor="text1"/>
              </w:rPr>
              <w:lastRenderedPageBreak/>
              <w:t>Authorisation or other document, opinion or assurance which the Lender considers to be necessary or desirable (if it has notified the Borrower accordingly) in connection with the entry into and performance of the transactions contemplated by any Finance Docum</w:t>
            </w:r>
            <w:r w:rsidRPr="00CC2381">
              <w:rPr>
                <w:color w:val="000000" w:themeColor="text1"/>
              </w:rPr>
              <w:lastRenderedPageBreak/>
              <w:t>ent or for the validity and enforceability of any Finance Document.</w:t>
            </w:r>
          </w:p>
        </w:tc>
        <w:tc>
          <w:tcPr>
            <w:tcW w:w="4622" w:type="dxa"/>
            <w:tcBorders>
              <w:top w:val="single" w:sz="4" w:space="0" w:color="auto"/>
            </w:tcBorders>
          </w:tcPr>
          <w:p w:rsidR="00671FEF" w:rsidRDefault="00CC2381" w:rsidP="00671FEF">
            <w:pPr>
              <w:pageBreakBefore/>
              <w:spacing w:line="260" w:lineRule="atLeast"/>
              <w:jc w:val="center"/>
              <w:outlineLvl w:val="0"/>
              <w:rPr>
                <w:rFonts w:eastAsiaTheme="minorHAnsi"/>
                <w:b/>
                <w:caps/>
                <w:color w:val="000000" w:themeColor="text1"/>
              </w:rPr>
            </w:pPr>
            <w:r w:rsidRPr="00CC2381">
              <w:rPr>
                <w:rFonts w:eastAsiaTheme="minorHAnsi"/>
                <w:b/>
                <w:caps/>
                <w:color w:val="000000" w:themeColor="text1"/>
              </w:rPr>
              <w:lastRenderedPageBreak/>
              <w:t>LAMPIRAN 1</w:t>
            </w:r>
          </w:p>
          <w:p w:rsidR="00CC2381" w:rsidRDefault="00CC2381" w:rsidP="00671FEF">
            <w:pPr>
              <w:pageBreakBefore/>
              <w:spacing w:line="260" w:lineRule="atLeast"/>
              <w:jc w:val="center"/>
              <w:outlineLvl w:val="0"/>
              <w:rPr>
                <w:rFonts w:eastAsiaTheme="minorHAnsi"/>
                <w:b/>
                <w:caps/>
                <w:color w:val="000000" w:themeColor="text1"/>
                <w:szCs w:val="20"/>
              </w:rPr>
            </w:pPr>
            <w:r w:rsidRPr="00CC2381">
              <w:rPr>
                <w:rFonts w:eastAsiaTheme="minorHAnsi"/>
                <w:b/>
                <w:caps/>
                <w:color w:val="000000" w:themeColor="text1"/>
                <w:szCs w:val="20"/>
              </w:rPr>
              <w:t>Prasyarat</w:t>
            </w:r>
          </w:p>
          <w:p w:rsidR="00671FEF" w:rsidRPr="00CC2381" w:rsidRDefault="00671FEF" w:rsidP="00671FEF">
            <w:pPr>
              <w:pageBreakBefore/>
              <w:spacing w:line="260" w:lineRule="atLeast"/>
              <w:jc w:val="center"/>
              <w:outlineLvl w:val="0"/>
              <w:rPr>
                <w:rFonts w:eastAsiaTheme="minorHAnsi"/>
                <w:b/>
                <w:caps/>
                <w:color w:val="000000" w:themeColor="text1"/>
              </w:rPr>
            </w:pPr>
          </w:p>
          <w:p w:rsidR="00CC2381" w:rsidRPr="00CC2381" w:rsidRDefault="00CC2381" w:rsidP="00461492">
            <w:pPr>
              <w:keepNext/>
              <w:numPr>
                <w:ilvl w:val="0"/>
                <w:numId w:val="19"/>
              </w:numPr>
              <w:spacing w:line="260" w:lineRule="atLeast"/>
              <w:rPr>
                <w:rFonts w:eastAsiaTheme="minorHAnsi"/>
                <w:b/>
              </w:rPr>
            </w:pPr>
            <w:r w:rsidRPr="00CC2381">
              <w:rPr>
                <w:rFonts w:eastAsiaTheme="minorHAnsi"/>
                <w:b/>
              </w:rPr>
              <w:t>Peminjam</w:t>
            </w:r>
          </w:p>
          <w:p w:rsidR="00CC2381" w:rsidRDefault="00CC2381" w:rsidP="00CC2381">
            <w:pPr>
              <w:numPr>
                <w:ilvl w:val="2"/>
                <w:numId w:val="5"/>
              </w:numPr>
              <w:spacing w:line="260" w:lineRule="atLeast"/>
              <w:rPr>
                <w:rFonts w:eastAsiaTheme="minorHAnsi"/>
                <w:color w:val="000000" w:themeColor="text1"/>
                <w:szCs w:val="20"/>
              </w:rPr>
            </w:pPr>
            <w:r w:rsidRPr="00CC2381">
              <w:rPr>
                <w:rFonts w:eastAsiaTheme="minorHAnsi"/>
                <w:color w:val="000000" w:themeColor="text1"/>
                <w:szCs w:val="20"/>
              </w:rPr>
              <w:t>Salinan dokumenkonstitusionaldariPeminjam</w:t>
            </w:r>
          </w:p>
          <w:p w:rsidR="00671FEF" w:rsidRPr="00CC2381" w:rsidRDefault="00671FEF" w:rsidP="00671FEF">
            <w:pPr>
              <w:spacing w:line="260" w:lineRule="atLeast"/>
              <w:ind w:left="720"/>
              <w:rPr>
                <w:rFonts w:eastAsiaTheme="minorHAnsi"/>
                <w:color w:val="000000" w:themeColor="text1"/>
                <w:szCs w:val="20"/>
              </w:rPr>
            </w:pPr>
          </w:p>
          <w:p w:rsidR="00CC2381" w:rsidRPr="00CC2381" w:rsidRDefault="00CC2381" w:rsidP="00CC2381">
            <w:pPr>
              <w:numPr>
                <w:ilvl w:val="2"/>
                <w:numId w:val="5"/>
              </w:numPr>
              <w:spacing w:line="260" w:lineRule="atLeast"/>
              <w:rPr>
                <w:rFonts w:eastAsiaTheme="minorHAnsi"/>
                <w:color w:val="000000" w:themeColor="text1"/>
                <w:szCs w:val="20"/>
              </w:rPr>
            </w:pPr>
            <w:r w:rsidRPr="00CC2381">
              <w:rPr>
                <w:rFonts w:eastAsiaTheme="minorHAnsi"/>
                <w:color w:val="000000" w:themeColor="text1"/>
                <w:szCs w:val="20"/>
              </w:rPr>
              <w:t>Salinan keputusanrapatumumpemegangsaham, dewan komisaris dan dewan direksiPeminjam</w:t>
            </w:r>
          </w:p>
          <w:p w:rsidR="00CC2381" w:rsidRPr="00CC2381" w:rsidRDefault="00CC2381" w:rsidP="00CC2381">
            <w:pPr>
              <w:numPr>
                <w:ilvl w:val="4"/>
                <w:numId w:val="5"/>
              </w:numPr>
              <w:spacing w:line="260" w:lineRule="atLeast"/>
              <w:rPr>
                <w:rFonts w:eastAsiaTheme="minorHAnsi"/>
                <w:color w:val="000000" w:themeColor="text1"/>
                <w:szCs w:val="20"/>
              </w:rPr>
            </w:pPr>
            <w:r w:rsidRPr="00CC2381">
              <w:rPr>
                <w:rFonts w:eastAsiaTheme="minorHAnsi"/>
                <w:color w:val="000000" w:themeColor="text1"/>
                <w:szCs w:val="20"/>
              </w:rPr>
              <w:t>menyetujuipersyaratan, dan transaksi yang dimaksud oleh, DokumenKeuangan yang menjadipihaknya dan memutuskanbahwadokumentersebutmelaksanakanDokumenKeuangan yang menjadipihaknya;</w:t>
            </w:r>
          </w:p>
          <w:p w:rsidR="00CC2381" w:rsidRPr="00CC2381" w:rsidRDefault="00CC2381" w:rsidP="00CC2381">
            <w:pPr>
              <w:numPr>
                <w:ilvl w:val="4"/>
                <w:numId w:val="5"/>
              </w:numPr>
              <w:spacing w:line="260" w:lineRule="atLeast"/>
              <w:rPr>
                <w:rFonts w:eastAsiaTheme="minorHAnsi"/>
                <w:color w:val="000000" w:themeColor="text1"/>
                <w:szCs w:val="20"/>
              </w:rPr>
            </w:pPr>
            <w:r w:rsidRPr="00CC2381">
              <w:rPr>
                <w:rFonts w:eastAsiaTheme="minorHAnsi"/>
                <w:color w:val="000000" w:themeColor="text1"/>
                <w:szCs w:val="20"/>
              </w:rPr>
              <w:t>memberiwewenangkepada orang ataubeberapa orang tertentuuntukmengeksekusiDokumenKeuangan yang merupakan salah satupihakatasnamanya; dan</w:t>
            </w:r>
          </w:p>
          <w:p w:rsidR="00CC2381" w:rsidRPr="00CC2381" w:rsidRDefault="00CC2381" w:rsidP="00CC2381">
            <w:pPr>
              <w:numPr>
                <w:ilvl w:val="4"/>
                <w:numId w:val="5"/>
              </w:numPr>
              <w:spacing w:line="260" w:lineRule="atLeast"/>
              <w:rPr>
                <w:rFonts w:eastAsiaTheme="minorHAnsi"/>
                <w:color w:val="000000" w:themeColor="text1"/>
                <w:szCs w:val="20"/>
              </w:rPr>
            </w:pPr>
            <w:r w:rsidRPr="00CC2381">
              <w:rPr>
                <w:rFonts w:eastAsiaTheme="minorHAnsi"/>
                <w:color w:val="000000" w:themeColor="text1"/>
                <w:szCs w:val="20"/>
              </w:rPr>
              <w:t>mengesahkan orang atau orang-orang yang disebutkan, atasnama, untukmenandatangani dan/ ataumengirimkanseluruhdokumen dan pemberitahuanuntuk ditandatangani dan/ ataudikirimkanolehnyaberdasarkanatausehubungandenganDokumenKeuangankepada yang merupakansuatupihak.</w:t>
            </w:r>
          </w:p>
          <w:p w:rsidR="00CC2381" w:rsidRPr="00CC2381" w:rsidRDefault="00CC2381" w:rsidP="00CC2381">
            <w:pPr>
              <w:numPr>
                <w:ilvl w:val="2"/>
                <w:numId w:val="5"/>
              </w:numPr>
              <w:spacing w:line="260" w:lineRule="atLeast"/>
              <w:rPr>
                <w:rFonts w:eastAsiaTheme="minorHAnsi"/>
                <w:color w:val="000000" w:themeColor="text1"/>
                <w:szCs w:val="20"/>
              </w:rPr>
            </w:pPr>
            <w:r w:rsidRPr="00CC2381">
              <w:rPr>
                <w:rFonts w:eastAsiaTheme="minorHAnsi"/>
                <w:color w:val="000000" w:themeColor="text1"/>
                <w:szCs w:val="20"/>
              </w:rPr>
              <w:t>Suatucontohtandatangandaritiap orang yang disahkan oleh keputusan yang dimaksud pada paragraf</w:t>
            </w:r>
            <w:r w:rsidR="00575D57" w:rsidRPr="00CC2381">
              <w:rPr>
                <w:rFonts w:eastAsiaTheme="minorHAnsi"/>
                <w:color w:val="000000" w:themeColor="text1"/>
                <w:szCs w:val="20"/>
              </w:rPr>
              <w:fldChar w:fldCharType="begin"/>
            </w:r>
            <w:r w:rsidRPr="00CC2381">
              <w:rPr>
                <w:rFonts w:eastAsiaTheme="minorHAnsi"/>
                <w:color w:val="000000" w:themeColor="text1"/>
                <w:szCs w:val="20"/>
              </w:rPr>
              <w:instrText xml:space="preserve"> REF _Ref401801820 \n \p \h </w:instrText>
            </w:r>
            <w:r w:rsidR="00575D57" w:rsidRPr="00CC2381">
              <w:rPr>
                <w:rFonts w:eastAsiaTheme="minorHAnsi"/>
                <w:color w:val="000000" w:themeColor="text1"/>
                <w:szCs w:val="20"/>
              </w:rPr>
            </w:r>
            <w:r w:rsidR="00575D57" w:rsidRPr="00CC2381">
              <w:rPr>
                <w:rFonts w:eastAsiaTheme="minorHAnsi"/>
                <w:color w:val="000000" w:themeColor="text1"/>
                <w:szCs w:val="20"/>
              </w:rPr>
              <w:fldChar w:fldCharType="separate"/>
            </w:r>
            <w:r w:rsidRPr="00CC2381">
              <w:rPr>
                <w:rFonts w:eastAsiaTheme="minorHAnsi"/>
                <w:color w:val="000000" w:themeColor="text1"/>
                <w:szCs w:val="20"/>
              </w:rPr>
              <w:t>(b) above</w:t>
            </w:r>
            <w:r w:rsidR="00575D57" w:rsidRPr="00CC2381">
              <w:rPr>
                <w:rFonts w:eastAsiaTheme="minorHAnsi"/>
                <w:color w:val="000000" w:themeColor="text1"/>
                <w:szCs w:val="20"/>
              </w:rPr>
              <w:fldChar w:fldCharType="end"/>
            </w:r>
            <w:r w:rsidRPr="00CC2381">
              <w:rPr>
                <w:rFonts w:eastAsiaTheme="minorHAnsi"/>
                <w:color w:val="000000" w:themeColor="text1"/>
                <w:szCs w:val="20"/>
              </w:rPr>
              <w:t>.</w:t>
            </w:r>
          </w:p>
          <w:p w:rsidR="00CC2381" w:rsidRPr="00CC2381" w:rsidRDefault="00CC2381" w:rsidP="00CC2381">
            <w:pPr>
              <w:spacing w:line="260" w:lineRule="atLeast"/>
              <w:ind w:left="720"/>
              <w:rPr>
                <w:rFonts w:eastAsiaTheme="minorHAnsi"/>
                <w:color w:val="000000" w:themeColor="text1"/>
                <w:szCs w:val="20"/>
              </w:rPr>
            </w:pPr>
          </w:p>
          <w:p w:rsidR="00CC2381" w:rsidRPr="00CC2381" w:rsidRDefault="00CC2381" w:rsidP="0009795F">
            <w:pPr>
              <w:pStyle w:val="AOGenNum2"/>
            </w:pPr>
            <w:r w:rsidRPr="00CC2381">
              <w:t>Dokumen dan buktilainnya</w:t>
            </w:r>
            <w:r w:rsidRPr="00CC2381">
              <w:rPr>
                <w:vertAlign w:val="superscript"/>
              </w:rPr>
              <w:footnoteReference w:id="4"/>
            </w:r>
          </w:p>
          <w:p w:rsidR="00CC2381" w:rsidRPr="00CC2381" w:rsidRDefault="00CC2381" w:rsidP="00CC2381">
            <w:pPr>
              <w:numPr>
                <w:ilvl w:val="2"/>
                <w:numId w:val="5"/>
              </w:numPr>
              <w:spacing w:line="260" w:lineRule="atLeast"/>
              <w:rPr>
                <w:rFonts w:eastAsiaTheme="minorHAnsi"/>
                <w:color w:val="000000" w:themeColor="text1"/>
                <w:szCs w:val="20"/>
              </w:rPr>
            </w:pPr>
            <w:r w:rsidRPr="00CC2381">
              <w:rPr>
                <w:rFonts w:eastAsiaTheme="minorHAnsi"/>
                <w:color w:val="000000" w:themeColor="text1"/>
                <w:szCs w:val="20"/>
              </w:rPr>
              <w:t>Bukti bahwa CSPA telah dilaksanakan dengansemestinya.</w:t>
            </w:r>
          </w:p>
          <w:p w:rsidR="00CC2381" w:rsidRPr="00CC2381" w:rsidRDefault="00CC2381" w:rsidP="00CC2381">
            <w:pPr>
              <w:numPr>
                <w:ilvl w:val="2"/>
                <w:numId w:val="5"/>
              </w:numPr>
              <w:spacing w:line="260" w:lineRule="atLeast"/>
              <w:rPr>
                <w:rFonts w:eastAsiaTheme="minorHAnsi"/>
                <w:color w:val="000000" w:themeColor="text1"/>
                <w:szCs w:val="20"/>
              </w:rPr>
            </w:pPr>
            <w:r w:rsidRPr="00CC2381">
              <w:rPr>
                <w:rFonts w:eastAsiaTheme="minorHAnsi"/>
                <w:color w:val="000000" w:themeColor="text1"/>
                <w:szCs w:val="20"/>
              </w:rPr>
              <w:t>Bukti bahwaPerjanjianSewatelah dilaksanakan sebagaimanamestinya.</w:t>
            </w:r>
          </w:p>
          <w:p w:rsidR="00CC2381" w:rsidRPr="00CC2381" w:rsidRDefault="00CC2381" w:rsidP="00CC2381">
            <w:pPr>
              <w:numPr>
                <w:ilvl w:val="2"/>
                <w:numId w:val="5"/>
              </w:numPr>
              <w:spacing w:line="260" w:lineRule="atLeast"/>
              <w:rPr>
                <w:rFonts w:eastAsiaTheme="minorHAnsi"/>
                <w:color w:val="000000" w:themeColor="text1"/>
                <w:szCs w:val="20"/>
              </w:rPr>
            </w:pPr>
            <w:r w:rsidRPr="00CC2381">
              <w:rPr>
                <w:rFonts w:eastAsiaTheme="minorHAnsi"/>
                <w:color w:val="000000" w:themeColor="text1"/>
                <w:szCs w:val="20"/>
              </w:rPr>
              <w:t>Bukti bahwaongkos, ongkos, dan pengeluaran yang kemudianjatuh tempo dariPeminjamsesuaidenganPerjanjianiniatauDokumenKeuanganlainnyatelahdibayaratauakandibayar pada TanggalPemanfaatanpertama.</w:t>
            </w:r>
          </w:p>
          <w:p w:rsidR="00CC2381" w:rsidRPr="00CC2381" w:rsidRDefault="00CC2381" w:rsidP="00CC2381">
            <w:pPr>
              <w:numPr>
                <w:ilvl w:val="2"/>
                <w:numId w:val="5"/>
              </w:numPr>
              <w:spacing w:line="260" w:lineRule="atLeast"/>
              <w:rPr>
                <w:rFonts w:eastAsiaTheme="minorHAnsi"/>
                <w:color w:val="000000" w:themeColor="text1"/>
                <w:szCs w:val="20"/>
              </w:rPr>
            </w:pPr>
            <w:r w:rsidRPr="00CC2381">
              <w:rPr>
                <w:rFonts w:eastAsiaTheme="minorHAnsi"/>
                <w:color w:val="000000" w:themeColor="text1"/>
                <w:szCs w:val="20"/>
              </w:rPr>
              <w:t>Salinan Pengesahan lain ataudokumenlain, opiniataujaminan yang menurutPemberiPinjamanperluataudiinginkan (jikatelahmemberitahuPeminjamsebagaimanamestinya) sehubungandengandiadakan dan pelaksanaantransaksi yang dimaksud oleh DokumenKeuanganatauuntukkebsahan dan keberlakuanDokumenKeuanganapa pun.</w:t>
            </w:r>
          </w:p>
          <w:p w:rsidR="00CC2381" w:rsidRPr="00CC2381" w:rsidRDefault="00CC2381" w:rsidP="0009795F">
            <w:pPr>
              <w:pStyle w:val="AOGenNum2"/>
              <w:numPr>
                <w:ilvl w:val="0"/>
                <w:numId w:val="0"/>
              </w:numPr>
              <w:ind w:left="720"/>
              <w:rPr>
                <w:color w:val="000000" w:themeColor="text1"/>
                <w:szCs w:val="20"/>
              </w:rPr>
            </w:pPr>
            <w:r w:rsidRPr="00CC2381">
              <w:rPr>
                <w:color w:val="000000" w:themeColor="text1"/>
                <w:szCs w:val="20"/>
              </w:rPr>
              <w:lastRenderedPageBreak/>
              <w:br w:type="page"/>
            </w:r>
          </w:p>
          <w:p w:rsidR="00CC2381" w:rsidRPr="00CC2381" w:rsidRDefault="00CC2381" w:rsidP="0009795F">
            <w:pPr>
              <w:pStyle w:val="AOGenNum2"/>
              <w:numPr>
                <w:ilvl w:val="0"/>
                <w:numId w:val="0"/>
              </w:numPr>
              <w:rPr>
                <w:szCs w:val="20"/>
              </w:rPr>
            </w:pPr>
          </w:p>
        </w:tc>
      </w:tr>
    </w:tbl>
    <w:p w:rsidR="001A52B3" w:rsidRDefault="001A52B3">
      <w:pPr>
        <w:spacing w:line="260" w:lineRule="atLeast"/>
        <w:rPr>
          <w:rFonts w:eastAsiaTheme="minorHAnsi"/>
          <w:color w:val="000000" w:themeColor="text1"/>
        </w:rPr>
      </w:pPr>
    </w:p>
    <w:p w:rsidR="001A52B3" w:rsidRDefault="001A52B3" w:rsidP="001A52B3">
      <w:pPr>
        <w:pStyle w:val="P68B1DB1-AOSignatory19"/>
      </w:pPr>
      <w:r>
        <w:lastRenderedPageBreak/>
        <w:t>Penandatangan</w:t>
      </w:r>
    </w:p>
    <w:p w:rsidR="001A52B3" w:rsidRDefault="001A52B3" w:rsidP="001A52B3">
      <w:pPr>
        <w:pStyle w:val="P68B1DB1-AOHeading220"/>
      </w:pPr>
      <w:r>
        <w:t>Perusahaan</w:t>
      </w:r>
    </w:p>
    <w:p w:rsidR="0067042A" w:rsidRPr="0067042A" w:rsidRDefault="0067042A" w:rsidP="006362F0">
      <w:pPr>
        <w:pStyle w:val="P68B1DB1-AODocTxt21"/>
        <w:rPr>
          <w:b/>
          <w:bCs/>
          <w:i w:val="0"/>
          <w:sz w:val="22"/>
          <w:szCs w:val="22"/>
          <w:lang w:val="en-GB"/>
        </w:rPr>
      </w:pPr>
      <w:r w:rsidRPr="0067042A">
        <w:rPr>
          <w:b/>
          <w:bCs/>
          <w:i w:val="0"/>
          <w:sz w:val="22"/>
          <w:szCs w:val="22"/>
          <w:lang w:val="en-GB"/>
        </w:rPr>
        <w:t xml:space="preserve">PT </w:t>
      </w:r>
      <w:r w:rsidRPr="0087777E">
        <w:rPr>
          <w:b/>
          <w:bCs/>
          <w:i w:val="0"/>
          <w:sz w:val="22"/>
          <w:szCs w:val="22"/>
          <w:highlight w:val="yellow"/>
          <w:lang w:val="en-GB"/>
        </w:rPr>
        <w:t>WOMBAT</w:t>
      </w:r>
      <w:r w:rsidRPr="0067042A">
        <w:rPr>
          <w:b/>
          <w:bCs/>
          <w:i w:val="0"/>
          <w:sz w:val="22"/>
          <w:szCs w:val="22"/>
          <w:lang w:val="en-GB"/>
        </w:rPr>
        <w:t xml:space="preserve"> LOMBOK HOLDINGS </w:t>
      </w:r>
    </w:p>
    <w:p w:rsidR="006362F0" w:rsidRDefault="006362F0" w:rsidP="006362F0">
      <w:pPr>
        <w:pStyle w:val="P68B1DB1-AODocTxt21"/>
      </w:pPr>
      <w:r>
        <w:t>[Materai Rp6,000]</w:t>
      </w:r>
    </w:p>
    <w:p w:rsidR="0095182E" w:rsidRDefault="0095182E" w:rsidP="0095182E">
      <w:pPr>
        <w:pStyle w:val="AODocTxt"/>
        <w:rPr>
          <w:color w:val="000000" w:themeColor="text1"/>
        </w:rPr>
      </w:pPr>
    </w:p>
    <w:p w:rsidR="0095182E" w:rsidRDefault="00A56C7E" w:rsidP="0095182E">
      <w:pPr>
        <w:pStyle w:val="AODocTxt"/>
        <w:rPr>
          <w:color w:val="000000" w:themeColor="text1"/>
        </w:rPr>
      </w:pPr>
      <w:r w:rsidRPr="008B35B4">
        <w:rPr>
          <w:rFonts w:ascii="Calibri" w:hAnsi="Calibri" w:cs="Calibri"/>
          <w:bCs/>
        </w:rPr>
        <w:t>{{t:s;r:y;o:“Customer”;w:100;h:15;}}</w:t>
      </w:r>
    </w:p>
    <w:p w:rsidR="0095182E" w:rsidRDefault="0095182E" w:rsidP="0095182E">
      <w:pPr>
        <w:pStyle w:val="AODocTxt"/>
        <w:rPr>
          <w:color w:val="000000" w:themeColor="text1"/>
        </w:rPr>
      </w:pPr>
      <w:r>
        <w:rPr>
          <w:color w:val="000000" w:themeColor="text1"/>
        </w:rPr>
        <w:t xml:space="preserve">By: </w:t>
      </w:r>
    </w:p>
    <w:p w:rsidR="006F6687" w:rsidRDefault="006F6687" w:rsidP="006F6687">
      <w:pPr>
        <w:pStyle w:val="AODocTxt"/>
        <w:rPr>
          <w:color w:val="000000" w:themeColor="text1"/>
        </w:rPr>
      </w:pPr>
      <w:r>
        <w:rPr>
          <w:color w:val="000000" w:themeColor="text1"/>
        </w:rPr>
        <w:t xml:space="preserve">Address: </w:t>
      </w:r>
      <w:r w:rsidRPr="009271C5">
        <w:rPr>
          <w:color w:val="000000" w:themeColor="text1"/>
        </w:rPr>
        <w:t>2/51 the Crescent, Manly, NSW 209</w:t>
      </w:r>
    </w:p>
    <w:p w:rsidR="006F6687" w:rsidRDefault="006F6687" w:rsidP="006F6687">
      <w:pPr>
        <w:pStyle w:val="AODocTxt"/>
        <w:rPr>
          <w:color w:val="000000" w:themeColor="text1"/>
        </w:rPr>
      </w:pPr>
      <w:r>
        <w:rPr>
          <w:color w:val="000000" w:themeColor="text1"/>
        </w:rPr>
        <w:t xml:space="preserve">Email: </w:t>
      </w:r>
    </w:p>
    <w:p w:rsidR="006F6687" w:rsidRDefault="006F6687" w:rsidP="006F6687">
      <w:pPr>
        <w:pStyle w:val="AODocTxt"/>
        <w:rPr>
          <w:color w:val="000000" w:themeColor="text1"/>
        </w:rPr>
      </w:pPr>
      <w:r>
        <w:rPr>
          <w:color w:val="000000" w:themeColor="text1"/>
        </w:rPr>
        <w:t>Attention:</w:t>
      </w:r>
    </w:p>
    <w:p w:rsidR="001A52B3" w:rsidRDefault="001A52B3" w:rsidP="001A52B3">
      <w:pPr>
        <w:pStyle w:val="AODocTxt"/>
        <w:rPr>
          <w:color w:val="000000" w:themeColor="text1"/>
        </w:rPr>
      </w:pPr>
    </w:p>
    <w:p w:rsidR="001A52B3" w:rsidRDefault="001A52B3" w:rsidP="001A52B3">
      <w:pPr>
        <w:pStyle w:val="P68B1DB1-AOHeading220"/>
      </w:pPr>
      <w:r>
        <w:t>PemberiPinjaman</w:t>
      </w:r>
    </w:p>
    <w:p w:rsidR="001A52B3" w:rsidRDefault="001A52B3" w:rsidP="001A52B3">
      <w:pPr>
        <w:pStyle w:val="P68B1DB1-AODocTxt22"/>
      </w:pPr>
      <w:r>
        <w:t>PT BRIIX PROPERTI INDONESIA</w:t>
      </w:r>
    </w:p>
    <w:p w:rsidR="001A52B3" w:rsidRDefault="001A52B3" w:rsidP="001A52B3">
      <w:pPr>
        <w:pStyle w:val="P68B1DB1-AODocTxt5"/>
      </w:pPr>
    </w:p>
    <w:p w:rsidR="001A52B3" w:rsidRDefault="001A52B3" w:rsidP="001A52B3">
      <w:pPr>
        <w:pStyle w:val="P68B1DB1-AODocTxt5"/>
      </w:pPr>
    </w:p>
    <w:p w:rsidR="001A52B3" w:rsidRDefault="001A52B3" w:rsidP="001A52B3">
      <w:pPr>
        <w:pStyle w:val="P68B1DB1-AODocTxt5"/>
      </w:pPr>
    </w:p>
    <w:p w:rsidR="001A52B3" w:rsidRDefault="001A52B3" w:rsidP="001A52B3">
      <w:pPr>
        <w:pStyle w:val="P68B1DB1-AODocTxt5"/>
      </w:pPr>
      <w:r>
        <w:t>Oleh:</w:t>
      </w:r>
    </w:p>
    <w:p w:rsidR="001A52B3" w:rsidRDefault="001A52B3" w:rsidP="001A52B3">
      <w:pPr>
        <w:pStyle w:val="P68B1DB1-AODocTxt5"/>
      </w:pPr>
      <w:r>
        <w:t xml:space="preserve">Address: Jalan Pariwisata, Dusun Baturiti, Kuta Village, Pujut District, Central Lombok Regency, Nusa Tenggara Barat, Indonesia </w:t>
      </w:r>
    </w:p>
    <w:p w:rsidR="001A52B3" w:rsidRDefault="001A52B3" w:rsidP="001A52B3">
      <w:pPr>
        <w:pStyle w:val="P68B1DB1-AODocTxt5"/>
      </w:pPr>
      <w:r>
        <w:t xml:space="preserve">Kepada: </w:t>
      </w:r>
      <w:r w:rsidRPr="66D90658">
        <w:rPr>
          <w:rFonts w:eastAsia="Batang"/>
        </w:rPr>
        <w:t>Conrad Leigh Warren</w:t>
      </w:r>
      <w:r>
        <w:rPr>
          <w:rFonts w:eastAsia="Batang"/>
        </w:rPr>
        <w:t xml:space="preserve"> (Direktur)</w:t>
      </w:r>
    </w:p>
    <w:p w:rsidR="001A52B3" w:rsidRDefault="001A52B3" w:rsidP="001A52B3">
      <w:pPr>
        <w:pStyle w:val="AODocTxt"/>
        <w:rPr>
          <w:color w:val="000000" w:themeColor="text1"/>
        </w:rPr>
      </w:pPr>
    </w:p>
    <w:p w:rsidR="001A52B3" w:rsidRDefault="001A52B3" w:rsidP="001A52B3">
      <w:pPr>
        <w:pStyle w:val="AOGenNum2List"/>
        <w:numPr>
          <w:ilvl w:val="0"/>
          <w:numId w:val="0"/>
        </w:numPr>
        <w:ind w:left="720"/>
        <w:rPr>
          <w:color w:val="000000" w:themeColor="text1"/>
        </w:rPr>
      </w:pPr>
    </w:p>
    <w:p w:rsidR="007108AA" w:rsidRDefault="007108AA" w:rsidP="007108AA">
      <w:pPr>
        <w:pStyle w:val="AOSchHead"/>
        <w:numPr>
          <w:ilvl w:val="0"/>
          <w:numId w:val="0"/>
        </w:numPr>
      </w:pPr>
      <w:r>
        <w:lastRenderedPageBreak/>
        <w:t>LAMPIRAN 2</w:t>
      </w:r>
    </w:p>
    <w:p w:rsidR="007108AA" w:rsidRPr="00C072C8" w:rsidRDefault="007108AA" w:rsidP="007108AA">
      <w:pPr>
        <w:pStyle w:val="P68B1DB1-AOSchTitle23"/>
        <w:rPr>
          <w:highlight w:val="none"/>
        </w:rPr>
      </w:pPr>
      <w:bookmarkStart w:id="437" w:name="_Toc50024015"/>
      <w:bookmarkStart w:id="438" w:name="_Toc50747169"/>
      <w:bookmarkStart w:id="439" w:name="_Toc50747208"/>
      <w:bookmarkStart w:id="440" w:name="_Toc57966041"/>
      <w:bookmarkStart w:id="441" w:name="_Toc57970873"/>
      <w:r w:rsidRPr="00C072C8">
        <w:rPr>
          <w:highlight w:val="none"/>
        </w:rPr>
        <w:t>Jadwal Pembayaran</w:t>
      </w:r>
      <w:bookmarkEnd w:id="437"/>
      <w:bookmarkEnd w:id="438"/>
      <w:bookmarkEnd w:id="439"/>
      <w:bookmarkEnd w:id="440"/>
      <w:bookmarkEnd w:id="441"/>
    </w:p>
    <w:tbl>
      <w:tblPr>
        <w:tblStyle w:val="TableGrid"/>
        <w:tblW w:w="0" w:type="auto"/>
        <w:tblLook w:val="04A0"/>
      </w:tblPr>
      <w:tblGrid>
        <w:gridCol w:w="4927"/>
        <w:gridCol w:w="4928"/>
      </w:tblGrid>
      <w:tr w:rsidR="00764ED1" w:rsidTr="004F4C91">
        <w:tc>
          <w:tcPr>
            <w:tcW w:w="9855" w:type="dxa"/>
            <w:gridSpan w:val="2"/>
            <w:shd w:val="clear" w:color="auto" w:fill="DBE5F1" w:themeFill="accent1" w:themeFillTint="33"/>
          </w:tcPr>
          <w:p w:rsidR="00764ED1" w:rsidRDefault="00764ED1" w:rsidP="004F4C91">
            <w:pPr>
              <w:pStyle w:val="P68B1DB1-AOSchTitle23"/>
            </w:pPr>
            <w:r w:rsidRPr="00BE5B5D">
              <w:rPr>
                <w:highlight w:val="none"/>
              </w:rPr>
              <w:t>rangkuman harga</w:t>
            </w:r>
          </w:p>
        </w:tc>
      </w:tr>
      <w:tr w:rsidR="00764ED1" w:rsidTr="004F4C91">
        <w:tc>
          <w:tcPr>
            <w:tcW w:w="4927" w:type="dxa"/>
          </w:tcPr>
          <w:p w:rsidR="00764ED1" w:rsidRPr="00BE5B5D" w:rsidRDefault="00764ED1" w:rsidP="004F4C91">
            <w:pPr>
              <w:pStyle w:val="P68B1DB1-AOSchTitle23"/>
              <w:jc w:val="left"/>
              <w:rPr>
                <w:b w:val="0"/>
                <w:highlight w:val="none"/>
              </w:rPr>
            </w:pPr>
            <w:r>
              <w:rPr>
                <w:b w:val="0"/>
                <w:highlight w:val="none"/>
              </w:rPr>
              <w:t>Harga (idr)</w:t>
            </w:r>
          </w:p>
        </w:tc>
        <w:tc>
          <w:tcPr>
            <w:tcW w:w="4928" w:type="dxa"/>
          </w:tcPr>
          <w:p w:rsidR="00764ED1" w:rsidRPr="00BE5B5D" w:rsidRDefault="000927D0" w:rsidP="004F4C91">
            <w:pPr>
              <w:pStyle w:val="P68B1DB1-AOSchTitle23"/>
              <w:jc w:val="left"/>
              <w:rPr>
                <w:highlight w:val="none"/>
              </w:rPr>
            </w:pPr>
            <w:r>
              <w:rPr>
                <w:highlight w:val="none"/>
              </w:rPr>
              <w:t>3</w:t>
            </w:r>
            <w:r w:rsidR="00764ED1">
              <w:rPr>
                <w:highlight w:val="none"/>
              </w:rPr>
              <w:t>.</w:t>
            </w:r>
            <w:r w:rsidR="00ED3D52">
              <w:rPr>
                <w:highlight w:val="none"/>
              </w:rPr>
              <w:t>500</w:t>
            </w:r>
            <w:r w:rsidR="00764ED1">
              <w:rPr>
                <w:highlight w:val="none"/>
              </w:rPr>
              <w:t>.</w:t>
            </w:r>
            <w:r w:rsidR="00ED3D52">
              <w:rPr>
                <w:highlight w:val="none"/>
              </w:rPr>
              <w:t>0</w:t>
            </w:r>
            <w:r>
              <w:rPr>
                <w:highlight w:val="none"/>
              </w:rPr>
              <w:t>00</w:t>
            </w:r>
            <w:r w:rsidR="00764ED1">
              <w:rPr>
                <w:highlight w:val="none"/>
              </w:rPr>
              <w:t>.000</w:t>
            </w:r>
          </w:p>
        </w:tc>
      </w:tr>
      <w:tr w:rsidR="00764ED1" w:rsidTr="004F4C91">
        <w:tc>
          <w:tcPr>
            <w:tcW w:w="4927" w:type="dxa"/>
          </w:tcPr>
          <w:p w:rsidR="00764ED1" w:rsidRPr="00BE5B5D" w:rsidRDefault="00764ED1" w:rsidP="004F4C91">
            <w:pPr>
              <w:pStyle w:val="P68B1DB1-AOSchTitle23"/>
              <w:jc w:val="left"/>
              <w:rPr>
                <w:b w:val="0"/>
                <w:highlight w:val="none"/>
              </w:rPr>
            </w:pPr>
            <w:r>
              <w:rPr>
                <w:b w:val="0"/>
                <w:highlight w:val="none"/>
              </w:rPr>
              <w:t>biaya &amp; pajak (%)</w:t>
            </w:r>
          </w:p>
        </w:tc>
        <w:tc>
          <w:tcPr>
            <w:tcW w:w="4928" w:type="dxa"/>
          </w:tcPr>
          <w:p w:rsidR="00764ED1" w:rsidRPr="00BE5B5D" w:rsidRDefault="00764ED1" w:rsidP="004F4C91">
            <w:pPr>
              <w:pStyle w:val="P68B1DB1-AOSchTitle23"/>
              <w:jc w:val="left"/>
              <w:rPr>
                <w:highlight w:val="none"/>
              </w:rPr>
            </w:pPr>
            <w:r>
              <w:rPr>
                <w:highlight w:val="none"/>
              </w:rPr>
              <w:t>15%</w:t>
            </w:r>
          </w:p>
        </w:tc>
      </w:tr>
      <w:tr w:rsidR="00764ED1" w:rsidTr="004F4C91">
        <w:tc>
          <w:tcPr>
            <w:tcW w:w="4927" w:type="dxa"/>
          </w:tcPr>
          <w:p w:rsidR="00764ED1" w:rsidRPr="00BE5B5D" w:rsidRDefault="00764ED1" w:rsidP="004F4C91">
            <w:pPr>
              <w:pStyle w:val="P68B1DB1-AOSchTitle23"/>
              <w:jc w:val="left"/>
              <w:rPr>
                <w:b w:val="0"/>
                <w:highlight w:val="none"/>
              </w:rPr>
            </w:pPr>
            <w:r>
              <w:rPr>
                <w:b w:val="0"/>
                <w:highlight w:val="none"/>
              </w:rPr>
              <w:t>biaya &amp; pajak (%)</w:t>
            </w:r>
          </w:p>
        </w:tc>
        <w:tc>
          <w:tcPr>
            <w:tcW w:w="4928" w:type="dxa"/>
          </w:tcPr>
          <w:p w:rsidR="00764ED1" w:rsidRPr="00BE5B5D" w:rsidRDefault="00081527" w:rsidP="004F4C91">
            <w:pPr>
              <w:pStyle w:val="P68B1DB1-AOSchTitle23"/>
              <w:jc w:val="left"/>
              <w:rPr>
                <w:highlight w:val="none"/>
              </w:rPr>
            </w:pPr>
            <w:r>
              <w:rPr>
                <w:highlight w:val="none"/>
              </w:rPr>
              <w:t>525</w:t>
            </w:r>
            <w:r w:rsidR="00764ED1">
              <w:rPr>
                <w:highlight w:val="none"/>
              </w:rPr>
              <w:t>.</w:t>
            </w:r>
            <w:r>
              <w:rPr>
                <w:highlight w:val="none"/>
              </w:rPr>
              <w:t>000</w:t>
            </w:r>
            <w:r w:rsidR="00764ED1">
              <w:rPr>
                <w:highlight w:val="none"/>
              </w:rPr>
              <w:t>.000</w:t>
            </w:r>
          </w:p>
        </w:tc>
      </w:tr>
      <w:tr w:rsidR="00764ED1" w:rsidTr="004F4C91">
        <w:tc>
          <w:tcPr>
            <w:tcW w:w="9855" w:type="dxa"/>
            <w:gridSpan w:val="2"/>
            <w:shd w:val="clear" w:color="auto" w:fill="DBE5F1" w:themeFill="accent1" w:themeFillTint="33"/>
          </w:tcPr>
          <w:p w:rsidR="00764ED1" w:rsidRDefault="00764ED1" w:rsidP="004F4C91">
            <w:pPr>
              <w:pStyle w:val="P68B1DB1-AOSchTitle23"/>
            </w:pPr>
            <w:r>
              <w:rPr>
                <w:highlight w:val="none"/>
              </w:rPr>
              <w:t>rangkuman pembelian</w:t>
            </w:r>
          </w:p>
        </w:tc>
      </w:tr>
      <w:tr w:rsidR="00764ED1" w:rsidRPr="00BE5B5D" w:rsidTr="004F4C91">
        <w:tc>
          <w:tcPr>
            <w:tcW w:w="4927" w:type="dxa"/>
          </w:tcPr>
          <w:p w:rsidR="00764ED1" w:rsidRPr="00BE5B5D" w:rsidRDefault="00764ED1" w:rsidP="004F4C91">
            <w:pPr>
              <w:pStyle w:val="P68B1DB1-AOSchTitle23"/>
              <w:jc w:val="left"/>
              <w:rPr>
                <w:b w:val="0"/>
                <w:highlight w:val="none"/>
              </w:rPr>
            </w:pPr>
            <w:r>
              <w:rPr>
                <w:b w:val="0"/>
                <w:highlight w:val="none"/>
              </w:rPr>
              <w:t>Harga (idr)</w:t>
            </w:r>
          </w:p>
        </w:tc>
        <w:tc>
          <w:tcPr>
            <w:tcW w:w="4928" w:type="dxa"/>
          </w:tcPr>
          <w:p w:rsidR="00764ED1" w:rsidRPr="00BE5B5D" w:rsidRDefault="005C47DE" w:rsidP="004F4C91">
            <w:pPr>
              <w:pStyle w:val="P68B1DB1-AOSchTitle23"/>
              <w:jc w:val="left"/>
              <w:rPr>
                <w:highlight w:val="none"/>
              </w:rPr>
            </w:pPr>
            <w:r>
              <w:rPr>
                <w:highlight w:val="none"/>
              </w:rPr>
              <w:t>4</w:t>
            </w:r>
            <w:r w:rsidR="00764ED1">
              <w:rPr>
                <w:highlight w:val="none"/>
              </w:rPr>
              <w:t>.</w:t>
            </w:r>
            <w:r>
              <w:rPr>
                <w:highlight w:val="none"/>
              </w:rPr>
              <w:t>025</w:t>
            </w:r>
            <w:r w:rsidR="00764ED1">
              <w:rPr>
                <w:highlight w:val="none"/>
              </w:rPr>
              <w:t>.</w:t>
            </w:r>
            <w:r>
              <w:rPr>
                <w:highlight w:val="none"/>
              </w:rPr>
              <w:t>000</w:t>
            </w:r>
            <w:r w:rsidR="00764ED1">
              <w:rPr>
                <w:highlight w:val="none"/>
              </w:rPr>
              <w:t>.000</w:t>
            </w:r>
          </w:p>
        </w:tc>
      </w:tr>
      <w:tr w:rsidR="00764ED1" w:rsidRPr="00BE5B5D" w:rsidTr="004F4C91">
        <w:tc>
          <w:tcPr>
            <w:tcW w:w="4927" w:type="dxa"/>
          </w:tcPr>
          <w:p w:rsidR="00764ED1" w:rsidRPr="00BE5B5D" w:rsidRDefault="00764ED1" w:rsidP="004F4C91">
            <w:pPr>
              <w:pStyle w:val="P68B1DB1-AOSchTitle23"/>
              <w:jc w:val="left"/>
              <w:rPr>
                <w:b w:val="0"/>
                <w:highlight w:val="none"/>
              </w:rPr>
            </w:pPr>
            <w:r>
              <w:rPr>
                <w:b w:val="0"/>
                <w:highlight w:val="none"/>
              </w:rPr>
              <w:t>UANG MUKA (%)</w:t>
            </w:r>
          </w:p>
        </w:tc>
        <w:tc>
          <w:tcPr>
            <w:tcW w:w="4928" w:type="dxa"/>
          </w:tcPr>
          <w:p w:rsidR="00764ED1" w:rsidRPr="00BE5B5D" w:rsidRDefault="005C47DE" w:rsidP="004F4C91">
            <w:pPr>
              <w:pStyle w:val="P68B1DB1-AOSchTitle23"/>
              <w:jc w:val="left"/>
              <w:rPr>
                <w:highlight w:val="none"/>
              </w:rPr>
            </w:pPr>
            <w:r>
              <w:rPr>
                <w:highlight w:val="none"/>
              </w:rPr>
              <w:t>2.5</w:t>
            </w:r>
            <w:r w:rsidR="00764ED1">
              <w:rPr>
                <w:highlight w:val="none"/>
              </w:rPr>
              <w:t>%</w:t>
            </w:r>
          </w:p>
        </w:tc>
      </w:tr>
      <w:tr w:rsidR="00764ED1" w:rsidRPr="00BE5B5D" w:rsidTr="004F4C91">
        <w:tc>
          <w:tcPr>
            <w:tcW w:w="4927" w:type="dxa"/>
          </w:tcPr>
          <w:p w:rsidR="00764ED1" w:rsidRPr="00BE5B5D" w:rsidRDefault="00764ED1" w:rsidP="004F4C91">
            <w:pPr>
              <w:pStyle w:val="P68B1DB1-AOSchTitle23"/>
              <w:jc w:val="left"/>
              <w:rPr>
                <w:b w:val="0"/>
                <w:highlight w:val="none"/>
              </w:rPr>
            </w:pPr>
            <w:r>
              <w:rPr>
                <w:b w:val="0"/>
                <w:highlight w:val="none"/>
              </w:rPr>
              <w:t>UANG MUKA (%)</w:t>
            </w:r>
          </w:p>
        </w:tc>
        <w:tc>
          <w:tcPr>
            <w:tcW w:w="4928" w:type="dxa"/>
          </w:tcPr>
          <w:p w:rsidR="00764ED1" w:rsidRPr="00BE5B5D" w:rsidRDefault="00C23809" w:rsidP="004F4C91">
            <w:pPr>
              <w:pStyle w:val="P68B1DB1-AOSchTitle23"/>
              <w:jc w:val="left"/>
              <w:rPr>
                <w:highlight w:val="none"/>
              </w:rPr>
            </w:pPr>
            <w:r>
              <w:rPr>
                <w:highlight w:val="none"/>
              </w:rPr>
              <w:t>100</w:t>
            </w:r>
            <w:r w:rsidR="00764ED1">
              <w:rPr>
                <w:highlight w:val="none"/>
              </w:rPr>
              <w:t>.</w:t>
            </w:r>
            <w:r>
              <w:rPr>
                <w:highlight w:val="none"/>
              </w:rPr>
              <w:t>625</w:t>
            </w:r>
            <w:r w:rsidR="00764ED1">
              <w:rPr>
                <w:highlight w:val="none"/>
              </w:rPr>
              <w:t>.</w:t>
            </w:r>
            <w:r w:rsidR="00397233">
              <w:rPr>
                <w:highlight w:val="none"/>
              </w:rPr>
              <w:t>500</w:t>
            </w:r>
          </w:p>
        </w:tc>
      </w:tr>
      <w:tr w:rsidR="00764ED1" w:rsidTr="004F4C91">
        <w:tc>
          <w:tcPr>
            <w:tcW w:w="9855" w:type="dxa"/>
            <w:gridSpan w:val="2"/>
            <w:shd w:val="clear" w:color="auto" w:fill="DBE5F1" w:themeFill="accent1" w:themeFillTint="33"/>
          </w:tcPr>
          <w:p w:rsidR="00764ED1" w:rsidRDefault="00764ED1" w:rsidP="004F4C91">
            <w:pPr>
              <w:pStyle w:val="P68B1DB1-AOSchTitle23"/>
            </w:pPr>
            <w:r>
              <w:rPr>
                <w:highlight w:val="none"/>
              </w:rPr>
              <w:t>rangkuman keuangan</w:t>
            </w:r>
          </w:p>
        </w:tc>
      </w:tr>
      <w:tr w:rsidR="00764ED1" w:rsidRPr="00BE5B5D" w:rsidTr="004F4C91">
        <w:tc>
          <w:tcPr>
            <w:tcW w:w="4927" w:type="dxa"/>
          </w:tcPr>
          <w:p w:rsidR="00764ED1" w:rsidRPr="00BE5B5D" w:rsidRDefault="00764ED1" w:rsidP="004F4C91">
            <w:pPr>
              <w:pStyle w:val="P68B1DB1-AOSchTitle23"/>
              <w:jc w:val="left"/>
              <w:rPr>
                <w:b w:val="0"/>
                <w:highlight w:val="none"/>
              </w:rPr>
            </w:pPr>
            <w:r>
              <w:rPr>
                <w:b w:val="0"/>
                <w:highlight w:val="none"/>
              </w:rPr>
              <w:t>total pinjaman</w:t>
            </w:r>
          </w:p>
        </w:tc>
        <w:tc>
          <w:tcPr>
            <w:tcW w:w="4928" w:type="dxa"/>
          </w:tcPr>
          <w:p w:rsidR="00764ED1" w:rsidRPr="00BE5B5D" w:rsidRDefault="00523B4F" w:rsidP="004F4C91">
            <w:pPr>
              <w:pStyle w:val="P68B1DB1-AOSchTitle23"/>
              <w:jc w:val="left"/>
              <w:rPr>
                <w:highlight w:val="none"/>
              </w:rPr>
            </w:pPr>
            <w:r>
              <w:rPr>
                <w:highlight w:val="none"/>
              </w:rPr>
              <w:t>3</w:t>
            </w:r>
            <w:r w:rsidR="00764ED1">
              <w:rPr>
                <w:highlight w:val="none"/>
              </w:rPr>
              <w:t>.</w:t>
            </w:r>
            <w:r w:rsidR="000128D5">
              <w:rPr>
                <w:highlight w:val="none"/>
              </w:rPr>
              <w:t>924</w:t>
            </w:r>
            <w:r w:rsidR="00764ED1">
              <w:rPr>
                <w:highlight w:val="none"/>
              </w:rPr>
              <w:t>.</w:t>
            </w:r>
            <w:r w:rsidR="00297C1A">
              <w:rPr>
                <w:highlight w:val="none"/>
              </w:rPr>
              <w:t>375</w:t>
            </w:r>
            <w:r w:rsidR="00764ED1">
              <w:rPr>
                <w:highlight w:val="none"/>
              </w:rPr>
              <w:t>.</w:t>
            </w:r>
            <w:r w:rsidR="00297C1A">
              <w:rPr>
                <w:highlight w:val="none"/>
              </w:rPr>
              <w:t>0</w:t>
            </w:r>
            <w:r w:rsidR="000145D9">
              <w:rPr>
                <w:highlight w:val="none"/>
              </w:rPr>
              <w:t>00</w:t>
            </w:r>
          </w:p>
        </w:tc>
      </w:tr>
      <w:tr w:rsidR="00764ED1" w:rsidRPr="00BE5B5D" w:rsidTr="004F4C91">
        <w:tc>
          <w:tcPr>
            <w:tcW w:w="4927" w:type="dxa"/>
          </w:tcPr>
          <w:p w:rsidR="00764ED1" w:rsidRPr="00BE5B5D" w:rsidRDefault="00764ED1" w:rsidP="004F4C91">
            <w:pPr>
              <w:pStyle w:val="P68B1DB1-AOSchTitle23"/>
              <w:jc w:val="left"/>
              <w:rPr>
                <w:b w:val="0"/>
                <w:highlight w:val="none"/>
              </w:rPr>
            </w:pPr>
            <w:r>
              <w:rPr>
                <w:b w:val="0"/>
                <w:highlight w:val="none"/>
              </w:rPr>
              <w:t>bunga keuangan (p.a)</w:t>
            </w:r>
          </w:p>
        </w:tc>
        <w:tc>
          <w:tcPr>
            <w:tcW w:w="4928" w:type="dxa"/>
          </w:tcPr>
          <w:p w:rsidR="00764ED1" w:rsidRPr="00BE5B5D" w:rsidRDefault="00764ED1" w:rsidP="004F4C91">
            <w:pPr>
              <w:pStyle w:val="P68B1DB1-AOSchTitle23"/>
              <w:jc w:val="left"/>
              <w:rPr>
                <w:highlight w:val="none"/>
              </w:rPr>
            </w:pPr>
            <w:r>
              <w:rPr>
                <w:highlight w:val="none"/>
              </w:rPr>
              <w:t>3%</w:t>
            </w:r>
          </w:p>
        </w:tc>
      </w:tr>
      <w:tr w:rsidR="00764ED1" w:rsidRPr="00BE5B5D" w:rsidTr="004F4C91">
        <w:tc>
          <w:tcPr>
            <w:tcW w:w="4927" w:type="dxa"/>
          </w:tcPr>
          <w:p w:rsidR="00764ED1" w:rsidRPr="00BE5B5D" w:rsidRDefault="00764ED1" w:rsidP="004F4C91">
            <w:pPr>
              <w:pStyle w:val="P68B1DB1-AOSchTitle23"/>
              <w:jc w:val="left"/>
              <w:rPr>
                <w:b w:val="0"/>
                <w:highlight w:val="none"/>
              </w:rPr>
            </w:pPr>
            <w:r>
              <w:rPr>
                <w:b w:val="0"/>
                <w:highlight w:val="none"/>
              </w:rPr>
              <w:t>bunga bulanan awal</w:t>
            </w:r>
          </w:p>
        </w:tc>
        <w:tc>
          <w:tcPr>
            <w:tcW w:w="4928" w:type="dxa"/>
          </w:tcPr>
          <w:p w:rsidR="00764ED1" w:rsidRPr="00BE5B5D" w:rsidRDefault="009350E5" w:rsidP="004F4C91">
            <w:pPr>
              <w:pStyle w:val="P68B1DB1-AOSchTitle23"/>
              <w:jc w:val="left"/>
              <w:rPr>
                <w:highlight w:val="none"/>
              </w:rPr>
            </w:pPr>
            <w:r>
              <w:rPr>
                <w:highlight w:val="none"/>
              </w:rPr>
              <w:t>9</w:t>
            </w:r>
            <w:r w:rsidR="00764ED1">
              <w:rPr>
                <w:highlight w:val="none"/>
              </w:rPr>
              <w:t>.</w:t>
            </w:r>
            <w:r>
              <w:rPr>
                <w:highlight w:val="none"/>
              </w:rPr>
              <w:t>810</w:t>
            </w:r>
            <w:r w:rsidR="00764ED1">
              <w:rPr>
                <w:highlight w:val="none"/>
              </w:rPr>
              <w:t>.</w:t>
            </w:r>
            <w:r w:rsidR="00902D0E">
              <w:rPr>
                <w:highlight w:val="none"/>
              </w:rPr>
              <w:t>938</w:t>
            </w:r>
          </w:p>
        </w:tc>
      </w:tr>
      <w:tr w:rsidR="00764ED1" w:rsidTr="004F4C91">
        <w:tc>
          <w:tcPr>
            <w:tcW w:w="9855" w:type="dxa"/>
            <w:gridSpan w:val="2"/>
            <w:shd w:val="clear" w:color="auto" w:fill="DBE5F1" w:themeFill="accent1" w:themeFillTint="33"/>
          </w:tcPr>
          <w:p w:rsidR="00764ED1" w:rsidRDefault="00764ED1" w:rsidP="004F4C91">
            <w:pPr>
              <w:pStyle w:val="P68B1DB1-AOSchTitle23"/>
            </w:pPr>
            <w:r>
              <w:rPr>
                <w:highlight w:val="none"/>
              </w:rPr>
              <w:t>rangkuman pembayaran bulanan</w:t>
            </w:r>
          </w:p>
        </w:tc>
      </w:tr>
      <w:tr w:rsidR="00764ED1" w:rsidRPr="00BE5B5D" w:rsidTr="004F4C91">
        <w:tc>
          <w:tcPr>
            <w:tcW w:w="4927" w:type="dxa"/>
          </w:tcPr>
          <w:p w:rsidR="00764ED1" w:rsidRPr="00BE5B5D" w:rsidRDefault="00764ED1" w:rsidP="004F4C91">
            <w:pPr>
              <w:pStyle w:val="P68B1DB1-AOSchTitle23"/>
              <w:jc w:val="left"/>
              <w:rPr>
                <w:b w:val="0"/>
                <w:highlight w:val="none"/>
              </w:rPr>
            </w:pPr>
            <w:r>
              <w:rPr>
                <w:b w:val="0"/>
                <w:highlight w:val="none"/>
              </w:rPr>
              <w:t>periode pembayaran</w:t>
            </w:r>
          </w:p>
        </w:tc>
        <w:tc>
          <w:tcPr>
            <w:tcW w:w="4928" w:type="dxa"/>
          </w:tcPr>
          <w:p w:rsidR="00764ED1" w:rsidRPr="00BE5B5D" w:rsidRDefault="00764ED1" w:rsidP="004F4C91">
            <w:pPr>
              <w:pStyle w:val="P68B1DB1-AOSchTitle23"/>
              <w:jc w:val="left"/>
              <w:rPr>
                <w:highlight w:val="none"/>
              </w:rPr>
            </w:pPr>
            <w:r>
              <w:rPr>
                <w:highlight w:val="none"/>
              </w:rPr>
              <w:t>120</w:t>
            </w:r>
          </w:p>
        </w:tc>
      </w:tr>
      <w:tr w:rsidR="00764ED1" w:rsidRPr="00BE5B5D" w:rsidTr="004F4C91">
        <w:tc>
          <w:tcPr>
            <w:tcW w:w="4927" w:type="dxa"/>
          </w:tcPr>
          <w:p w:rsidR="00764ED1" w:rsidRPr="00BE5B5D" w:rsidRDefault="00764ED1" w:rsidP="004F4C91">
            <w:pPr>
              <w:pStyle w:val="P68B1DB1-AOSchTitle23"/>
              <w:jc w:val="left"/>
              <w:rPr>
                <w:b w:val="0"/>
                <w:highlight w:val="none"/>
              </w:rPr>
            </w:pPr>
            <w:r>
              <w:rPr>
                <w:b w:val="0"/>
                <w:highlight w:val="none"/>
              </w:rPr>
              <w:t>amortisasi modal</w:t>
            </w:r>
          </w:p>
        </w:tc>
        <w:tc>
          <w:tcPr>
            <w:tcW w:w="4928" w:type="dxa"/>
          </w:tcPr>
          <w:p w:rsidR="00764ED1" w:rsidRPr="00BE5B5D" w:rsidRDefault="00C14F85" w:rsidP="004F4C91">
            <w:pPr>
              <w:pStyle w:val="P68B1DB1-AOSchTitle23"/>
              <w:jc w:val="left"/>
              <w:rPr>
                <w:highlight w:val="none"/>
              </w:rPr>
            </w:pPr>
            <w:r>
              <w:rPr>
                <w:highlight w:val="none"/>
              </w:rPr>
              <w:t>32</w:t>
            </w:r>
            <w:r w:rsidR="009D301B">
              <w:rPr>
                <w:highlight w:val="none"/>
              </w:rPr>
              <w:t>.70</w:t>
            </w:r>
            <w:r>
              <w:rPr>
                <w:highlight w:val="none"/>
              </w:rPr>
              <w:t>3</w:t>
            </w:r>
            <w:r w:rsidR="00764ED1">
              <w:rPr>
                <w:highlight w:val="none"/>
              </w:rPr>
              <w:t>.</w:t>
            </w:r>
            <w:r w:rsidR="00BA645E">
              <w:rPr>
                <w:highlight w:val="none"/>
              </w:rPr>
              <w:t>125</w:t>
            </w:r>
          </w:p>
        </w:tc>
      </w:tr>
      <w:tr w:rsidR="00764ED1" w:rsidRPr="00BE5B5D" w:rsidTr="004F4C91">
        <w:tc>
          <w:tcPr>
            <w:tcW w:w="4927" w:type="dxa"/>
          </w:tcPr>
          <w:p w:rsidR="00764ED1" w:rsidRPr="00BE5B5D" w:rsidRDefault="00764ED1" w:rsidP="004F4C91">
            <w:pPr>
              <w:pStyle w:val="P68B1DB1-AOSchTitle23"/>
              <w:jc w:val="left"/>
              <w:rPr>
                <w:b w:val="0"/>
                <w:highlight w:val="none"/>
              </w:rPr>
            </w:pPr>
            <w:r>
              <w:rPr>
                <w:b w:val="0"/>
                <w:highlight w:val="none"/>
              </w:rPr>
              <w:t>amortisasi + bunga</w:t>
            </w:r>
          </w:p>
        </w:tc>
        <w:tc>
          <w:tcPr>
            <w:tcW w:w="4928" w:type="dxa"/>
          </w:tcPr>
          <w:p w:rsidR="00764ED1" w:rsidRPr="00BE5B5D" w:rsidRDefault="0066272F" w:rsidP="004F4C91">
            <w:pPr>
              <w:pStyle w:val="P68B1DB1-AOSchTitle23"/>
              <w:jc w:val="left"/>
              <w:rPr>
                <w:highlight w:val="none"/>
              </w:rPr>
            </w:pPr>
            <w:r>
              <w:rPr>
                <w:highlight w:val="none"/>
              </w:rPr>
              <w:t>42</w:t>
            </w:r>
            <w:r w:rsidR="00764ED1">
              <w:rPr>
                <w:highlight w:val="none"/>
              </w:rPr>
              <w:t>.</w:t>
            </w:r>
            <w:r>
              <w:rPr>
                <w:highlight w:val="none"/>
              </w:rPr>
              <w:t>514</w:t>
            </w:r>
            <w:r w:rsidR="00764ED1">
              <w:rPr>
                <w:highlight w:val="none"/>
              </w:rPr>
              <w:t>.</w:t>
            </w:r>
            <w:r w:rsidR="005010E0">
              <w:rPr>
                <w:highlight w:val="none"/>
              </w:rPr>
              <w:t>063</w:t>
            </w:r>
          </w:p>
        </w:tc>
      </w:tr>
      <w:tr w:rsidR="00764ED1" w:rsidRPr="00BE5B5D" w:rsidTr="004F4C91">
        <w:tc>
          <w:tcPr>
            <w:tcW w:w="4927" w:type="dxa"/>
          </w:tcPr>
          <w:p w:rsidR="00764ED1" w:rsidRDefault="00764ED1" w:rsidP="004F4C91">
            <w:pPr>
              <w:pStyle w:val="P68B1DB1-AOSchTitle23"/>
              <w:jc w:val="left"/>
              <w:rPr>
                <w:b w:val="0"/>
                <w:highlight w:val="none"/>
              </w:rPr>
            </w:pPr>
            <w:r>
              <w:rPr>
                <w:b w:val="0"/>
                <w:highlight w:val="none"/>
              </w:rPr>
              <w:t>(sewa)</w:t>
            </w:r>
          </w:p>
        </w:tc>
        <w:tc>
          <w:tcPr>
            <w:tcW w:w="4928" w:type="dxa"/>
          </w:tcPr>
          <w:p w:rsidR="00764ED1" w:rsidRDefault="00764ED1" w:rsidP="004F4C91">
            <w:pPr>
              <w:pStyle w:val="P68B1DB1-AOSchTitle23"/>
              <w:jc w:val="left"/>
              <w:rPr>
                <w:highlight w:val="none"/>
              </w:rPr>
            </w:pPr>
            <w:r>
              <w:rPr>
                <w:highlight w:val="none"/>
              </w:rPr>
              <w:t>-</w:t>
            </w:r>
            <w:r w:rsidR="00540604">
              <w:rPr>
                <w:highlight w:val="none"/>
              </w:rPr>
              <w:t>1</w:t>
            </w:r>
            <w:r w:rsidR="001D74B1">
              <w:rPr>
                <w:highlight w:val="none"/>
              </w:rPr>
              <w:t>7</w:t>
            </w:r>
            <w:r>
              <w:rPr>
                <w:highlight w:val="none"/>
              </w:rPr>
              <w:t>.</w:t>
            </w:r>
            <w:r w:rsidR="001D74B1">
              <w:rPr>
                <w:highlight w:val="none"/>
              </w:rPr>
              <w:t>500</w:t>
            </w:r>
            <w:r>
              <w:rPr>
                <w:highlight w:val="none"/>
              </w:rPr>
              <w:t>.</w:t>
            </w:r>
            <w:r w:rsidR="001D74B1">
              <w:rPr>
                <w:highlight w:val="none"/>
              </w:rPr>
              <w:t>0</w:t>
            </w:r>
            <w:r w:rsidR="005D3DD3">
              <w:rPr>
                <w:highlight w:val="none"/>
              </w:rPr>
              <w:t>00</w:t>
            </w:r>
          </w:p>
        </w:tc>
      </w:tr>
      <w:tr w:rsidR="00764ED1" w:rsidRPr="00BE5B5D" w:rsidTr="004F4C91">
        <w:tc>
          <w:tcPr>
            <w:tcW w:w="4927" w:type="dxa"/>
          </w:tcPr>
          <w:p w:rsidR="00764ED1" w:rsidRDefault="00764ED1" w:rsidP="004F4C91">
            <w:pPr>
              <w:pStyle w:val="P68B1DB1-AOSchTitle23"/>
              <w:jc w:val="left"/>
              <w:rPr>
                <w:b w:val="0"/>
                <w:highlight w:val="none"/>
              </w:rPr>
            </w:pPr>
            <w:r>
              <w:rPr>
                <w:b w:val="0"/>
                <w:highlight w:val="none"/>
              </w:rPr>
              <w:t>pembayaran bersih</w:t>
            </w:r>
          </w:p>
        </w:tc>
        <w:tc>
          <w:tcPr>
            <w:tcW w:w="4928" w:type="dxa"/>
          </w:tcPr>
          <w:p w:rsidR="00764ED1" w:rsidRDefault="00FB7229" w:rsidP="004F4C91">
            <w:pPr>
              <w:pStyle w:val="P68B1DB1-AOSchTitle23"/>
              <w:jc w:val="left"/>
              <w:rPr>
                <w:highlight w:val="none"/>
              </w:rPr>
            </w:pPr>
            <w:r>
              <w:rPr>
                <w:highlight w:val="none"/>
              </w:rPr>
              <w:t>2</w:t>
            </w:r>
            <w:r w:rsidR="006014D2">
              <w:rPr>
                <w:highlight w:val="none"/>
              </w:rPr>
              <w:t>5</w:t>
            </w:r>
            <w:r w:rsidR="00764ED1">
              <w:rPr>
                <w:highlight w:val="none"/>
              </w:rPr>
              <w:t>.</w:t>
            </w:r>
            <w:r w:rsidR="006014D2">
              <w:rPr>
                <w:highlight w:val="none"/>
              </w:rPr>
              <w:t>014</w:t>
            </w:r>
            <w:r w:rsidR="00764ED1">
              <w:rPr>
                <w:highlight w:val="none"/>
              </w:rPr>
              <w:t>.</w:t>
            </w:r>
            <w:r w:rsidR="00E612A2">
              <w:rPr>
                <w:highlight w:val="none"/>
              </w:rPr>
              <w:t>063</w:t>
            </w:r>
          </w:p>
        </w:tc>
      </w:tr>
      <w:tr w:rsidR="00764ED1" w:rsidTr="004F4C91">
        <w:tc>
          <w:tcPr>
            <w:tcW w:w="9855" w:type="dxa"/>
            <w:gridSpan w:val="2"/>
            <w:shd w:val="clear" w:color="auto" w:fill="DBE5F1" w:themeFill="accent1" w:themeFillTint="33"/>
          </w:tcPr>
          <w:p w:rsidR="00764ED1" w:rsidRDefault="00764ED1" w:rsidP="004F4C91">
            <w:pPr>
              <w:pStyle w:val="P68B1DB1-AOSchTitle23"/>
            </w:pPr>
            <w:r>
              <w:rPr>
                <w:highlight w:val="none"/>
              </w:rPr>
              <w:t>rangkuman sewa</w:t>
            </w:r>
          </w:p>
        </w:tc>
      </w:tr>
      <w:tr w:rsidR="00764ED1" w:rsidRPr="00BE5B5D" w:rsidTr="004F4C91">
        <w:tc>
          <w:tcPr>
            <w:tcW w:w="4927" w:type="dxa"/>
          </w:tcPr>
          <w:p w:rsidR="00764ED1" w:rsidRPr="00BE5B5D" w:rsidRDefault="00764ED1" w:rsidP="004F4C91">
            <w:pPr>
              <w:pStyle w:val="P68B1DB1-AOSchTitle23"/>
              <w:jc w:val="left"/>
              <w:rPr>
                <w:b w:val="0"/>
                <w:highlight w:val="none"/>
              </w:rPr>
            </w:pPr>
            <w:r>
              <w:rPr>
                <w:b w:val="0"/>
                <w:highlight w:val="none"/>
              </w:rPr>
              <w:t>sewa dijaminkan (yield/%)</w:t>
            </w:r>
          </w:p>
        </w:tc>
        <w:tc>
          <w:tcPr>
            <w:tcW w:w="4928" w:type="dxa"/>
          </w:tcPr>
          <w:p w:rsidR="00764ED1" w:rsidRPr="00BE5B5D" w:rsidRDefault="00764ED1" w:rsidP="004F4C91">
            <w:pPr>
              <w:pStyle w:val="P68B1DB1-AOSchTitle23"/>
              <w:jc w:val="left"/>
              <w:rPr>
                <w:highlight w:val="none"/>
              </w:rPr>
            </w:pPr>
            <w:r>
              <w:rPr>
                <w:highlight w:val="none"/>
              </w:rPr>
              <w:t>6,0%</w:t>
            </w:r>
          </w:p>
        </w:tc>
      </w:tr>
      <w:tr w:rsidR="00764ED1" w:rsidRPr="00BE5B5D" w:rsidTr="004F4C91">
        <w:tc>
          <w:tcPr>
            <w:tcW w:w="4927" w:type="dxa"/>
          </w:tcPr>
          <w:p w:rsidR="00764ED1" w:rsidRPr="00BE5B5D" w:rsidRDefault="00764ED1" w:rsidP="004F4C91">
            <w:pPr>
              <w:pStyle w:val="P68B1DB1-AOSchTitle23"/>
              <w:jc w:val="left"/>
              <w:rPr>
                <w:b w:val="0"/>
                <w:highlight w:val="none"/>
              </w:rPr>
            </w:pPr>
            <w:r>
              <w:rPr>
                <w:b w:val="0"/>
                <w:highlight w:val="none"/>
              </w:rPr>
              <w:lastRenderedPageBreak/>
              <w:t>sewa dijaminkan (idr/thn)</w:t>
            </w:r>
          </w:p>
        </w:tc>
        <w:tc>
          <w:tcPr>
            <w:tcW w:w="4928" w:type="dxa"/>
          </w:tcPr>
          <w:p w:rsidR="00764ED1" w:rsidRPr="00BE5B5D" w:rsidRDefault="00B9561A" w:rsidP="004F4C91">
            <w:pPr>
              <w:pStyle w:val="P68B1DB1-AOSchTitle23"/>
              <w:jc w:val="left"/>
              <w:rPr>
                <w:highlight w:val="none"/>
              </w:rPr>
            </w:pPr>
            <w:r>
              <w:rPr>
                <w:highlight w:val="none"/>
              </w:rPr>
              <w:t>210</w:t>
            </w:r>
            <w:r w:rsidR="00764ED1">
              <w:rPr>
                <w:highlight w:val="none"/>
              </w:rPr>
              <w:t>.</w:t>
            </w:r>
            <w:r>
              <w:rPr>
                <w:highlight w:val="none"/>
              </w:rPr>
              <w:t>000</w:t>
            </w:r>
            <w:r w:rsidR="00764ED1">
              <w:rPr>
                <w:highlight w:val="none"/>
              </w:rPr>
              <w:t>.000</w:t>
            </w:r>
          </w:p>
        </w:tc>
      </w:tr>
      <w:tr w:rsidR="00764ED1" w:rsidRPr="00BE5B5D" w:rsidTr="004F4C91">
        <w:tc>
          <w:tcPr>
            <w:tcW w:w="4927" w:type="dxa"/>
          </w:tcPr>
          <w:p w:rsidR="00764ED1" w:rsidRPr="00BE5B5D" w:rsidRDefault="00764ED1" w:rsidP="004F4C91">
            <w:pPr>
              <w:pStyle w:val="P68B1DB1-AOSchTitle23"/>
              <w:jc w:val="left"/>
              <w:rPr>
                <w:b w:val="0"/>
                <w:highlight w:val="none"/>
              </w:rPr>
            </w:pPr>
          </w:p>
        </w:tc>
        <w:tc>
          <w:tcPr>
            <w:tcW w:w="4928" w:type="dxa"/>
          </w:tcPr>
          <w:p w:rsidR="00764ED1" w:rsidRPr="00BE5B5D" w:rsidRDefault="00764ED1" w:rsidP="004F4C91">
            <w:pPr>
              <w:pStyle w:val="P68B1DB1-AOSchTitle23"/>
              <w:jc w:val="left"/>
              <w:rPr>
                <w:highlight w:val="none"/>
              </w:rPr>
            </w:pPr>
          </w:p>
        </w:tc>
      </w:tr>
    </w:tbl>
    <w:p w:rsidR="00764ED1" w:rsidRDefault="00764ED1" w:rsidP="00764ED1">
      <w:pPr>
        <w:pStyle w:val="P68B1DB1-AOSchTitle23"/>
        <w:jc w:val="left"/>
      </w:pPr>
    </w:p>
    <w:tbl>
      <w:tblPr>
        <w:tblStyle w:val="TableGrid"/>
        <w:tblW w:w="0" w:type="auto"/>
        <w:tblLook w:val="04A0"/>
      </w:tblPr>
      <w:tblGrid>
        <w:gridCol w:w="3285"/>
        <w:gridCol w:w="3285"/>
        <w:gridCol w:w="3285"/>
      </w:tblGrid>
      <w:tr w:rsidR="00764ED1" w:rsidTr="004F4C91">
        <w:tc>
          <w:tcPr>
            <w:tcW w:w="3285" w:type="dxa"/>
            <w:shd w:val="clear" w:color="auto" w:fill="DBE5F1" w:themeFill="accent1" w:themeFillTint="33"/>
          </w:tcPr>
          <w:p w:rsidR="00764ED1" w:rsidRPr="00870033" w:rsidRDefault="00764ED1" w:rsidP="004F4C91">
            <w:pPr>
              <w:pStyle w:val="P68B1DB1-AOSchTitle23"/>
              <w:rPr>
                <w:highlight w:val="none"/>
              </w:rPr>
            </w:pPr>
            <w:r w:rsidRPr="00870033">
              <w:rPr>
                <w:highlight w:val="none"/>
              </w:rPr>
              <w:t>pembayaran bulanan</w:t>
            </w:r>
          </w:p>
        </w:tc>
        <w:tc>
          <w:tcPr>
            <w:tcW w:w="3285" w:type="dxa"/>
            <w:shd w:val="clear" w:color="auto" w:fill="DBE5F1" w:themeFill="accent1" w:themeFillTint="33"/>
          </w:tcPr>
          <w:p w:rsidR="00764ED1" w:rsidRPr="00870033" w:rsidRDefault="00764ED1" w:rsidP="004F4C91">
            <w:pPr>
              <w:pStyle w:val="P68B1DB1-AOSchTitle23"/>
              <w:rPr>
                <w:highlight w:val="none"/>
              </w:rPr>
            </w:pPr>
            <w:r w:rsidRPr="00870033">
              <w:rPr>
                <w:highlight w:val="none"/>
              </w:rPr>
              <w:t>harga pembelian efektif</w:t>
            </w:r>
          </w:p>
        </w:tc>
        <w:tc>
          <w:tcPr>
            <w:tcW w:w="3285" w:type="dxa"/>
            <w:shd w:val="clear" w:color="auto" w:fill="DBE5F1" w:themeFill="accent1" w:themeFillTint="33"/>
          </w:tcPr>
          <w:p w:rsidR="00764ED1" w:rsidRPr="00870033" w:rsidRDefault="00764ED1" w:rsidP="004F4C91">
            <w:pPr>
              <w:pStyle w:val="P68B1DB1-AOSchTitle23"/>
              <w:rPr>
                <w:highlight w:val="none"/>
              </w:rPr>
            </w:pPr>
            <w:r w:rsidRPr="00870033">
              <w:rPr>
                <w:highlight w:val="none"/>
              </w:rPr>
              <w:t>periode pembayaran</w:t>
            </w:r>
          </w:p>
        </w:tc>
      </w:tr>
      <w:tr w:rsidR="00764ED1" w:rsidTr="004F4C91">
        <w:tc>
          <w:tcPr>
            <w:tcW w:w="3285" w:type="dxa"/>
          </w:tcPr>
          <w:p w:rsidR="00764ED1" w:rsidRPr="00870033" w:rsidRDefault="00764ED1" w:rsidP="004F4C91">
            <w:pPr>
              <w:pStyle w:val="P68B1DB1-AOSchTitle23"/>
              <w:rPr>
                <w:highlight w:val="none"/>
              </w:rPr>
            </w:pPr>
            <w:r w:rsidRPr="00870033">
              <w:rPr>
                <w:highlight w:val="none"/>
              </w:rPr>
              <w:t>idr</w:t>
            </w:r>
            <w:r w:rsidR="00AC5500">
              <w:rPr>
                <w:highlight w:val="none"/>
              </w:rPr>
              <w:t>25.014.063</w:t>
            </w:r>
          </w:p>
        </w:tc>
        <w:tc>
          <w:tcPr>
            <w:tcW w:w="3285" w:type="dxa"/>
          </w:tcPr>
          <w:p w:rsidR="00764ED1" w:rsidRPr="00870033" w:rsidRDefault="00764ED1" w:rsidP="004F4C91">
            <w:pPr>
              <w:pStyle w:val="P68B1DB1-AOSchTitle23"/>
              <w:rPr>
                <w:highlight w:val="none"/>
              </w:rPr>
            </w:pPr>
            <w:r w:rsidRPr="00870033">
              <w:rPr>
                <w:highlight w:val="none"/>
              </w:rPr>
              <w:t>idr</w:t>
            </w:r>
            <w:r w:rsidR="007C3F5B">
              <w:rPr>
                <w:highlight w:val="none"/>
              </w:rPr>
              <w:t>1</w:t>
            </w:r>
            <w:r w:rsidRPr="00870033">
              <w:rPr>
                <w:highlight w:val="none"/>
              </w:rPr>
              <w:t>.</w:t>
            </w:r>
            <w:r w:rsidR="001C10E8">
              <w:rPr>
                <w:highlight w:val="none"/>
              </w:rPr>
              <w:t>607</w:t>
            </w:r>
            <w:r w:rsidRPr="00870033">
              <w:rPr>
                <w:highlight w:val="none"/>
              </w:rPr>
              <w:t>.</w:t>
            </w:r>
            <w:r w:rsidR="00C84909">
              <w:rPr>
                <w:highlight w:val="none"/>
              </w:rPr>
              <w:t>063</w:t>
            </w:r>
            <w:r w:rsidRPr="00870033">
              <w:rPr>
                <w:highlight w:val="none"/>
              </w:rPr>
              <w:t>.</w:t>
            </w:r>
            <w:r w:rsidR="00AF5114">
              <w:rPr>
                <w:highlight w:val="none"/>
              </w:rPr>
              <w:t>281</w:t>
            </w:r>
          </w:p>
        </w:tc>
        <w:tc>
          <w:tcPr>
            <w:tcW w:w="3285" w:type="dxa"/>
          </w:tcPr>
          <w:p w:rsidR="00764ED1" w:rsidRPr="00870033" w:rsidRDefault="00764ED1" w:rsidP="004F4C91">
            <w:pPr>
              <w:pStyle w:val="P68B1DB1-AOSchTitle23"/>
              <w:rPr>
                <w:highlight w:val="none"/>
              </w:rPr>
            </w:pPr>
            <w:r w:rsidRPr="00870033">
              <w:rPr>
                <w:highlight w:val="none"/>
              </w:rPr>
              <w:t>120</w:t>
            </w:r>
          </w:p>
        </w:tc>
      </w:tr>
    </w:tbl>
    <w:p w:rsidR="00764ED1" w:rsidRDefault="00764ED1" w:rsidP="00764ED1">
      <w:pPr>
        <w:pStyle w:val="P68B1DB1-AOSchTitle23"/>
        <w:jc w:val="both"/>
        <w:rPr>
          <w:b w:val="0"/>
          <w:caps w:val="0"/>
          <w:highlight w:val="none"/>
        </w:rPr>
      </w:pPr>
    </w:p>
    <w:p w:rsidR="00764ED1" w:rsidRPr="001866F2" w:rsidRDefault="00764ED1" w:rsidP="00764ED1">
      <w:pPr>
        <w:pStyle w:val="P68B1DB1-AOSchTitle23"/>
        <w:jc w:val="both"/>
        <w:rPr>
          <w:bCs/>
          <w:highlight w:val="none"/>
        </w:rPr>
      </w:pPr>
      <w:r w:rsidRPr="001866F2">
        <w:rPr>
          <w:bCs/>
          <w:caps w:val="0"/>
          <w:highlight w:val="none"/>
        </w:rPr>
        <w:t>Perhitungan Harga EfektifPembelian</w:t>
      </w:r>
    </w:p>
    <w:p w:rsidR="00764ED1" w:rsidRDefault="00764ED1" w:rsidP="00764ED1">
      <w:pPr>
        <w:pStyle w:val="P68B1DB1-AOSchTitle23"/>
        <w:jc w:val="both"/>
        <w:rPr>
          <w:b w:val="0"/>
          <w:highlight w:val="none"/>
        </w:rPr>
      </w:pPr>
      <w:r>
        <w:rPr>
          <w:b w:val="0"/>
          <w:caps w:val="0"/>
          <w:highlight w:val="none"/>
        </w:rPr>
        <w:t>Harga Pembelian (IDR)</w:t>
      </w:r>
      <w:r>
        <w:rPr>
          <w:b w:val="0"/>
          <w:caps w:val="0"/>
          <w:highlight w:val="none"/>
        </w:rPr>
        <w:tab/>
      </w:r>
      <w:r>
        <w:rPr>
          <w:b w:val="0"/>
          <w:caps w:val="0"/>
          <w:highlight w:val="none"/>
        </w:rPr>
        <w:tab/>
      </w:r>
      <w:r>
        <w:rPr>
          <w:b w:val="0"/>
          <w:caps w:val="0"/>
          <w:highlight w:val="none"/>
        </w:rPr>
        <w:tab/>
      </w:r>
      <w:r w:rsidR="0004273B" w:rsidRPr="0004273B">
        <w:rPr>
          <w:b w:val="0"/>
          <w:highlight w:val="none"/>
        </w:rPr>
        <w:t>4.025.000.000</w:t>
      </w:r>
    </w:p>
    <w:p w:rsidR="00764ED1" w:rsidRDefault="00764ED1" w:rsidP="00764ED1">
      <w:pPr>
        <w:pStyle w:val="P68B1DB1-AOSchTitle23"/>
        <w:jc w:val="both"/>
        <w:rPr>
          <w:b w:val="0"/>
          <w:highlight w:val="none"/>
        </w:rPr>
      </w:pPr>
      <w:r>
        <w:rPr>
          <w:b w:val="0"/>
          <w:caps w:val="0"/>
          <w:highlight w:val="none"/>
        </w:rPr>
        <w:t>Total pembayaranbersih</w:t>
      </w:r>
      <w:r>
        <w:rPr>
          <w:b w:val="0"/>
          <w:caps w:val="0"/>
          <w:highlight w:val="none"/>
        </w:rPr>
        <w:tab/>
      </w:r>
      <w:r>
        <w:rPr>
          <w:b w:val="0"/>
          <w:caps w:val="0"/>
          <w:highlight w:val="none"/>
        </w:rPr>
        <w:tab/>
      </w:r>
      <w:r w:rsidR="005F20A7">
        <w:rPr>
          <w:b w:val="0"/>
          <w:caps w:val="0"/>
          <w:highlight w:val="none"/>
        </w:rPr>
        <w:t>2</w:t>
      </w:r>
      <w:r>
        <w:rPr>
          <w:b w:val="0"/>
          <w:caps w:val="0"/>
          <w:highlight w:val="none"/>
        </w:rPr>
        <w:t>.</w:t>
      </w:r>
      <w:r w:rsidR="005F20A7">
        <w:rPr>
          <w:b w:val="0"/>
          <w:caps w:val="0"/>
          <w:highlight w:val="none"/>
        </w:rPr>
        <w:t>417</w:t>
      </w:r>
      <w:r>
        <w:rPr>
          <w:b w:val="0"/>
          <w:caps w:val="0"/>
          <w:highlight w:val="none"/>
        </w:rPr>
        <w:t>.</w:t>
      </w:r>
      <w:r w:rsidR="0086689A">
        <w:rPr>
          <w:b w:val="0"/>
          <w:caps w:val="0"/>
          <w:highlight w:val="none"/>
        </w:rPr>
        <w:t>9</w:t>
      </w:r>
      <w:r w:rsidR="0003320F">
        <w:rPr>
          <w:b w:val="0"/>
          <w:caps w:val="0"/>
          <w:highlight w:val="none"/>
        </w:rPr>
        <w:t>36</w:t>
      </w:r>
      <w:r>
        <w:rPr>
          <w:b w:val="0"/>
          <w:caps w:val="0"/>
          <w:highlight w:val="none"/>
        </w:rPr>
        <w:t>.</w:t>
      </w:r>
      <w:r w:rsidR="0003320F">
        <w:rPr>
          <w:b w:val="0"/>
          <w:caps w:val="0"/>
          <w:highlight w:val="none"/>
        </w:rPr>
        <w:t>719</w:t>
      </w:r>
    </w:p>
    <w:p w:rsidR="00764ED1" w:rsidRPr="00870033" w:rsidRDefault="00764ED1" w:rsidP="00764ED1">
      <w:pPr>
        <w:pStyle w:val="P68B1DB1-AOSchTitle23"/>
        <w:jc w:val="both"/>
        <w:rPr>
          <w:b w:val="0"/>
          <w:highlight w:val="none"/>
        </w:rPr>
      </w:pPr>
      <w:r>
        <w:rPr>
          <w:b w:val="0"/>
          <w:caps w:val="0"/>
          <w:highlight w:val="none"/>
        </w:rPr>
        <w:t>Harga pembelianefektif</w:t>
      </w:r>
      <w:r>
        <w:rPr>
          <w:b w:val="0"/>
          <w:caps w:val="0"/>
          <w:highlight w:val="none"/>
        </w:rPr>
        <w:tab/>
      </w:r>
      <w:r>
        <w:rPr>
          <w:b w:val="0"/>
          <w:caps w:val="0"/>
          <w:highlight w:val="none"/>
        </w:rPr>
        <w:tab/>
      </w:r>
      <w:r>
        <w:rPr>
          <w:b w:val="0"/>
          <w:caps w:val="0"/>
          <w:highlight w:val="none"/>
        </w:rPr>
        <w:tab/>
      </w:r>
      <w:r w:rsidR="00CE7038">
        <w:rPr>
          <w:b w:val="0"/>
          <w:highlight w:val="none"/>
        </w:rPr>
        <w:t>1</w:t>
      </w:r>
      <w:r w:rsidRPr="00166964">
        <w:rPr>
          <w:b w:val="0"/>
          <w:highlight w:val="none"/>
        </w:rPr>
        <w:t>.</w:t>
      </w:r>
      <w:r w:rsidR="002153E3">
        <w:rPr>
          <w:b w:val="0"/>
          <w:highlight w:val="none"/>
        </w:rPr>
        <w:t>607</w:t>
      </w:r>
      <w:r w:rsidRPr="00166964">
        <w:rPr>
          <w:b w:val="0"/>
          <w:highlight w:val="none"/>
        </w:rPr>
        <w:t>.</w:t>
      </w:r>
      <w:r w:rsidR="00667376">
        <w:rPr>
          <w:b w:val="0"/>
          <w:highlight w:val="none"/>
        </w:rPr>
        <w:t>063</w:t>
      </w:r>
      <w:r w:rsidRPr="00166964">
        <w:rPr>
          <w:b w:val="0"/>
          <w:highlight w:val="none"/>
        </w:rPr>
        <w:t>.</w:t>
      </w:r>
      <w:r w:rsidR="00667376">
        <w:rPr>
          <w:b w:val="0"/>
          <w:highlight w:val="none"/>
        </w:rPr>
        <w:t>281</w:t>
      </w:r>
    </w:p>
    <w:p w:rsidR="007108AA" w:rsidRDefault="007108AA" w:rsidP="007108AA">
      <w:pPr>
        <w:pStyle w:val="AODocTxt"/>
        <w:jc w:val="center"/>
      </w:pPr>
      <w:r>
        <w:t> </w:t>
      </w:r>
    </w:p>
    <w:p w:rsidR="007108AA" w:rsidRDefault="007108AA" w:rsidP="007108AA">
      <w:pPr>
        <w:spacing w:line="260" w:lineRule="atLeast"/>
        <w:rPr>
          <w:rFonts w:eastAsiaTheme="minorHAnsi"/>
        </w:rPr>
      </w:pPr>
      <w:r>
        <w:br w:type="page"/>
      </w:r>
    </w:p>
    <w:p w:rsidR="00FF7C76" w:rsidRDefault="00575D57" w:rsidP="00FF7C76">
      <w:pPr>
        <w:pStyle w:val="AODocTxt"/>
        <w:jc w:val="center"/>
      </w:pPr>
      <w:r w:rsidRPr="00575D57">
        <w:rPr>
          <w:noProof/>
        </w:rPr>
        <w:lastRenderedPageBreak/>
        <w:pict>
          <v:group id="Group 3" o:spid="_x0000_s1026" style="position:absolute;left:0;text-align:left;margin-left:0;margin-top:-12.3pt;width:457.45pt;height:502pt;z-index:251659264" coordsize="58094,63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58013;height:39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">
              <v:imagedata r:id="rId24" o:title=""/>
            </v:shape>
            <v:shape id="Picture 17" o:spid="_x0000_s1028" type="#_x0000_t75" style="position:absolute;top:39243;width:58094;height:245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">
              <v:imagedata r:id="rId25" o:title=""/>
            </v:shape>
          </v:group>
        </w:pict>
      </w:r>
    </w:p>
    <w:p w:rsidR="00C40894" w:rsidRDefault="007108AA" w:rsidP="00FF7C76">
      <w:pPr>
        <w:pStyle w:val="AODocTxt"/>
        <w:jc w:val="center"/>
        <w:rPr>
          <w:noProof/>
        </w:rPr>
      </w:pPr>
      <w:r>
        <w:t> </w:t>
      </w: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C40894" w:rsidRDefault="00C40894" w:rsidP="00FF7C76">
      <w:pPr>
        <w:pStyle w:val="AODocTxt"/>
        <w:jc w:val="center"/>
        <w:rPr>
          <w:noProof/>
        </w:rPr>
      </w:pPr>
    </w:p>
    <w:p w:rsidR="007108AA" w:rsidRDefault="00575D57" w:rsidP="00FF7C76">
      <w:pPr>
        <w:pStyle w:val="AODocTxt"/>
        <w:jc w:val="center"/>
      </w:pPr>
      <w:r w:rsidRPr="00575D57">
        <w:rPr>
          <w:noProof/>
        </w:rPr>
        <w:lastRenderedPageBreak/>
        <w:pict>
          <v:group id="Group 6" o:spid="_x0000_s1032" style="position:absolute;left:0;text-align:left;margin-left:0;margin-top:-.05pt;width:458.15pt;height:492pt;z-index:251661312" coordsize="58185,6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">
            <v:shape id="Picture 2" o:spid="_x0000_s1034" type="#_x0000_t75" style="position:absolute;width:57975;height:368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">
              <v:imagedata r:id="rId26" o:title=""/>
            </v:shape>
            <v:shape id="Picture 3" o:spid="_x0000_s1033" type="#_x0000_t75" style="position:absolute;top:36830;width:58185;height:256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">
              <v:imagedata r:id="rId27" o:title=""/>
            </v:shape>
          </v:group>
        </w:pict>
      </w:r>
    </w:p>
    <w:p w:rsidR="007108AA" w:rsidRDefault="007108AA" w:rsidP="00B000C0">
      <w:pPr>
        <w:spacing w:line="260" w:lineRule="atLeast"/>
        <w:rPr>
          <w:rFonts w:eastAsiaTheme="minorHAnsi"/>
        </w:rPr>
      </w:pPr>
    </w:p>
    <w:p w:rsidR="007108AA" w:rsidRPr="00F068DB" w:rsidRDefault="007108AA" w:rsidP="007108AA">
      <w:pPr>
        <w:spacing w:line="260" w:lineRule="atLeast"/>
        <w:rPr>
          <w:rFonts w:eastAsiaTheme="minorHAnsi"/>
        </w:rPr>
      </w:pPr>
    </w:p>
    <w:p w:rsidR="005B7168" w:rsidRDefault="005B7168"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C40894" w:rsidRDefault="00C40894" w:rsidP="001D3C07">
      <w:pPr>
        <w:pStyle w:val="AODocTxtL1"/>
        <w:rPr>
          <w:color w:val="000000" w:themeColor="text1"/>
        </w:rPr>
      </w:pPr>
    </w:p>
    <w:p w:rsidR="00170302" w:rsidRPr="001D3C07" w:rsidRDefault="00575D57" w:rsidP="001D3C07">
      <w:pPr>
        <w:pStyle w:val="AODocTxtL1"/>
        <w:rPr>
          <w:color w:val="000000" w:themeColor="text1"/>
        </w:rPr>
      </w:pPr>
      <w:r w:rsidRPr="00575D57">
        <w:rPr>
          <w:noProof/>
        </w:rPr>
        <w:lastRenderedPageBreak/>
        <w:pict>
          <v:group id="Group 9" o:spid="_x0000_s1029" style="position:absolute;left:0;text-align:left;margin-left:0;margin-top:-12.3pt;width:457pt;height:434.7pt;z-index:251663360" coordsize="58039,55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">
            <v:shape id="Picture 8" o:spid="_x0000_s1031" type="#_x0000_t75" style="position:absolute;width:58039;height:28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">
              <v:imagedata r:id="rId28" o:title=""/>
            </v:shape>
            <v:shape id="Picture 9" o:spid="_x0000_s1030" type="#_x0000_t75" style="position:absolute;top:28321;width:57975;height:26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">
              <v:imagedata r:id="rId29" o:title=""/>
            </v:shape>
          </v:group>
        </w:pict>
      </w:r>
    </w:p>
    <w:sectPr w:rsidR="00170302" w:rsidRPr="001D3C07" w:rsidSect="00575D57">
      <w:headerReference w:type="default" r:id="rId30"/>
      <w:footerReference w:type="default" r:id="rId31"/>
      <w:pgSz w:w="11907" w:h="16839" w:code="9"/>
      <w:pgMar w:top="1588" w:right="1134" w:bottom="1021" w:left="1134" w:header="851" w:footer="45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818" w:rsidRDefault="00E23818">
      <w:r>
        <w:separator/>
      </w:r>
    </w:p>
  </w:endnote>
  <w:endnote w:type="continuationSeparator" w:id="1">
    <w:p w:rsidR="00E23818" w:rsidRDefault="00E23818">
      <w:r>
        <w:continuationSeparator/>
      </w:r>
    </w:p>
  </w:endnote>
  <w:endnote w:type="continuationNotice" w:id="2">
    <w:p w:rsidR="00E23818" w:rsidRDefault="00E2381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Batang">
    <w:altName w:val="Arial Unicode MS"/>
    <w:panose1 w:val="02030600000101010101"/>
    <w:charset w:val="81"/>
    <w:family w:val="auto"/>
    <w:notTrueType/>
    <w:pitch w:val="fixed"/>
    <w:sig w:usb0="00000000"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3281"/>
      <w:gridCol w:w="3286"/>
      <w:gridCol w:w="3288"/>
    </w:tblGrid>
    <w:tr w:rsidR="003B3D4B">
      <w:tc>
        <w:tcPr>
          <w:tcW w:w="5000" w:type="pct"/>
          <w:gridSpan w:val="3"/>
          <w:tcMar>
            <w:top w:w="170" w:type="dxa"/>
          </w:tcMar>
        </w:tcPr>
        <w:p w:rsidR="003B3D4B" w:rsidRDefault="003B3D4B">
          <w:pPr>
            <w:pStyle w:val="AONormal8LBold"/>
          </w:pPr>
        </w:p>
      </w:tc>
    </w:tr>
    <w:tr w:rsidR="003B3D4B">
      <w:tc>
        <w:tcPr>
          <w:tcW w:w="1665" w:type="pct"/>
        </w:tcPr>
        <w:p w:rsidR="003B3D4B" w:rsidRDefault="003B3D4B">
          <w:pPr>
            <w:pStyle w:val="AONormal8L"/>
          </w:pPr>
        </w:p>
      </w:tc>
      <w:tc>
        <w:tcPr>
          <w:tcW w:w="1667" w:type="pct"/>
        </w:tcPr>
        <w:p w:rsidR="003B3D4B" w:rsidRDefault="003B3D4B">
          <w:pPr>
            <w:pStyle w:val="AONormal8C"/>
          </w:pPr>
        </w:p>
      </w:tc>
      <w:tc>
        <w:tcPr>
          <w:tcW w:w="1667" w:type="pct"/>
        </w:tcPr>
        <w:p w:rsidR="003B3D4B" w:rsidRDefault="003B3D4B">
          <w:pPr>
            <w:pStyle w:val="AONormal8R"/>
          </w:pPr>
        </w:p>
      </w:tc>
    </w:tr>
  </w:tbl>
  <w:p w:rsidR="003B3D4B" w:rsidRDefault="003B3D4B">
    <w:pPr>
      <w:pStyle w:val="AONormal8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2523"/>
      <w:gridCol w:w="4839"/>
      <w:gridCol w:w="2493"/>
    </w:tblGrid>
    <w:tr w:rsidR="003B3D4B">
      <w:tc>
        <w:tcPr>
          <w:tcW w:w="1280" w:type="pct"/>
        </w:tcPr>
        <w:p w:rsidR="003B3D4B" w:rsidRDefault="003B3D4B">
          <w:pPr>
            <w:pStyle w:val="AONormal8L"/>
          </w:pPr>
        </w:p>
      </w:tc>
      <w:tc>
        <w:tcPr>
          <w:tcW w:w="2455" w:type="pct"/>
        </w:tcPr>
        <w:p w:rsidR="003B3D4B" w:rsidRDefault="003B3D4B">
          <w:pPr>
            <w:pStyle w:val="AONormal8C"/>
          </w:pPr>
        </w:p>
      </w:tc>
      <w:tc>
        <w:tcPr>
          <w:tcW w:w="1265" w:type="pct"/>
        </w:tcPr>
        <w:p w:rsidR="003B3D4B" w:rsidRDefault="003B3D4B">
          <w:pPr>
            <w:pStyle w:val="AONormal8R"/>
          </w:pPr>
        </w:p>
      </w:tc>
    </w:tr>
  </w:tbl>
  <w:p w:rsidR="003B3D4B" w:rsidRDefault="003B3D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08D" w:rsidRDefault="00AD708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3281"/>
      <w:gridCol w:w="3286"/>
      <w:gridCol w:w="3288"/>
    </w:tblGrid>
    <w:tr w:rsidR="00AD708D">
      <w:tc>
        <w:tcPr>
          <w:tcW w:w="5000" w:type="pct"/>
          <w:gridSpan w:val="3"/>
          <w:tcMar>
            <w:top w:w="170" w:type="dxa"/>
          </w:tcMar>
        </w:tcPr>
        <w:p w:rsidR="00AD708D" w:rsidRDefault="00AD708D">
          <w:pPr>
            <w:pStyle w:val="AONormal8LBold"/>
          </w:pPr>
          <w:bookmarkStart w:id="0" w:name="bmkFooterPrimaryDoc"/>
        </w:p>
      </w:tc>
    </w:tr>
    <w:tr w:rsidR="00AD708D">
      <w:tc>
        <w:tcPr>
          <w:tcW w:w="1665" w:type="pct"/>
        </w:tcPr>
        <w:p w:rsidR="00AD708D" w:rsidRDefault="00AD708D">
          <w:pPr>
            <w:pStyle w:val="AONormal8L"/>
          </w:pPr>
        </w:p>
      </w:tc>
      <w:tc>
        <w:tcPr>
          <w:tcW w:w="1667" w:type="pct"/>
        </w:tcPr>
        <w:p w:rsidR="00AD708D" w:rsidRDefault="00AD708D">
          <w:pPr>
            <w:pStyle w:val="AONormal8C"/>
          </w:pPr>
        </w:p>
      </w:tc>
      <w:tc>
        <w:tcPr>
          <w:tcW w:w="1667" w:type="pct"/>
        </w:tcPr>
        <w:p w:rsidR="00AD708D" w:rsidRDefault="00AD708D">
          <w:pPr>
            <w:pStyle w:val="AONormal8R"/>
          </w:pPr>
        </w:p>
      </w:tc>
      <w:bookmarkEnd w:id="0"/>
    </w:tr>
  </w:tbl>
  <w:p w:rsidR="00AD708D" w:rsidRDefault="00AD708D">
    <w:pPr>
      <w:pStyle w:val="AONormal8L"/>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2523"/>
      <w:gridCol w:w="4839"/>
      <w:gridCol w:w="2493"/>
    </w:tblGrid>
    <w:tr w:rsidR="00AD708D">
      <w:tc>
        <w:tcPr>
          <w:tcW w:w="1280" w:type="pct"/>
        </w:tcPr>
        <w:p w:rsidR="00AD708D" w:rsidRDefault="00AD708D">
          <w:pPr>
            <w:pStyle w:val="AONormal8L"/>
          </w:pPr>
        </w:p>
      </w:tc>
      <w:tc>
        <w:tcPr>
          <w:tcW w:w="2455" w:type="pct"/>
        </w:tcPr>
        <w:p w:rsidR="00AD708D" w:rsidRDefault="00AD708D">
          <w:pPr>
            <w:pStyle w:val="AONormal8C"/>
          </w:pPr>
        </w:p>
      </w:tc>
      <w:tc>
        <w:tcPr>
          <w:tcW w:w="1265" w:type="pct"/>
        </w:tcPr>
        <w:p w:rsidR="00AD708D" w:rsidRDefault="00AD708D">
          <w:pPr>
            <w:pStyle w:val="AONormal8R"/>
          </w:pPr>
        </w:p>
      </w:tc>
    </w:tr>
  </w:tbl>
  <w:p w:rsidR="00AD708D" w:rsidRDefault="00AD708D">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3281"/>
      <w:gridCol w:w="3286"/>
      <w:gridCol w:w="3288"/>
    </w:tblGrid>
    <w:tr w:rsidR="00AD708D">
      <w:tc>
        <w:tcPr>
          <w:tcW w:w="5000" w:type="pct"/>
          <w:gridSpan w:val="3"/>
          <w:tcMar>
            <w:top w:w="170" w:type="dxa"/>
          </w:tcMar>
        </w:tcPr>
        <w:p w:rsidR="00AD708D" w:rsidRDefault="00AD708D">
          <w:pPr>
            <w:pStyle w:val="AONormal8LBold"/>
          </w:pPr>
        </w:p>
      </w:tc>
    </w:tr>
    <w:tr w:rsidR="00AD708D">
      <w:tc>
        <w:tcPr>
          <w:tcW w:w="1665" w:type="pct"/>
        </w:tcPr>
        <w:p w:rsidR="00AD708D" w:rsidRDefault="00AD708D">
          <w:pPr>
            <w:pStyle w:val="AONormal8L"/>
          </w:pPr>
        </w:p>
      </w:tc>
      <w:tc>
        <w:tcPr>
          <w:tcW w:w="1667" w:type="pct"/>
        </w:tcPr>
        <w:p w:rsidR="00AD708D" w:rsidRDefault="00575D57">
          <w:pPr>
            <w:pStyle w:val="AONormal8C"/>
          </w:pPr>
          <w:r>
            <w:fldChar w:fldCharType="begin"/>
          </w:r>
          <w:r w:rsidR="00AD708D">
            <w:instrText xml:space="preserve"> PAGE   \* MERGEFORMAT </w:instrText>
          </w:r>
          <w:r>
            <w:fldChar w:fldCharType="separate"/>
          </w:r>
          <w:r w:rsidR="00A56C7E">
            <w:rPr>
              <w:noProof/>
            </w:rPr>
            <w:t>178</w:t>
          </w:r>
          <w:r>
            <w:rPr>
              <w:noProof/>
            </w:rPr>
            <w:fldChar w:fldCharType="end"/>
          </w:r>
        </w:p>
      </w:tc>
      <w:tc>
        <w:tcPr>
          <w:tcW w:w="1667" w:type="pct"/>
        </w:tcPr>
        <w:p w:rsidR="00AD708D" w:rsidRDefault="00AD708D">
          <w:pPr>
            <w:pStyle w:val="AONormal8R"/>
          </w:pPr>
        </w:p>
      </w:tc>
    </w:tr>
  </w:tbl>
  <w:p w:rsidR="00AD708D" w:rsidRDefault="00AD708D">
    <w:pPr>
      <w:pStyle w:val="AONormal8L"/>
    </w:pPr>
  </w:p>
  <w:p w:rsidR="004E1ED1" w:rsidRDefault="004E1ED1"/>
  <w:p w:rsidR="004E1ED1" w:rsidRDefault="004E1ED1"/>
  <w:p w:rsidR="004E1ED1" w:rsidRDefault="004E1ED1"/>
  <w:p w:rsidR="004E1ED1" w:rsidRDefault="004E1ED1"/>
  <w:p w:rsidR="004E1ED1" w:rsidRDefault="004E1ED1"/>
  <w:p w:rsidR="004E1ED1" w:rsidRDefault="004E1ED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818" w:rsidRDefault="00E23818">
      <w:r>
        <w:separator/>
      </w:r>
    </w:p>
  </w:footnote>
  <w:footnote w:type="continuationSeparator" w:id="1">
    <w:p w:rsidR="00E23818" w:rsidRDefault="00E23818">
      <w:r>
        <w:continuationSeparator/>
      </w:r>
    </w:p>
  </w:footnote>
  <w:footnote w:type="continuationNotice" w:id="2">
    <w:p w:rsidR="00E23818" w:rsidRDefault="00E23818"/>
  </w:footnote>
  <w:footnote w:id="3">
    <w:p w:rsidR="00CC2381" w:rsidRDefault="00CC2381" w:rsidP="00CC2381">
      <w:pPr>
        <w:pStyle w:val="FootnoteText"/>
      </w:pPr>
      <w:r>
        <w:rPr>
          <w:vertAlign w:val="superscript"/>
        </w:rPr>
        <w:footnoteRef/>
      </w:r>
      <w:r>
        <w:tab/>
        <w:t>Additional conditions precedent may be required depending on the transaction.</w:t>
      </w:r>
    </w:p>
  </w:footnote>
  <w:footnote w:id="4">
    <w:p w:rsidR="00CC2381" w:rsidRDefault="00CC2381" w:rsidP="00CC2381">
      <w:pPr>
        <w:pStyle w:val="FootnoteText"/>
      </w:pPr>
      <w:r>
        <w:footnoteRef/>
      </w:r>
      <w:r>
        <w:tab/>
        <w:t>Tambahan prasyarat mungkin diperlukan tergantung pada transaksi.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9855"/>
    </w:tblGrid>
    <w:tr w:rsidR="003B3D4B">
      <w:tc>
        <w:tcPr>
          <w:tcW w:w="5000" w:type="pct"/>
        </w:tcPr>
        <w:p w:rsidR="003B3D4B" w:rsidRDefault="003B3D4B">
          <w:pPr>
            <w:pStyle w:val="AONormal8LBold"/>
          </w:pPr>
        </w:p>
      </w:tc>
    </w:tr>
  </w:tbl>
  <w:p w:rsidR="003B3D4B" w:rsidRDefault="003B3D4B">
    <w:pPr>
      <w:pStyle w:val="AONormal8L"/>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9854"/>
    </w:tblGrid>
    <w:tr w:rsidR="003B3D4B">
      <w:tc>
        <w:tcPr>
          <w:tcW w:w="9854" w:type="dxa"/>
        </w:tcPr>
        <w:p w:rsidR="003B3D4B" w:rsidRDefault="003B3D4B">
          <w:pPr>
            <w:pStyle w:val="AONormal8LBold"/>
          </w:pPr>
        </w:p>
      </w:tc>
    </w:tr>
  </w:tbl>
  <w:p w:rsidR="003B3D4B" w:rsidRDefault="003B3D4B">
    <w:pPr>
      <w:pStyle w:val="AONormal8L"/>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08D" w:rsidRDefault="00AD708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9855"/>
    </w:tblGrid>
    <w:tr w:rsidR="00AD708D">
      <w:tc>
        <w:tcPr>
          <w:tcW w:w="5000" w:type="pct"/>
        </w:tcPr>
        <w:p w:rsidR="00AD708D" w:rsidRDefault="00AD708D">
          <w:pPr>
            <w:pStyle w:val="AONormal8LBold"/>
          </w:pPr>
        </w:p>
      </w:tc>
    </w:tr>
  </w:tbl>
  <w:p w:rsidR="00AD708D" w:rsidRDefault="00AD708D">
    <w:pPr>
      <w:pStyle w:val="AONormal8L"/>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9854"/>
    </w:tblGrid>
    <w:tr w:rsidR="00AD708D">
      <w:tc>
        <w:tcPr>
          <w:tcW w:w="9854" w:type="dxa"/>
        </w:tcPr>
        <w:p w:rsidR="00AD708D" w:rsidRDefault="00AD708D">
          <w:pPr>
            <w:pStyle w:val="AONormal8LBold"/>
          </w:pPr>
          <w:bookmarkStart w:id="1" w:name="bmkHeaderPrimaryDoc"/>
        </w:p>
      </w:tc>
      <w:bookmarkEnd w:id="1"/>
    </w:tr>
  </w:tbl>
  <w:p w:rsidR="00AD708D" w:rsidRDefault="00AD708D">
    <w:pPr>
      <w:pStyle w:val="AONormal8L"/>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9855"/>
    </w:tblGrid>
    <w:tr w:rsidR="00AD708D">
      <w:tc>
        <w:tcPr>
          <w:tcW w:w="5000" w:type="pct"/>
        </w:tcPr>
        <w:p w:rsidR="00AD708D" w:rsidRDefault="00575D57">
          <w:pPr>
            <w:pStyle w:val="AONormal8LBold"/>
          </w:pPr>
          <w:r>
            <w:fldChar w:fldCharType="begin"/>
          </w:r>
          <w:r w:rsidR="005C3571">
            <w:instrText>DOCPROPERTY  cpHeaderText</w:instrText>
          </w:r>
          <w:r>
            <w:fldChar w:fldCharType="end"/>
          </w:r>
        </w:p>
      </w:tc>
    </w:tr>
  </w:tbl>
  <w:p w:rsidR="00AD708D" w:rsidRDefault="00AD708D">
    <w:pPr>
      <w:pStyle w:val="AONormal8L"/>
    </w:pPr>
  </w:p>
  <w:p w:rsidR="004E1ED1" w:rsidRDefault="004E1ED1"/>
  <w:p w:rsidR="004E1ED1" w:rsidRDefault="004E1ED1"/>
  <w:p w:rsidR="004E1ED1" w:rsidRDefault="004E1ED1"/>
  <w:p w:rsidR="004E1ED1" w:rsidRDefault="004E1ED1"/>
  <w:p w:rsidR="004E1ED1" w:rsidRDefault="004E1ED1"/>
  <w:p w:rsidR="004E1ED1" w:rsidRDefault="004E1ED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9E7"/>
    <w:multiLevelType w:val="multilevel"/>
    <w:tmpl w:val="02827A94"/>
    <w:name w:val="AOApp"/>
    <w:lvl w:ilvl="0">
      <w:start w:val="1"/>
      <w:numFmt w:val="decimal"/>
      <w:pStyle w:val="AOAppHead"/>
      <w:suff w:val="nothing"/>
      <w:lvlText w:val="Appendix %1"/>
      <w:lvlJc w:val="left"/>
      <w:pPr>
        <w:tabs>
          <w:tab w:val="num" w:pos="-1440"/>
        </w:tabs>
        <w:ind w:left="-1440" w:firstLine="0"/>
      </w:pPr>
      <w:rPr>
        <w:rFonts w:ascii="Times New Roman" w:hAnsi="Times New Roman"/>
        <w:b/>
        <w:caps/>
        <w:smallCaps w:val="0"/>
      </w:rPr>
    </w:lvl>
    <w:lvl w:ilvl="1">
      <w:start w:val="1"/>
      <w:numFmt w:val="decimal"/>
      <w:pStyle w:val="AOAppPartHead"/>
      <w:suff w:val="nothing"/>
      <w:lvlText w:val="Part %2"/>
      <w:lvlJc w:val="left"/>
      <w:pPr>
        <w:tabs>
          <w:tab w:val="num" w:pos="-1440"/>
        </w:tabs>
        <w:ind w:left="-1440" w:firstLine="0"/>
      </w:pPr>
      <w:rPr>
        <w:rFonts w:ascii="Times New Roman" w:hAnsi="Times New Roman"/>
        <w:b/>
        <w:caps/>
        <w:smallCaps w:val="0"/>
      </w:rPr>
    </w:lvl>
    <w:lvl w:ilvl="2">
      <w:start w:val="1"/>
      <w:numFmt w:val="none"/>
      <w:lvlRestart w:val="1"/>
      <w:suff w:val="nothing"/>
      <w:lvlText w:val=""/>
      <w:lvlJc w:val="left"/>
      <w:pPr>
        <w:tabs>
          <w:tab w:val="num" w:pos="-1440"/>
        </w:tabs>
        <w:ind w:left="-1440" w:firstLine="0"/>
      </w:pPr>
      <w:rPr>
        <w:rFonts w:ascii="Times New Roman" w:hAnsi="Times New Roman" w:cs="Times New Roman"/>
      </w:rPr>
    </w:lvl>
    <w:lvl w:ilvl="3">
      <w:start w:val="1"/>
      <w:numFmt w:val="none"/>
      <w:lvlRestart w:val="1"/>
      <w:suff w:val="nothing"/>
      <w:lvlText w:val=""/>
      <w:lvlJc w:val="left"/>
      <w:pPr>
        <w:tabs>
          <w:tab w:val="num" w:pos="-1440"/>
        </w:tabs>
        <w:ind w:left="-1440" w:firstLine="0"/>
      </w:pPr>
      <w:rPr>
        <w:rFonts w:ascii="Times New Roman" w:hAnsi="Times New Roman" w:cs="Times New Roman"/>
      </w:rPr>
    </w:lvl>
    <w:lvl w:ilvl="4">
      <w:start w:val="1"/>
      <w:numFmt w:val="none"/>
      <w:lvlRestart w:val="1"/>
      <w:suff w:val="nothing"/>
      <w:lvlText w:val=""/>
      <w:lvlJc w:val="left"/>
      <w:pPr>
        <w:tabs>
          <w:tab w:val="num" w:pos="-1440"/>
        </w:tabs>
        <w:ind w:left="-1440" w:firstLine="0"/>
      </w:pPr>
      <w:rPr>
        <w:rFonts w:ascii="Times New Roman" w:hAnsi="Times New Roman" w:cs="Times New Roman"/>
      </w:rPr>
    </w:lvl>
    <w:lvl w:ilvl="5">
      <w:start w:val="1"/>
      <w:numFmt w:val="none"/>
      <w:lvlRestart w:val="1"/>
      <w:suff w:val="nothing"/>
      <w:lvlText w:val=""/>
      <w:lvlJc w:val="left"/>
      <w:pPr>
        <w:tabs>
          <w:tab w:val="num" w:pos="-1440"/>
        </w:tabs>
        <w:ind w:left="-1440" w:firstLine="0"/>
      </w:pPr>
      <w:rPr>
        <w:rFonts w:ascii="Times New Roman" w:hAnsi="Times New Roman" w:cs="Times New Roman"/>
      </w:rPr>
    </w:lvl>
    <w:lvl w:ilvl="6">
      <w:start w:val="1"/>
      <w:numFmt w:val="none"/>
      <w:lvlRestart w:val="1"/>
      <w:suff w:val="nothing"/>
      <w:lvlText w:val=""/>
      <w:lvlJc w:val="left"/>
      <w:pPr>
        <w:tabs>
          <w:tab w:val="num" w:pos="-1440"/>
        </w:tabs>
        <w:ind w:left="-1440" w:firstLine="0"/>
      </w:pPr>
      <w:rPr>
        <w:rFonts w:ascii="Times New Roman" w:hAnsi="Times New Roman" w:cs="Times New Roman"/>
      </w:rPr>
    </w:lvl>
    <w:lvl w:ilvl="7">
      <w:start w:val="1"/>
      <w:numFmt w:val="none"/>
      <w:lvlRestart w:val="1"/>
      <w:suff w:val="nothing"/>
      <w:lvlText w:val=""/>
      <w:lvlJc w:val="left"/>
      <w:pPr>
        <w:tabs>
          <w:tab w:val="num" w:pos="-1440"/>
        </w:tabs>
        <w:ind w:left="-1440" w:firstLine="0"/>
      </w:pPr>
      <w:rPr>
        <w:rFonts w:ascii="Times New Roman" w:hAnsi="Times New Roman" w:cs="Times New Roman"/>
      </w:rPr>
    </w:lvl>
    <w:lvl w:ilvl="8">
      <w:start w:val="1"/>
      <w:numFmt w:val="none"/>
      <w:lvlRestart w:val="1"/>
      <w:suff w:val="nothing"/>
      <w:lvlText w:val=""/>
      <w:lvlJc w:val="left"/>
      <w:pPr>
        <w:tabs>
          <w:tab w:val="num" w:pos="-1440"/>
        </w:tabs>
        <w:ind w:left="-1440" w:firstLine="0"/>
      </w:pPr>
      <w:rPr>
        <w:rFonts w:ascii="Times New Roman" w:hAnsi="Times New Roman" w:cs="Times New Roman"/>
      </w:rPr>
    </w:lvl>
  </w:abstractNum>
  <w:abstractNum w:abstractNumId="1">
    <w:nsid w:val="10F37ADE"/>
    <w:multiLevelType w:val="multilevel"/>
    <w:tmpl w:val="2C54DF34"/>
    <w:name w:val="AOListNumberList"/>
    <w:lvl w:ilvl="0">
      <w:start w:val="1"/>
      <w:numFmt w:val="decimal"/>
      <w:pStyle w:val="AOListNumber"/>
      <w:lvlText w:val="%1."/>
      <w:lvlJc w:val="left"/>
      <w:pPr>
        <w:tabs>
          <w:tab w:val="num" w:pos="720"/>
        </w:tabs>
        <w:ind w:left="720" w:hanging="720"/>
      </w:pPr>
      <w:rPr>
        <w:rFonts w:hint="default"/>
      </w:rPr>
    </w:lvl>
    <w:lvl w:ilvl="1">
      <w:start w:val="1"/>
      <w:numFmt w:val="lowerLetter"/>
      <w:lvlText w:val="(%2)"/>
      <w:lvlJc w:val="left"/>
      <w:pPr>
        <w:tabs>
          <w:tab w:val="num" w:pos="720"/>
        </w:tabs>
        <w:ind w:left="720" w:hanging="720"/>
      </w:pPr>
      <w:rPr>
        <w:rFonts w:hint="default"/>
      </w:rPr>
    </w:lvl>
    <w:lvl w:ilvl="2">
      <w:start w:val="1"/>
      <w:numFmt w:val="lowerRoman"/>
      <w:lvlText w:val="(%3)"/>
      <w:lvlJc w:val="left"/>
      <w:pPr>
        <w:tabs>
          <w:tab w:val="num" w:pos="1440"/>
        </w:tabs>
        <w:ind w:left="1440" w:hanging="720"/>
      </w:pPr>
      <w:rPr>
        <w:rFonts w:hint="default"/>
      </w:rPr>
    </w:lvl>
    <w:lvl w:ilvl="3">
      <w:start w:val="1"/>
      <w:numFmt w:val="upperLetter"/>
      <w:lvlText w:val="(%4)"/>
      <w:lvlJc w:val="left"/>
      <w:pPr>
        <w:tabs>
          <w:tab w:val="num" w:pos="2160"/>
        </w:tabs>
        <w:ind w:left="2160" w:hanging="720"/>
      </w:pPr>
      <w:rPr>
        <w:rFonts w:hint="default"/>
      </w:rPr>
    </w:lvl>
    <w:lvl w:ilvl="4">
      <w:start w:val="1"/>
      <w:numFmt w:val="upperRoman"/>
      <w:lvlText w:val="%5."/>
      <w:lvlJc w:val="left"/>
      <w:pPr>
        <w:tabs>
          <w:tab w:val="num" w:pos="2880"/>
        </w:tabs>
        <w:ind w:left="2880" w:hanging="720"/>
      </w:pPr>
      <w:rPr>
        <w:rFonts w:hint="default"/>
      </w:rPr>
    </w:lvl>
    <w:lvl w:ilvl="5">
      <w:start w:val="1"/>
      <w:numFmt w:val="lowerLetter"/>
      <w:lvlText w:val="(%6)"/>
      <w:lvlJc w:val="left"/>
      <w:pPr>
        <w:tabs>
          <w:tab w:val="num" w:pos="1440"/>
        </w:tabs>
        <w:ind w:left="1440" w:hanging="720"/>
      </w:pPr>
      <w:rPr>
        <w:rFonts w:hint="default"/>
      </w:rPr>
    </w:lvl>
    <w:lvl w:ilvl="6">
      <w:start w:val="1"/>
      <w:numFmt w:val="lowerRoman"/>
      <w:lvlText w:val="(%7)"/>
      <w:lvlJc w:val="left"/>
      <w:pPr>
        <w:tabs>
          <w:tab w:val="num" w:pos="2160"/>
        </w:tabs>
        <w:ind w:left="2160" w:hanging="720"/>
      </w:pPr>
      <w:rPr>
        <w:rFonts w:hint="default"/>
      </w:rPr>
    </w:lvl>
    <w:lvl w:ilvl="7">
      <w:start w:val="1"/>
      <w:numFmt w:val="upperLetter"/>
      <w:lvlText w:val="(%8)"/>
      <w:lvlJc w:val="left"/>
      <w:pPr>
        <w:tabs>
          <w:tab w:val="num" w:pos="2880"/>
        </w:tabs>
        <w:ind w:left="2880" w:hanging="720"/>
      </w:pPr>
      <w:rPr>
        <w:rFonts w:hint="default"/>
      </w:rPr>
    </w:lvl>
    <w:lvl w:ilvl="8">
      <w:start w:val="1"/>
      <w:numFmt w:val="upperRoman"/>
      <w:lvlText w:val="%9."/>
      <w:lvlJc w:val="left"/>
      <w:pPr>
        <w:tabs>
          <w:tab w:val="num" w:pos="3600"/>
        </w:tabs>
        <w:ind w:left="3600" w:hanging="720"/>
      </w:pPr>
      <w:rPr>
        <w:rFonts w:hint="default"/>
      </w:rPr>
    </w:lvl>
  </w:abstractNum>
  <w:abstractNum w:abstractNumId="2">
    <w:nsid w:val="1B0661F6"/>
    <w:multiLevelType w:val="multilevel"/>
    <w:tmpl w:val="91B2F300"/>
    <w:name w:val="AOBullet2List"/>
    <w:lvl w:ilvl="0">
      <w:start w:val="1"/>
      <w:numFmt w:val="bullet"/>
      <w:pStyle w:val="AOBullet2"/>
      <w:lvlText w:val=""/>
      <w:lvlJc w:val="left"/>
      <w:pPr>
        <w:tabs>
          <w:tab w:val="num" w:pos="720"/>
        </w:tabs>
        <w:ind w:left="720" w:hanging="72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0FF5857"/>
    <w:multiLevelType w:val="hybridMultilevel"/>
    <w:tmpl w:val="C6D45B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31FA6DE9"/>
    <w:multiLevelType w:val="multilevel"/>
    <w:tmpl w:val="7B340FAA"/>
    <w:name w:val="AOBulletList"/>
    <w:lvl w:ilvl="0">
      <w:start w:val="1"/>
      <w:numFmt w:val="bullet"/>
      <w:pStyle w:val="AOBullet"/>
      <w:lvlText w:val=""/>
      <w:lvlJc w:val="left"/>
      <w:pPr>
        <w:tabs>
          <w:tab w:val="num" w:pos="720"/>
        </w:tabs>
        <w:ind w:left="720" w:hanging="720"/>
      </w:pPr>
      <w:rPr>
        <w:rFonts w:ascii="Symbol" w:hAnsi="Symbol" w:hint="default"/>
        <w:cap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91D542D"/>
    <w:multiLevelType w:val="multilevel"/>
    <w:tmpl w:val="CEA2CDB4"/>
    <w:name w:val="AOTOC67"/>
    <w:lvl w:ilvl="0">
      <w:start w:val="1"/>
      <w:numFmt w:val="decimal"/>
      <w:pStyle w:val="TOC6"/>
      <w:lvlText w:val="%1."/>
      <w:lvlJc w:val="left"/>
      <w:pPr>
        <w:tabs>
          <w:tab w:val="num" w:pos="720"/>
        </w:tabs>
        <w:ind w:left="720" w:hanging="720"/>
      </w:pPr>
      <w:rPr>
        <w:rFonts w:ascii="Times New Roman" w:hAnsi="Times New Roman" w:cs="Times New Roman"/>
      </w:rPr>
    </w:lvl>
    <w:lvl w:ilvl="1">
      <w:start w:val="1"/>
      <w:numFmt w:val="decimal"/>
      <w:pStyle w:val="TOC7"/>
      <w:lvlText w:val="Part %2"/>
      <w:lvlJc w:val="left"/>
      <w:pPr>
        <w:ind w:left="1797" w:hanging="1077"/>
      </w:pPr>
      <w:rPr>
        <w:rFonts w:ascii="Times New Roman" w:hAnsi="Times New Roman" w:cs="Times New Roman"/>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6">
    <w:nsid w:val="3D0E7D39"/>
    <w:multiLevelType w:val="multilevel"/>
    <w:tmpl w:val="B03C890A"/>
    <w:name w:val="AOSch"/>
    <w:lvl w:ilvl="0">
      <w:start w:val="1"/>
      <w:numFmt w:val="decimal"/>
      <w:pStyle w:val="AOSchHead"/>
      <w:suff w:val="nothing"/>
      <w:lvlText w:val="Schedule %1"/>
      <w:lvlJc w:val="left"/>
      <w:pPr>
        <w:tabs>
          <w:tab w:val="num" w:pos="0"/>
        </w:tabs>
        <w:ind w:left="0" w:firstLine="0"/>
      </w:pPr>
      <w:rPr>
        <w:rFonts w:ascii="Times New Roman" w:hAnsi="Times New Roman"/>
        <w:b/>
        <w:caps/>
        <w:smallCaps w:val="0"/>
      </w:rPr>
    </w:lvl>
    <w:lvl w:ilvl="1">
      <w:start w:val="1"/>
      <w:numFmt w:val="decimal"/>
      <w:pStyle w:val="AOSchPartHead"/>
      <w:suff w:val="nothing"/>
      <w:lvlText w:val="Part %2"/>
      <w:lvlJc w:val="left"/>
      <w:pPr>
        <w:tabs>
          <w:tab w:val="num" w:pos="0"/>
        </w:tabs>
        <w:ind w:left="0" w:firstLine="0"/>
      </w:pPr>
      <w:rPr>
        <w:rFonts w:ascii="Times New Roman" w:hAnsi="Times New Roman"/>
        <w:b/>
        <w:caps/>
        <w:smallCaps w:val="0"/>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7">
    <w:nsid w:val="3E29759A"/>
    <w:multiLevelType w:val="multilevel"/>
    <w:tmpl w:val="DA0EF62E"/>
    <w:name w:val="AOGen2"/>
    <w:lvl w:ilvl="0">
      <w:start w:val="1"/>
      <w:numFmt w:val="decimal"/>
      <w:pStyle w:val="AOGenNum2"/>
      <w:lvlText w:val="%1."/>
      <w:lvlJc w:val="left"/>
      <w:pPr>
        <w:tabs>
          <w:tab w:val="num" w:pos="720"/>
        </w:tabs>
        <w:ind w:left="720" w:hanging="720"/>
      </w:pPr>
      <w:rPr>
        <w:rFonts w:hint="default"/>
      </w:rPr>
    </w:lvl>
    <w:lvl w:ilvl="1">
      <w:start w:val="1"/>
      <w:numFmt w:val="decimal"/>
      <w:pStyle w:val="AOGenNum2Para"/>
      <w:lvlText w:val="%1.%2"/>
      <w:lvlJc w:val="left"/>
      <w:pPr>
        <w:tabs>
          <w:tab w:val="num" w:pos="720"/>
        </w:tabs>
        <w:ind w:left="720" w:hanging="720"/>
      </w:pPr>
      <w:rPr>
        <w:rFonts w:hint="default"/>
      </w:rPr>
    </w:lvl>
    <w:lvl w:ilvl="2">
      <w:start w:val="1"/>
      <w:numFmt w:val="lowerLetter"/>
      <w:pStyle w:val="AOGenNum2List"/>
      <w:lvlText w:val="(%3)"/>
      <w:lvlJc w:val="left"/>
      <w:pPr>
        <w:tabs>
          <w:tab w:val="num" w:pos="720"/>
        </w:tabs>
        <w:ind w:left="720" w:hanging="720"/>
      </w:pPr>
      <w:rPr>
        <w:rFonts w:hint="default"/>
      </w:rPr>
    </w:lvl>
    <w:lvl w:ilvl="3">
      <w:start w:val="1"/>
      <w:numFmt w:val="lowerLetter"/>
      <w:lvlText w:val="(%4)"/>
      <w:lvlJc w:val="left"/>
      <w:pPr>
        <w:tabs>
          <w:tab w:val="num" w:pos="1440"/>
        </w:tabs>
        <w:ind w:left="1440" w:hanging="720"/>
      </w:pPr>
      <w:rPr>
        <w:rFonts w:hint="default"/>
      </w:rPr>
    </w:lvl>
    <w:lvl w:ilvl="4">
      <w:start w:val="1"/>
      <w:numFmt w:val="lowerRoman"/>
      <w:lvlText w:val="(%5)"/>
      <w:lvlJc w:val="left"/>
      <w:pPr>
        <w:tabs>
          <w:tab w:val="num" w:pos="1440"/>
        </w:tabs>
        <w:ind w:left="1440" w:hanging="720"/>
      </w:pPr>
      <w:rPr>
        <w:rFonts w:hint="default"/>
      </w:rPr>
    </w:lvl>
    <w:lvl w:ilvl="5">
      <w:start w:val="1"/>
      <w:numFmt w:val="lowerRoman"/>
      <w:lvlText w:val="(%6)"/>
      <w:lvlJc w:val="left"/>
      <w:pPr>
        <w:tabs>
          <w:tab w:val="num" w:pos="2160"/>
        </w:tabs>
        <w:ind w:left="2160" w:hanging="720"/>
      </w:pPr>
      <w:rPr>
        <w:rFonts w:hint="default"/>
      </w:rPr>
    </w:lvl>
    <w:lvl w:ilvl="6">
      <w:start w:val="1"/>
      <w:numFmt w:val="upperLetter"/>
      <w:lvlText w:val="(%7)"/>
      <w:lvlJc w:val="left"/>
      <w:pPr>
        <w:tabs>
          <w:tab w:val="num" w:pos="2160"/>
        </w:tabs>
        <w:ind w:left="2160" w:hanging="720"/>
      </w:pPr>
      <w:rPr>
        <w:rFonts w:hint="default"/>
      </w:rPr>
    </w:lvl>
    <w:lvl w:ilvl="7">
      <w:start w:val="1"/>
      <w:numFmt w:val="upperLetter"/>
      <w:lvlText w:val="(%8)"/>
      <w:lvlJc w:val="left"/>
      <w:pPr>
        <w:tabs>
          <w:tab w:val="num" w:pos="2880"/>
        </w:tabs>
        <w:ind w:left="2880" w:hanging="720"/>
      </w:pPr>
      <w:rPr>
        <w:rFonts w:hint="default"/>
      </w:rPr>
    </w:lvl>
    <w:lvl w:ilvl="8">
      <w:start w:val="1"/>
      <w:numFmt w:val="upperRoman"/>
      <w:lvlText w:val="%9."/>
      <w:lvlJc w:val="left"/>
      <w:pPr>
        <w:tabs>
          <w:tab w:val="num" w:pos="3600"/>
        </w:tabs>
        <w:ind w:left="3600" w:hanging="720"/>
      </w:pPr>
      <w:rPr>
        <w:rFonts w:hint="default"/>
      </w:rPr>
    </w:lvl>
  </w:abstractNum>
  <w:abstractNum w:abstractNumId="8">
    <w:nsid w:val="41F230E7"/>
    <w:multiLevelType w:val="multilevel"/>
    <w:tmpl w:val="DC820D2A"/>
    <w:name w:val="AOBullet4List"/>
    <w:lvl w:ilvl="0">
      <w:start w:val="1"/>
      <w:numFmt w:val="bullet"/>
      <w:pStyle w:val="AOBullet4"/>
      <w:lvlText w:val="§"/>
      <w:lvlJc w:val="left"/>
      <w:pPr>
        <w:tabs>
          <w:tab w:val="num" w:pos="720"/>
        </w:tabs>
        <w:ind w:left="720" w:hanging="72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70C4D8A"/>
    <w:multiLevelType w:val="hybridMultilevel"/>
    <w:tmpl w:val="8D7093A6"/>
    <w:lvl w:ilvl="0" w:tplc="7F94E750">
      <w:start w:val="1"/>
      <w:numFmt w:val="decimal"/>
      <w:lvlText w:val="%1."/>
      <w:lvlJc w:val="left"/>
      <w:pPr>
        <w:ind w:left="1080" w:hanging="360"/>
      </w:pPr>
      <w:rPr>
        <w:rFonts w:hint="default"/>
        <w:b/>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7B238E7"/>
    <w:multiLevelType w:val="multilevel"/>
    <w:tmpl w:val="30E89F70"/>
    <w:name w:val="AOGen3"/>
    <w:lvl w:ilvl="0">
      <w:start w:val="1"/>
      <w:numFmt w:val="decimal"/>
      <w:pStyle w:val="AOGenNum3"/>
      <w:lvlText w:val="%1."/>
      <w:lvlJc w:val="left"/>
      <w:pPr>
        <w:tabs>
          <w:tab w:val="num" w:pos="720"/>
        </w:tabs>
        <w:ind w:left="720" w:hanging="720"/>
      </w:pPr>
      <w:rPr>
        <w:rFonts w:hint="default"/>
      </w:rPr>
    </w:lvl>
    <w:lvl w:ilvl="1">
      <w:start w:val="1"/>
      <w:numFmt w:val="decimal"/>
      <w:pStyle w:val="AOGenNum3List"/>
      <w:lvlText w:val="%1.%2"/>
      <w:lvlJc w:val="left"/>
      <w:pPr>
        <w:tabs>
          <w:tab w:val="num" w:pos="720"/>
        </w:tabs>
        <w:ind w:left="720" w:hanging="720"/>
      </w:pPr>
      <w:rPr>
        <w:rFonts w:hint="default"/>
      </w:rPr>
    </w:lvl>
    <w:lvl w:ilvl="2">
      <w:start w:val="1"/>
      <w:numFmt w:val="lowerLetter"/>
      <w:lvlText w:val="(%3)"/>
      <w:lvlJc w:val="left"/>
      <w:pPr>
        <w:tabs>
          <w:tab w:val="num" w:pos="720"/>
        </w:tabs>
        <w:ind w:left="720" w:hanging="720"/>
      </w:pPr>
      <w:rPr>
        <w:rFonts w:hint="default"/>
      </w:rPr>
    </w:lvl>
    <w:lvl w:ilvl="3">
      <w:start w:val="1"/>
      <w:numFmt w:val="lowerLetter"/>
      <w:lvlText w:val="(%4)"/>
      <w:lvlJc w:val="left"/>
      <w:pPr>
        <w:tabs>
          <w:tab w:val="num" w:pos="1440"/>
        </w:tabs>
        <w:ind w:left="1440" w:hanging="720"/>
      </w:pPr>
      <w:rPr>
        <w:rFonts w:hint="default"/>
      </w:rPr>
    </w:lvl>
    <w:lvl w:ilvl="4">
      <w:start w:val="1"/>
      <w:numFmt w:val="lowerRoman"/>
      <w:lvlText w:val="(%5)"/>
      <w:lvlJc w:val="left"/>
      <w:pPr>
        <w:tabs>
          <w:tab w:val="num" w:pos="1440"/>
        </w:tabs>
        <w:ind w:left="1440" w:hanging="720"/>
      </w:pPr>
      <w:rPr>
        <w:rFonts w:hint="default"/>
      </w:rPr>
    </w:lvl>
    <w:lvl w:ilvl="5">
      <w:start w:val="1"/>
      <w:numFmt w:val="lowerRoman"/>
      <w:lvlText w:val="(%6)"/>
      <w:lvlJc w:val="left"/>
      <w:pPr>
        <w:tabs>
          <w:tab w:val="num" w:pos="2160"/>
        </w:tabs>
        <w:ind w:left="2160" w:hanging="720"/>
      </w:pPr>
      <w:rPr>
        <w:rFonts w:hint="default"/>
      </w:rPr>
    </w:lvl>
    <w:lvl w:ilvl="6">
      <w:start w:val="1"/>
      <w:numFmt w:val="upperLetter"/>
      <w:lvlText w:val="(%7)"/>
      <w:lvlJc w:val="left"/>
      <w:pPr>
        <w:tabs>
          <w:tab w:val="num" w:pos="2160"/>
        </w:tabs>
        <w:ind w:left="2160" w:hanging="720"/>
      </w:pPr>
      <w:rPr>
        <w:rFonts w:hint="default"/>
      </w:rPr>
    </w:lvl>
    <w:lvl w:ilvl="7">
      <w:start w:val="1"/>
      <w:numFmt w:val="upperLetter"/>
      <w:lvlText w:val="(%8)"/>
      <w:lvlJc w:val="left"/>
      <w:pPr>
        <w:tabs>
          <w:tab w:val="num" w:pos="2880"/>
        </w:tabs>
        <w:ind w:left="2880" w:hanging="720"/>
      </w:pPr>
      <w:rPr>
        <w:rFonts w:hint="default"/>
      </w:rPr>
    </w:lvl>
    <w:lvl w:ilvl="8">
      <w:start w:val="1"/>
      <w:numFmt w:val="upperRoman"/>
      <w:lvlText w:val="%9."/>
      <w:lvlJc w:val="left"/>
      <w:pPr>
        <w:tabs>
          <w:tab w:val="num" w:pos="3600"/>
        </w:tabs>
        <w:ind w:left="3600" w:hanging="720"/>
      </w:pPr>
      <w:rPr>
        <w:rFonts w:hint="default"/>
      </w:rPr>
    </w:lvl>
  </w:abstractNum>
  <w:abstractNum w:abstractNumId="11">
    <w:nsid w:val="49C66851"/>
    <w:multiLevelType w:val="multilevel"/>
    <w:tmpl w:val="FE385F70"/>
    <w:name w:val="AOAnx"/>
    <w:lvl w:ilvl="0">
      <w:start w:val="1"/>
      <w:numFmt w:val="decimal"/>
      <w:pStyle w:val="AOAnxHead"/>
      <w:suff w:val="nothing"/>
      <w:lvlText w:val="Annex %1"/>
      <w:lvlJc w:val="left"/>
      <w:pPr>
        <w:tabs>
          <w:tab w:val="num" w:pos="0"/>
        </w:tabs>
        <w:ind w:left="0" w:firstLine="0"/>
      </w:pPr>
      <w:rPr>
        <w:rFonts w:ascii="Times New Roman" w:hAnsi="Times New Roman"/>
        <w:b/>
        <w:caps/>
        <w:smallCaps w:val="0"/>
      </w:rPr>
    </w:lvl>
    <w:lvl w:ilvl="1">
      <w:start w:val="1"/>
      <w:numFmt w:val="decimal"/>
      <w:pStyle w:val="AOAnxPartHead"/>
      <w:suff w:val="nothing"/>
      <w:lvlText w:val="Part %2"/>
      <w:lvlJc w:val="left"/>
      <w:pPr>
        <w:tabs>
          <w:tab w:val="num" w:pos="0"/>
        </w:tabs>
        <w:ind w:left="0" w:firstLine="0"/>
      </w:pPr>
      <w:rPr>
        <w:rFonts w:ascii="Times New Roman" w:hAnsi="Times New Roman"/>
        <w:b/>
        <w:caps/>
        <w:smallCaps w:val="0"/>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12">
    <w:nsid w:val="4CFE7B09"/>
    <w:multiLevelType w:val="multilevel"/>
    <w:tmpl w:val="FC4EE694"/>
    <w:name w:val="AO1"/>
    <w:lvl w:ilvl="0">
      <w:start w:val="1"/>
      <w:numFmt w:val="decimal"/>
      <w:pStyle w:val="AO1"/>
      <w:lvlText w:val="(%1)"/>
      <w:lvlJc w:val="left"/>
      <w:pPr>
        <w:tabs>
          <w:tab w:val="num" w:pos="720"/>
        </w:tabs>
        <w:ind w:left="720" w:hanging="720"/>
      </w:pPr>
    </w:lvl>
    <w:lvl w:ilvl="1">
      <w:start w:val="1"/>
      <w:numFmt w:val="none"/>
      <w:suff w:val="nothing"/>
      <w:lvlText w:val=""/>
      <w:lvlJc w:val="left"/>
      <w:pPr>
        <w:tabs>
          <w:tab w:val="num" w:pos="0"/>
        </w:tabs>
        <w:ind w:left="0" w:firstLine="0"/>
      </w:pPr>
    </w:lvl>
    <w:lvl w:ilvl="2">
      <w:start w:val="1"/>
      <w:numFmt w:val="none"/>
      <w:lvlRestart w:val="1"/>
      <w:suff w:val="nothing"/>
      <w:lvlText w:val=""/>
      <w:lvlJc w:val="left"/>
      <w:pPr>
        <w:tabs>
          <w:tab w:val="num" w:pos="0"/>
        </w:tabs>
        <w:ind w:left="0" w:firstLine="0"/>
      </w:pPr>
    </w:lvl>
    <w:lvl w:ilvl="3">
      <w:start w:val="1"/>
      <w:numFmt w:val="none"/>
      <w:lvlRestart w:val="1"/>
      <w:suff w:val="nothing"/>
      <w:lvlText w:val=""/>
      <w:lvlJc w:val="left"/>
      <w:pPr>
        <w:tabs>
          <w:tab w:val="num" w:pos="0"/>
        </w:tabs>
        <w:ind w:left="0" w:firstLine="0"/>
      </w:pPr>
    </w:lvl>
    <w:lvl w:ilvl="4">
      <w:start w:val="1"/>
      <w:numFmt w:val="none"/>
      <w:lvlRestart w:val="1"/>
      <w:suff w:val="nothing"/>
      <w:lvlText w:val=""/>
      <w:lvlJc w:val="left"/>
      <w:pPr>
        <w:tabs>
          <w:tab w:val="num" w:pos="0"/>
        </w:tabs>
        <w:ind w:left="0" w:firstLine="0"/>
      </w:pPr>
    </w:lvl>
    <w:lvl w:ilvl="5">
      <w:start w:val="1"/>
      <w:numFmt w:val="none"/>
      <w:lvlRestart w:val="1"/>
      <w:suff w:val="nothing"/>
      <w:lvlText w:val=""/>
      <w:lvlJc w:val="left"/>
      <w:pPr>
        <w:tabs>
          <w:tab w:val="num" w:pos="0"/>
        </w:tabs>
        <w:ind w:left="0" w:firstLine="0"/>
      </w:pPr>
    </w:lvl>
    <w:lvl w:ilvl="6">
      <w:start w:val="1"/>
      <w:numFmt w:val="none"/>
      <w:lvlRestart w:val="1"/>
      <w:suff w:val="nothing"/>
      <w:lvlText w:val=""/>
      <w:lvlJc w:val="left"/>
      <w:pPr>
        <w:tabs>
          <w:tab w:val="num" w:pos="0"/>
        </w:tabs>
        <w:ind w:left="0" w:firstLine="0"/>
      </w:pPr>
    </w:lvl>
    <w:lvl w:ilvl="7">
      <w:start w:val="1"/>
      <w:numFmt w:val="none"/>
      <w:lvlRestart w:val="1"/>
      <w:suff w:val="nothing"/>
      <w:lvlText w:val=""/>
      <w:lvlJc w:val="left"/>
      <w:pPr>
        <w:tabs>
          <w:tab w:val="num" w:pos="0"/>
        </w:tabs>
        <w:ind w:left="0" w:firstLine="0"/>
      </w:pPr>
    </w:lvl>
    <w:lvl w:ilvl="8">
      <w:start w:val="1"/>
      <w:numFmt w:val="none"/>
      <w:lvlRestart w:val="1"/>
      <w:suff w:val="nothing"/>
      <w:lvlText w:val=""/>
      <w:lvlJc w:val="left"/>
      <w:pPr>
        <w:tabs>
          <w:tab w:val="num" w:pos="0"/>
        </w:tabs>
        <w:ind w:left="0" w:firstLine="0"/>
      </w:pPr>
    </w:lvl>
  </w:abstractNum>
  <w:abstractNum w:abstractNumId="13">
    <w:nsid w:val="4E4B4E3E"/>
    <w:multiLevelType w:val="multilevel"/>
    <w:tmpl w:val="9E40AD62"/>
    <w:name w:val="AOHeadX"/>
    <w:lvl w:ilvl="0">
      <w:start w:val="1"/>
      <w:numFmt w:val="decimal"/>
      <w:pStyle w:val="AOHead1"/>
      <w:lvlText w:val="%1."/>
      <w:lvlJc w:val="left"/>
      <w:pPr>
        <w:tabs>
          <w:tab w:val="num" w:pos="720"/>
        </w:tabs>
        <w:ind w:left="720" w:hanging="720"/>
      </w:pPr>
      <w:rPr>
        <w:rFonts w:hint="default"/>
      </w:rPr>
    </w:lvl>
    <w:lvl w:ilvl="1">
      <w:start w:val="1"/>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1430"/>
        </w:tabs>
        <w:ind w:left="1430" w:hanging="720"/>
      </w:pPr>
      <w:rPr>
        <w:rFonts w:hint="default"/>
        <w:color w:val="000000" w:themeColor="text1"/>
        <w:sz w:val="22"/>
      </w:rPr>
    </w:lvl>
    <w:lvl w:ilvl="3">
      <w:start w:val="1"/>
      <w:numFmt w:val="lowerRoman"/>
      <w:pStyle w:val="AOHead4"/>
      <w:lvlText w:val="(%4)"/>
      <w:lvlJc w:val="left"/>
      <w:pPr>
        <w:tabs>
          <w:tab w:val="num" w:pos="2160"/>
        </w:tabs>
        <w:ind w:left="2160" w:hanging="720"/>
      </w:pPr>
      <w:rPr>
        <w:rFonts w:hint="default"/>
        <w:color w:val="000000" w:themeColor="text1"/>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nsid w:val="511C70D7"/>
    <w:multiLevelType w:val="multilevel"/>
    <w:tmpl w:val="7EBEA75E"/>
    <w:name w:val="AOTOC34"/>
    <w:lvl w:ilvl="0">
      <w:start w:val="1"/>
      <w:numFmt w:val="decimal"/>
      <w:lvlText w:val="%1."/>
      <w:lvlJc w:val="left"/>
      <w:pPr>
        <w:tabs>
          <w:tab w:val="num" w:pos="720"/>
        </w:tabs>
        <w:ind w:left="720" w:hanging="720"/>
      </w:pPr>
      <w:rPr>
        <w:rFonts w:ascii="Times New Roman" w:hAnsi="Times New Roman" w:cs="Times New Roman"/>
      </w:rPr>
    </w:lvl>
    <w:lvl w:ilvl="1">
      <w:start w:val="1"/>
      <w:numFmt w:val="decimal"/>
      <w:pStyle w:val="TOC4"/>
      <w:lvlText w:val="Part %2"/>
      <w:lvlJc w:val="left"/>
      <w:pPr>
        <w:ind w:left="1797" w:hanging="1077"/>
      </w:pPr>
      <w:rPr>
        <w:rFonts w:ascii="Times New Roman" w:hAnsi="Times New Roman" w:cs="Times New Roman"/>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15">
    <w:nsid w:val="62830D10"/>
    <w:multiLevelType w:val="multilevel"/>
    <w:tmpl w:val="FB3E2BC8"/>
    <w:name w:val="AOA"/>
    <w:lvl w:ilvl="0">
      <w:start w:val="1"/>
      <w:numFmt w:val="upperLetter"/>
      <w:pStyle w:val="AOA"/>
      <w:lvlText w:val="(%1)"/>
      <w:lvlJc w:val="left"/>
      <w:pPr>
        <w:ind w:left="720" w:hanging="720"/>
      </w:pPr>
    </w:lvl>
    <w:lvl w:ilvl="1">
      <w:start w:val="1"/>
      <w:numFmt w:val="none"/>
      <w:suff w:val="nothing"/>
      <w:lvlText w:val=""/>
      <w:lvlJc w:val="left"/>
      <w:pPr>
        <w:tabs>
          <w:tab w:val="num" w:pos="0"/>
        </w:tabs>
        <w:ind w:left="0" w:firstLine="0"/>
      </w:pPr>
    </w:lvl>
    <w:lvl w:ilvl="2">
      <w:start w:val="1"/>
      <w:numFmt w:val="none"/>
      <w:lvlRestart w:val="1"/>
      <w:suff w:val="nothing"/>
      <w:lvlText w:val=""/>
      <w:lvlJc w:val="left"/>
      <w:pPr>
        <w:tabs>
          <w:tab w:val="num" w:pos="0"/>
        </w:tabs>
        <w:ind w:left="0" w:firstLine="0"/>
      </w:pPr>
    </w:lvl>
    <w:lvl w:ilvl="3">
      <w:start w:val="1"/>
      <w:numFmt w:val="none"/>
      <w:lvlRestart w:val="1"/>
      <w:suff w:val="nothing"/>
      <w:lvlText w:val=""/>
      <w:lvlJc w:val="left"/>
      <w:pPr>
        <w:tabs>
          <w:tab w:val="num" w:pos="0"/>
        </w:tabs>
        <w:ind w:left="0" w:firstLine="0"/>
      </w:pPr>
    </w:lvl>
    <w:lvl w:ilvl="4">
      <w:start w:val="1"/>
      <w:numFmt w:val="none"/>
      <w:lvlRestart w:val="1"/>
      <w:suff w:val="nothing"/>
      <w:lvlText w:val=""/>
      <w:lvlJc w:val="left"/>
      <w:pPr>
        <w:tabs>
          <w:tab w:val="num" w:pos="0"/>
        </w:tabs>
        <w:ind w:left="0" w:firstLine="0"/>
      </w:pPr>
    </w:lvl>
    <w:lvl w:ilvl="5">
      <w:start w:val="1"/>
      <w:numFmt w:val="none"/>
      <w:lvlRestart w:val="1"/>
      <w:suff w:val="nothing"/>
      <w:lvlText w:val=""/>
      <w:lvlJc w:val="left"/>
      <w:pPr>
        <w:tabs>
          <w:tab w:val="num" w:pos="0"/>
        </w:tabs>
        <w:ind w:left="0" w:firstLine="0"/>
      </w:pPr>
    </w:lvl>
    <w:lvl w:ilvl="6">
      <w:start w:val="1"/>
      <w:numFmt w:val="none"/>
      <w:lvlRestart w:val="1"/>
      <w:suff w:val="nothing"/>
      <w:lvlText w:val=""/>
      <w:lvlJc w:val="left"/>
      <w:pPr>
        <w:tabs>
          <w:tab w:val="num" w:pos="0"/>
        </w:tabs>
        <w:ind w:left="0" w:firstLine="0"/>
      </w:pPr>
    </w:lvl>
    <w:lvl w:ilvl="7">
      <w:start w:val="1"/>
      <w:numFmt w:val="none"/>
      <w:lvlRestart w:val="1"/>
      <w:suff w:val="nothing"/>
      <w:lvlText w:val=""/>
      <w:lvlJc w:val="left"/>
      <w:pPr>
        <w:tabs>
          <w:tab w:val="num" w:pos="0"/>
        </w:tabs>
        <w:ind w:left="0" w:firstLine="0"/>
      </w:pPr>
    </w:lvl>
    <w:lvl w:ilvl="8">
      <w:start w:val="1"/>
      <w:numFmt w:val="none"/>
      <w:lvlRestart w:val="1"/>
      <w:suff w:val="nothing"/>
      <w:lvlText w:val=""/>
      <w:lvlJc w:val="left"/>
      <w:pPr>
        <w:tabs>
          <w:tab w:val="num" w:pos="0"/>
        </w:tabs>
        <w:ind w:left="0" w:firstLine="0"/>
      </w:pPr>
    </w:lvl>
  </w:abstractNum>
  <w:abstractNum w:abstractNumId="16">
    <w:nsid w:val="68BD6F14"/>
    <w:multiLevelType w:val="hybridMultilevel"/>
    <w:tmpl w:val="6AE2DD8C"/>
    <w:lvl w:ilvl="0" w:tplc="D4D692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nsid w:val="6AA227D0"/>
    <w:multiLevelType w:val="multilevel"/>
    <w:tmpl w:val="6172C5CA"/>
    <w:name w:val="AOTOC89"/>
    <w:lvl w:ilvl="0">
      <w:start w:val="1"/>
      <w:numFmt w:val="decimal"/>
      <w:pStyle w:val="TOC8"/>
      <w:lvlText w:val="%1."/>
      <w:lvlJc w:val="left"/>
      <w:pPr>
        <w:tabs>
          <w:tab w:val="num" w:pos="720"/>
        </w:tabs>
        <w:ind w:left="720" w:hanging="720"/>
      </w:pPr>
      <w:rPr>
        <w:rFonts w:ascii="Times New Roman" w:hAnsi="Times New Roman" w:cs="Times New Roman"/>
      </w:rPr>
    </w:lvl>
    <w:lvl w:ilvl="1">
      <w:start w:val="1"/>
      <w:numFmt w:val="decimal"/>
      <w:pStyle w:val="TOC9"/>
      <w:lvlText w:val="Part %2"/>
      <w:lvlJc w:val="left"/>
      <w:pPr>
        <w:ind w:left="1797" w:hanging="1077"/>
      </w:pPr>
      <w:rPr>
        <w:rFonts w:ascii="Times New Roman" w:hAnsi="Times New Roman" w:cs="Times New Roman"/>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18">
    <w:nsid w:val="6F025FAA"/>
    <w:multiLevelType w:val="multilevel"/>
    <w:tmpl w:val="DF78B6DA"/>
    <w:name w:val="AODef"/>
    <w:lvl w:ilvl="0">
      <w:start w:val="1"/>
      <w:numFmt w:val="none"/>
      <w:pStyle w:val="AODefHead"/>
      <w:suff w:val="nothing"/>
      <w:lvlText w:val=""/>
      <w:lvlJc w:val="left"/>
      <w:pPr>
        <w:ind w:left="720" w:firstLine="0"/>
      </w:pPr>
      <w:rPr>
        <w:rFonts w:hint="default"/>
      </w:rPr>
    </w:lvl>
    <w:lvl w:ilvl="1">
      <w:start w:val="1"/>
      <w:numFmt w:val="none"/>
      <w:pStyle w:val="AODefPara"/>
      <w:suff w:val="nothing"/>
      <w:lvlText w:val=""/>
      <w:lvlJc w:val="left"/>
      <w:pPr>
        <w:ind w:left="720" w:firstLine="0"/>
      </w:pPr>
      <w:rPr>
        <w:rFonts w:hint="default"/>
      </w:rPr>
    </w:lvl>
    <w:lvl w:ilvl="2">
      <w:start w:val="1"/>
      <w:numFmt w:val="lowerLetter"/>
      <w:lvlText w:val="(%3)"/>
      <w:lvlJc w:val="left"/>
      <w:pPr>
        <w:tabs>
          <w:tab w:val="num" w:pos="1430"/>
        </w:tabs>
        <w:ind w:left="1430" w:hanging="720"/>
      </w:pPr>
      <w:rPr>
        <w:rFonts w:hint="default"/>
      </w:rPr>
    </w:lvl>
    <w:lvl w:ilvl="3">
      <w:start w:val="1"/>
      <w:numFmt w:val="lowerRoman"/>
      <w:lvlText w:val="(%4)"/>
      <w:lvlJc w:val="left"/>
      <w:pPr>
        <w:tabs>
          <w:tab w:val="num" w:pos="1440"/>
        </w:tabs>
        <w:ind w:left="1440" w:hanging="720"/>
      </w:pPr>
      <w:rPr>
        <w:rFonts w:hint="default"/>
      </w:rPr>
    </w:lvl>
    <w:lvl w:ilvl="4">
      <w:start w:val="1"/>
      <w:numFmt w:val="lowerLetter"/>
      <w:lvlText w:val="(%5)"/>
      <w:lvlJc w:val="left"/>
      <w:pPr>
        <w:tabs>
          <w:tab w:val="num" w:pos="1430"/>
        </w:tabs>
        <w:ind w:left="1430" w:hanging="720"/>
      </w:pPr>
      <w:rPr>
        <w:rFonts w:hint="default"/>
      </w:rPr>
    </w:lvl>
    <w:lvl w:ilvl="5">
      <w:start w:val="1"/>
      <w:numFmt w:val="lowerRoman"/>
      <w:lvlText w:val="(%6)"/>
      <w:lvlJc w:val="left"/>
      <w:pPr>
        <w:tabs>
          <w:tab w:val="num" w:pos="2160"/>
        </w:tabs>
        <w:ind w:left="2160" w:hanging="720"/>
      </w:pPr>
      <w:rPr>
        <w:rFonts w:hint="default"/>
      </w:rPr>
    </w:lvl>
    <w:lvl w:ilvl="6">
      <w:start w:val="1"/>
      <w:numFmt w:val="upperLetter"/>
      <w:lvlText w:val="(%7)"/>
      <w:lvlJc w:val="left"/>
      <w:pPr>
        <w:tabs>
          <w:tab w:val="num" w:pos="720"/>
        </w:tabs>
        <w:ind w:left="720" w:hanging="720"/>
      </w:pPr>
      <w:rPr>
        <w:rFonts w:hint="default"/>
      </w:rPr>
    </w:lvl>
    <w:lvl w:ilvl="7">
      <w:start w:val="1"/>
      <w:numFmt w:val="decimal"/>
      <w:lvlText w:val="(%8)"/>
      <w:lvlJc w:val="left"/>
      <w:pPr>
        <w:tabs>
          <w:tab w:val="num" w:pos="1440"/>
        </w:tabs>
        <w:ind w:left="1440" w:hanging="720"/>
      </w:pPr>
      <w:rPr>
        <w:rFonts w:hint="default"/>
      </w:rPr>
    </w:lvl>
    <w:lvl w:ilvl="8">
      <w:start w:val="1"/>
      <w:numFmt w:val="decimal"/>
      <w:lvlText w:val="(%9)"/>
      <w:lvlJc w:val="left"/>
      <w:pPr>
        <w:tabs>
          <w:tab w:val="num" w:pos="2160"/>
        </w:tabs>
        <w:ind w:left="2160" w:hanging="720"/>
      </w:pPr>
      <w:rPr>
        <w:rFonts w:hint="default"/>
      </w:rPr>
    </w:lvl>
  </w:abstractNum>
  <w:abstractNum w:abstractNumId="19">
    <w:nsid w:val="6F8D3D7A"/>
    <w:multiLevelType w:val="multilevel"/>
    <w:tmpl w:val="C4E419E8"/>
    <w:name w:val="AOBullet3List"/>
    <w:lvl w:ilvl="0">
      <w:start w:val="1"/>
      <w:numFmt w:val="bullet"/>
      <w:pStyle w:val="AOBullet3"/>
      <w:lvlText w:val="-"/>
      <w:lvlJc w:val="left"/>
      <w:pPr>
        <w:tabs>
          <w:tab w:val="num" w:pos="720"/>
        </w:tabs>
        <w:ind w:left="720" w:hanging="72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61544F7"/>
    <w:multiLevelType w:val="multilevel"/>
    <w:tmpl w:val="4B682484"/>
    <w:name w:val="AOGen1"/>
    <w:lvl w:ilvl="0">
      <w:start w:val="1"/>
      <w:numFmt w:val="decimal"/>
      <w:pStyle w:val="AOGenNum1"/>
      <w:lvlText w:val="%1."/>
      <w:lvlJc w:val="left"/>
      <w:pPr>
        <w:tabs>
          <w:tab w:val="num" w:pos="720"/>
        </w:tabs>
        <w:ind w:left="720" w:hanging="720"/>
      </w:pPr>
    </w:lvl>
    <w:lvl w:ilvl="1">
      <w:start w:val="1"/>
      <w:numFmt w:val="decimal"/>
      <w:pStyle w:val="AOGenNum1Para"/>
      <w:lvlText w:val="%1.%2"/>
      <w:lvlJc w:val="left"/>
      <w:pPr>
        <w:tabs>
          <w:tab w:val="num" w:pos="720"/>
        </w:tabs>
        <w:ind w:left="720" w:hanging="720"/>
      </w:pPr>
    </w:lvl>
    <w:lvl w:ilvl="2">
      <w:start w:val="1"/>
      <w:numFmt w:val="lowerLetter"/>
      <w:pStyle w:val="AOGenNum1List"/>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rPr>
        <w:rFonts w:ascii="Times New Roman" w:hAnsi="Times New Roman" w:cs="Times New Roman"/>
      </w:rPr>
    </w:lvl>
    <w:lvl w:ilvl="6">
      <w:start w:val="1"/>
      <w:numFmt w:val="upperLetter"/>
      <w:lvlText w:val="(%7)"/>
      <w:lvlJc w:val="left"/>
      <w:pPr>
        <w:tabs>
          <w:tab w:val="num" w:pos="2160"/>
        </w:tabs>
        <w:ind w:left="2160" w:hanging="720"/>
      </w:pPr>
      <w:rPr>
        <w:rFonts w:ascii="Times New Roman" w:hAnsi="Times New Roman" w:cs="Times New Roman"/>
      </w:r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21">
    <w:nsid w:val="799D48A6"/>
    <w:multiLevelType w:val="multilevel"/>
    <w:tmpl w:val="F5CAD95C"/>
    <w:name w:val="Definitions"/>
    <w:lvl w:ilvl="0">
      <w:start w:val="1"/>
      <w:numFmt w:val="none"/>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lvlText w:val="(%2)"/>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num w:numId="1">
    <w:abstractNumId w:val="13"/>
  </w:num>
  <w:num w:numId="2">
    <w:abstractNumId w:val="12"/>
  </w:num>
  <w:num w:numId="3">
    <w:abstractNumId w:val="15"/>
  </w:num>
  <w:num w:numId="4">
    <w:abstractNumId w:val="20"/>
  </w:num>
  <w:num w:numId="5">
    <w:abstractNumId w:val="7"/>
  </w:num>
  <w:num w:numId="6">
    <w:abstractNumId w:val="10"/>
  </w:num>
  <w:num w:numId="7">
    <w:abstractNumId w:val="18"/>
  </w:num>
  <w:num w:numId="8">
    <w:abstractNumId w:val="0"/>
  </w:num>
  <w:num w:numId="9">
    <w:abstractNumId w:val="11"/>
  </w:num>
  <w:num w:numId="10">
    <w:abstractNumId w:val="6"/>
  </w:num>
  <w:num w:numId="11">
    <w:abstractNumId w:val="4"/>
  </w:num>
  <w:num w:numId="12">
    <w:abstractNumId w:val="2"/>
  </w:num>
  <w:num w:numId="13">
    <w:abstractNumId w:val="19"/>
  </w:num>
  <w:num w:numId="14">
    <w:abstractNumId w:val="8"/>
  </w:num>
  <w:num w:numId="15">
    <w:abstractNumId w:val="14"/>
  </w:num>
  <w:num w:numId="16">
    <w:abstractNumId w:val="5"/>
  </w:num>
  <w:num w:numId="17">
    <w:abstractNumId w:val="17"/>
  </w:num>
  <w:num w:numId="18">
    <w:abstractNumId w:val="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3"/>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3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num>
  <w:num w:numId="29">
    <w:abstractNumId w:val="14"/>
    <w:lvlOverride w:ilvl="0">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7"/>
    </w:lvlOverride>
    <w:lvlOverride w:ilvl="1">
      <w:startOverride w:val="3"/>
    </w:lvlOverride>
  </w:num>
  <w:num w:numId="33">
    <w:abstractNumId w:val="13"/>
    <w:lvlOverride w:ilvl="0">
      <w:startOverride w:val="8"/>
    </w:lvlOverride>
  </w:num>
  <w:num w:numId="34">
    <w:abstractNumId w:val="18"/>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2"/>
    </w:lvlOverride>
    <w:lvlOverride w:ilvl="1">
      <w:startOverride w:val="4"/>
    </w:lvlOverride>
  </w:num>
  <w:num w:numId="41">
    <w:abstractNumId w:val="18"/>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2"/>
    </w:lvlOverride>
  </w:num>
  <w:num w:numId="43">
    <w:abstractNumId w:val="18"/>
    <w:lvlOverride w:ilvl="0">
      <w:startOverride w:val="4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4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num>
  <w:num w:numId="48">
    <w:abstractNumId w:val="16"/>
  </w:num>
  <w:num w:numId="49">
    <w:abstractNumId w:val="3"/>
  </w:num>
  <w:num w:numId="50">
    <w:abstractNumId w:val="9"/>
  </w:num>
  <w:num w:numId="51">
    <w:abstractNumId w:val="13"/>
    <w:lvlOverride w:ilvl="0">
      <w:startOverride w:val="17"/>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
    <w:lvlOverride w:ilvl="0">
      <w:startOverride w:val="17"/>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hideSpellingErrors/>
  <w:hideGrammaticalErrors/>
  <w:attachedTemplate r:id="rId1"/>
  <w:defaultTabStop w:val="720"/>
  <w:characterSpacingControl w:val="doNotCompress"/>
  <w:hdrShapeDefaults>
    <o:shapedefaults v:ext="edit" spidmax="9218"/>
  </w:hdrShapeDefaults>
  <w:footnotePr>
    <w:footnote w:id="0"/>
    <w:footnote w:id="1"/>
    <w:footnote w:id="2"/>
  </w:footnotePr>
  <w:endnotePr>
    <w:endnote w:id="0"/>
    <w:endnote w:id="1"/>
    <w:endnote w:id="2"/>
  </w:endnotePr>
  <w:compat/>
  <w:rsids>
    <w:rsidRoot w:val="00305A84"/>
    <w:rsid w:val="000057BD"/>
    <w:rsid w:val="000128D5"/>
    <w:rsid w:val="000145D9"/>
    <w:rsid w:val="00020136"/>
    <w:rsid w:val="00027CCC"/>
    <w:rsid w:val="0003320F"/>
    <w:rsid w:val="0004273B"/>
    <w:rsid w:val="000676AD"/>
    <w:rsid w:val="00073E7B"/>
    <w:rsid w:val="0007471A"/>
    <w:rsid w:val="00081527"/>
    <w:rsid w:val="00081FEE"/>
    <w:rsid w:val="000927D0"/>
    <w:rsid w:val="0009795F"/>
    <w:rsid w:val="000A00CA"/>
    <w:rsid w:val="000C0ED8"/>
    <w:rsid w:val="000D3E09"/>
    <w:rsid w:val="000D5E96"/>
    <w:rsid w:val="000E0BA6"/>
    <w:rsid w:val="000E0C93"/>
    <w:rsid w:val="000F28F7"/>
    <w:rsid w:val="000F2E02"/>
    <w:rsid w:val="000F7C00"/>
    <w:rsid w:val="001053C1"/>
    <w:rsid w:val="001349C2"/>
    <w:rsid w:val="00137CCD"/>
    <w:rsid w:val="00143F29"/>
    <w:rsid w:val="00152C0A"/>
    <w:rsid w:val="00153625"/>
    <w:rsid w:val="0016215F"/>
    <w:rsid w:val="00170302"/>
    <w:rsid w:val="00171202"/>
    <w:rsid w:val="00185544"/>
    <w:rsid w:val="001A52B3"/>
    <w:rsid w:val="001C10E8"/>
    <w:rsid w:val="001C207B"/>
    <w:rsid w:val="001C729A"/>
    <w:rsid w:val="001D3C07"/>
    <w:rsid w:val="001D74B1"/>
    <w:rsid w:val="001E347E"/>
    <w:rsid w:val="001E3E38"/>
    <w:rsid w:val="001E56EF"/>
    <w:rsid w:val="001F3B1C"/>
    <w:rsid w:val="001F7870"/>
    <w:rsid w:val="002153E3"/>
    <w:rsid w:val="002371F4"/>
    <w:rsid w:val="00240BF1"/>
    <w:rsid w:val="00241FD3"/>
    <w:rsid w:val="00247E0C"/>
    <w:rsid w:val="00250691"/>
    <w:rsid w:val="00251CC1"/>
    <w:rsid w:val="002569D3"/>
    <w:rsid w:val="00263440"/>
    <w:rsid w:val="00264E3E"/>
    <w:rsid w:val="002770A1"/>
    <w:rsid w:val="00282D6E"/>
    <w:rsid w:val="00291800"/>
    <w:rsid w:val="00297C1A"/>
    <w:rsid w:val="002C6799"/>
    <w:rsid w:val="002D55D6"/>
    <w:rsid w:val="002E3007"/>
    <w:rsid w:val="002E3AC4"/>
    <w:rsid w:val="002F310F"/>
    <w:rsid w:val="002F7A3C"/>
    <w:rsid w:val="00305430"/>
    <w:rsid w:val="00305A84"/>
    <w:rsid w:val="00312A12"/>
    <w:rsid w:val="003202E8"/>
    <w:rsid w:val="00333E85"/>
    <w:rsid w:val="00337C63"/>
    <w:rsid w:val="00341213"/>
    <w:rsid w:val="00345197"/>
    <w:rsid w:val="00373CF9"/>
    <w:rsid w:val="0038453F"/>
    <w:rsid w:val="00392270"/>
    <w:rsid w:val="00392838"/>
    <w:rsid w:val="00397233"/>
    <w:rsid w:val="003A41DD"/>
    <w:rsid w:val="003B3D4B"/>
    <w:rsid w:val="003C28E2"/>
    <w:rsid w:val="003C6203"/>
    <w:rsid w:val="003E3C88"/>
    <w:rsid w:val="00407603"/>
    <w:rsid w:val="00423036"/>
    <w:rsid w:val="00424FDB"/>
    <w:rsid w:val="004275A8"/>
    <w:rsid w:val="004335A9"/>
    <w:rsid w:val="00454F81"/>
    <w:rsid w:val="0046078D"/>
    <w:rsid w:val="00461492"/>
    <w:rsid w:val="0046724F"/>
    <w:rsid w:val="00472B0E"/>
    <w:rsid w:val="004754C9"/>
    <w:rsid w:val="00486BD2"/>
    <w:rsid w:val="00495316"/>
    <w:rsid w:val="00496F6B"/>
    <w:rsid w:val="004A5E50"/>
    <w:rsid w:val="004B17DF"/>
    <w:rsid w:val="004C2C36"/>
    <w:rsid w:val="004E1ED1"/>
    <w:rsid w:val="004F03A0"/>
    <w:rsid w:val="004F0EC7"/>
    <w:rsid w:val="004F70A9"/>
    <w:rsid w:val="005010E0"/>
    <w:rsid w:val="00502A05"/>
    <w:rsid w:val="00507A31"/>
    <w:rsid w:val="00516C96"/>
    <w:rsid w:val="00523AD7"/>
    <w:rsid w:val="00523B4F"/>
    <w:rsid w:val="005372B0"/>
    <w:rsid w:val="00540604"/>
    <w:rsid w:val="0055047F"/>
    <w:rsid w:val="005526B2"/>
    <w:rsid w:val="005733BE"/>
    <w:rsid w:val="00575D57"/>
    <w:rsid w:val="00576875"/>
    <w:rsid w:val="00582FF1"/>
    <w:rsid w:val="00583432"/>
    <w:rsid w:val="005A4DAF"/>
    <w:rsid w:val="005B4140"/>
    <w:rsid w:val="005B7168"/>
    <w:rsid w:val="005C3571"/>
    <w:rsid w:val="005C47DE"/>
    <w:rsid w:val="005D3DD3"/>
    <w:rsid w:val="005D7B11"/>
    <w:rsid w:val="005E0394"/>
    <w:rsid w:val="005E30CD"/>
    <w:rsid w:val="005F20A7"/>
    <w:rsid w:val="005F654C"/>
    <w:rsid w:val="00600142"/>
    <w:rsid w:val="006014D2"/>
    <w:rsid w:val="00622E3F"/>
    <w:rsid w:val="0062348F"/>
    <w:rsid w:val="006244DF"/>
    <w:rsid w:val="006362F0"/>
    <w:rsid w:val="006424D2"/>
    <w:rsid w:val="006436E7"/>
    <w:rsid w:val="0066220C"/>
    <w:rsid w:val="0066272F"/>
    <w:rsid w:val="00667376"/>
    <w:rsid w:val="00667E17"/>
    <w:rsid w:val="0067042A"/>
    <w:rsid w:val="00671FEF"/>
    <w:rsid w:val="006808E3"/>
    <w:rsid w:val="00684FA5"/>
    <w:rsid w:val="00686106"/>
    <w:rsid w:val="00693747"/>
    <w:rsid w:val="006A578E"/>
    <w:rsid w:val="006B54E6"/>
    <w:rsid w:val="006B778E"/>
    <w:rsid w:val="006D020F"/>
    <w:rsid w:val="006D13F3"/>
    <w:rsid w:val="006E0E91"/>
    <w:rsid w:val="006F30CC"/>
    <w:rsid w:val="006F6687"/>
    <w:rsid w:val="00702AEA"/>
    <w:rsid w:val="007108AA"/>
    <w:rsid w:val="007157D8"/>
    <w:rsid w:val="00725CC7"/>
    <w:rsid w:val="007272FD"/>
    <w:rsid w:val="0073049D"/>
    <w:rsid w:val="00734469"/>
    <w:rsid w:val="00735BAF"/>
    <w:rsid w:val="00742AE9"/>
    <w:rsid w:val="00744493"/>
    <w:rsid w:val="00751141"/>
    <w:rsid w:val="007577F7"/>
    <w:rsid w:val="00764ED1"/>
    <w:rsid w:val="0077026B"/>
    <w:rsid w:val="00780150"/>
    <w:rsid w:val="00787ABC"/>
    <w:rsid w:val="0079600F"/>
    <w:rsid w:val="007A4BBE"/>
    <w:rsid w:val="007A67E8"/>
    <w:rsid w:val="007A6B12"/>
    <w:rsid w:val="007B2692"/>
    <w:rsid w:val="007B6D50"/>
    <w:rsid w:val="007B733B"/>
    <w:rsid w:val="007B7A8A"/>
    <w:rsid w:val="007C3F5B"/>
    <w:rsid w:val="007D09EA"/>
    <w:rsid w:val="007D2AEB"/>
    <w:rsid w:val="007D4F90"/>
    <w:rsid w:val="007D7A1F"/>
    <w:rsid w:val="0082050A"/>
    <w:rsid w:val="00821D27"/>
    <w:rsid w:val="00841545"/>
    <w:rsid w:val="00841FAE"/>
    <w:rsid w:val="0086689A"/>
    <w:rsid w:val="0087777E"/>
    <w:rsid w:val="00877C0E"/>
    <w:rsid w:val="00890B71"/>
    <w:rsid w:val="00896391"/>
    <w:rsid w:val="008A0781"/>
    <w:rsid w:val="008A26D6"/>
    <w:rsid w:val="008B1D43"/>
    <w:rsid w:val="008D0B84"/>
    <w:rsid w:val="008D1996"/>
    <w:rsid w:val="008D620A"/>
    <w:rsid w:val="008F4852"/>
    <w:rsid w:val="008F778D"/>
    <w:rsid w:val="00901759"/>
    <w:rsid w:val="00902D0E"/>
    <w:rsid w:val="00903466"/>
    <w:rsid w:val="00907ABE"/>
    <w:rsid w:val="009137D3"/>
    <w:rsid w:val="00916615"/>
    <w:rsid w:val="00916AB8"/>
    <w:rsid w:val="009301D9"/>
    <w:rsid w:val="009350E5"/>
    <w:rsid w:val="0094328E"/>
    <w:rsid w:val="0095182E"/>
    <w:rsid w:val="00954EFC"/>
    <w:rsid w:val="0096023D"/>
    <w:rsid w:val="00970B39"/>
    <w:rsid w:val="00971512"/>
    <w:rsid w:val="009770D3"/>
    <w:rsid w:val="00977EBF"/>
    <w:rsid w:val="00981320"/>
    <w:rsid w:val="00996659"/>
    <w:rsid w:val="009A1574"/>
    <w:rsid w:val="009A3C69"/>
    <w:rsid w:val="009B5B00"/>
    <w:rsid w:val="009D301B"/>
    <w:rsid w:val="009D7527"/>
    <w:rsid w:val="009E217C"/>
    <w:rsid w:val="009E2335"/>
    <w:rsid w:val="009E736D"/>
    <w:rsid w:val="00A00CE5"/>
    <w:rsid w:val="00A136CC"/>
    <w:rsid w:val="00A14B5F"/>
    <w:rsid w:val="00A2709D"/>
    <w:rsid w:val="00A3434B"/>
    <w:rsid w:val="00A37B93"/>
    <w:rsid w:val="00A5478A"/>
    <w:rsid w:val="00A547FF"/>
    <w:rsid w:val="00A56C7E"/>
    <w:rsid w:val="00A62D78"/>
    <w:rsid w:val="00A73EF7"/>
    <w:rsid w:val="00A7782D"/>
    <w:rsid w:val="00A900C0"/>
    <w:rsid w:val="00A95E23"/>
    <w:rsid w:val="00A96DBD"/>
    <w:rsid w:val="00A97DE1"/>
    <w:rsid w:val="00AB01FA"/>
    <w:rsid w:val="00AB5A61"/>
    <w:rsid w:val="00AC5500"/>
    <w:rsid w:val="00AC6099"/>
    <w:rsid w:val="00AD708D"/>
    <w:rsid w:val="00AD764F"/>
    <w:rsid w:val="00AF5114"/>
    <w:rsid w:val="00B000C0"/>
    <w:rsid w:val="00B01C61"/>
    <w:rsid w:val="00B07E1C"/>
    <w:rsid w:val="00B34319"/>
    <w:rsid w:val="00B369E4"/>
    <w:rsid w:val="00B52919"/>
    <w:rsid w:val="00B6196E"/>
    <w:rsid w:val="00B646FC"/>
    <w:rsid w:val="00B7018B"/>
    <w:rsid w:val="00B70EDC"/>
    <w:rsid w:val="00B71534"/>
    <w:rsid w:val="00B80946"/>
    <w:rsid w:val="00B94CFA"/>
    <w:rsid w:val="00B9561A"/>
    <w:rsid w:val="00B97F2D"/>
    <w:rsid w:val="00BA14FB"/>
    <w:rsid w:val="00BA1FDD"/>
    <w:rsid w:val="00BA5615"/>
    <w:rsid w:val="00BA63B8"/>
    <w:rsid w:val="00BA645E"/>
    <w:rsid w:val="00BD4604"/>
    <w:rsid w:val="00BE04E1"/>
    <w:rsid w:val="00BF023D"/>
    <w:rsid w:val="00BF097A"/>
    <w:rsid w:val="00C061A4"/>
    <w:rsid w:val="00C07024"/>
    <w:rsid w:val="00C14F85"/>
    <w:rsid w:val="00C23809"/>
    <w:rsid w:val="00C32949"/>
    <w:rsid w:val="00C33E8B"/>
    <w:rsid w:val="00C40894"/>
    <w:rsid w:val="00C5070A"/>
    <w:rsid w:val="00C52AAC"/>
    <w:rsid w:val="00C53C83"/>
    <w:rsid w:val="00C6647E"/>
    <w:rsid w:val="00C84909"/>
    <w:rsid w:val="00C850FE"/>
    <w:rsid w:val="00C86F26"/>
    <w:rsid w:val="00C94DB3"/>
    <w:rsid w:val="00C97334"/>
    <w:rsid w:val="00CB685D"/>
    <w:rsid w:val="00CC2381"/>
    <w:rsid w:val="00CC292E"/>
    <w:rsid w:val="00CC3DC1"/>
    <w:rsid w:val="00CE2743"/>
    <w:rsid w:val="00CE7038"/>
    <w:rsid w:val="00CF17D9"/>
    <w:rsid w:val="00CF5E25"/>
    <w:rsid w:val="00CF68D1"/>
    <w:rsid w:val="00D0053A"/>
    <w:rsid w:val="00D26CB7"/>
    <w:rsid w:val="00D35A3A"/>
    <w:rsid w:val="00D3639A"/>
    <w:rsid w:val="00D42B51"/>
    <w:rsid w:val="00D50972"/>
    <w:rsid w:val="00D55620"/>
    <w:rsid w:val="00D628E6"/>
    <w:rsid w:val="00D62F42"/>
    <w:rsid w:val="00D67A85"/>
    <w:rsid w:val="00D955DE"/>
    <w:rsid w:val="00DA1A6B"/>
    <w:rsid w:val="00DA46AE"/>
    <w:rsid w:val="00DB266A"/>
    <w:rsid w:val="00DB39E2"/>
    <w:rsid w:val="00DB4C18"/>
    <w:rsid w:val="00E10116"/>
    <w:rsid w:val="00E23818"/>
    <w:rsid w:val="00E336A7"/>
    <w:rsid w:val="00E536AC"/>
    <w:rsid w:val="00E537E5"/>
    <w:rsid w:val="00E6086D"/>
    <w:rsid w:val="00E612A2"/>
    <w:rsid w:val="00E617E7"/>
    <w:rsid w:val="00E65893"/>
    <w:rsid w:val="00E67A11"/>
    <w:rsid w:val="00E848ED"/>
    <w:rsid w:val="00E90CB9"/>
    <w:rsid w:val="00EA2451"/>
    <w:rsid w:val="00EA69E0"/>
    <w:rsid w:val="00EB6BBE"/>
    <w:rsid w:val="00ED2FC5"/>
    <w:rsid w:val="00ED3D52"/>
    <w:rsid w:val="00EE0399"/>
    <w:rsid w:val="00EF329C"/>
    <w:rsid w:val="00EF51AA"/>
    <w:rsid w:val="00F07A86"/>
    <w:rsid w:val="00F15496"/>
    <w:rsid w:val="00F17DCB"/>
    <w:rsid w:val="00F206D3"/>
    <w:rsid w:val="00F27079"/>
    <w:rsid w:val="00F425F5"/>
    <w:rsid w:val="00F460C4"/>
    <w:rsid w:val="00F46268"/>
    <w:rsid w:val="00F541A0"/>
    <w:rsid w:val="00F560B0"/>
    <w:rsid w:val="00F616E5"/>
    <w:rsid w:val="00F77E04"/>
    <w:rsid w:val="00F82590"/>
    <w:rsid w:val="00F968C7"/>
    <w:rsid w:val="00FA0378"/>
    <w:rsid w:val="00FA6D97"/>
    <w:rsid w:val="00FB7229"/>
    <w:rsid w:val="00FC3A1B"/>
    <w:rsid w:val="00FD311C"/>
    <w:rsid w:val="00FE0B60"/>
    <w:rsid w:val="00FF2C93"/>
    <w:rsid w:val="00FF7C76"/>
    <w:rsid w:val="029ACF79"/>
    <w:rsid w:val="063F81FA"/>
    <w:rsid w:val="06C522A1"/>
    <w:rsid w:val="0902C927"/>
    <w:rsid w:val="1330E901"/>
    <w:rsid w:val="1795EE71"/>
    <w:rsid w:val="182D8807"/>
    <w:rsid w:val="1CC8F0D8"/>
    <w:rsid w:val="1D93AED5"/>
    <w:rsid w:val="2941046E"/>
    <w:rsid w:val="383A915E"/>
    <w:rsid w:val="391E7E8A"/>
    <w:rsid w:val="3927682F"/>
    <w:rsid w:val="39BF36E5"/>
    <w:rsid w:val="3A3A0948"/>
    <w:rsid w:val="4A1950DF"/>
    <w:rsid w:val="4A56FC57"/>
    <w:rsid w:val="4F6F7CD1"/>
    <w:rsid w:val="52622F5B"/>
    <w:rsid w:val="54775124"/>
    <w:rsid w:val="55FB05E6"/>
    <w:rsid w:val="5851FCFF"/>
    <w:rsid w:val="589DE61B"/>
    <w:rsid w:val="5E0D5571"/>
    <w:rsid w:val="66D90658"/>
    <w:rsid w:val="6878AD62"/>
    <w:rsid w:val="6F4B96BE"/>
    <w:rsid w:val="6F7A27D7"/>
    <w:rsid w:val="7525D5B0"/>
    <w:rsid w:val="795200FB"/>
    <w:rsid w:val="7C502F6D"/>
    <w:rsid w:val="7F3458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GB" w:eastAsia="en-US"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2E3F"/>
    <w:pPr>
      <w:spacing w:line="240" w:lineRule="auto"/>
    </w:pPr>
    <w:rPr>
      <w:rFonts w:eastAsia="Arial" w:cs="Times New Roman"/>
    </w:rPr>
  </w:style>
  <w:style w:type="paragraph" w:styleId="Heading1">
    <w:name w:val="heading 1"/>
    <w:basedOn w:val="AOHeadings"/>
    <w:next w:val="AODocTxt"/>
    <w:link w:val="Heading1Char"/>
    <w:uiPriority w:val="9"/>
    <w:qFormat/>
    <w:rsid w:val="00575D57"/>
    <w:pPr>
      <w:keepNext/>
      <w:outlineLvl w:val="0"/>
    </w:pPr>
    <w:rPr>
      <w:rFonts w:eastAsia="Times New Roman"/>
      <w:b/>
      <w:bCs/>
      <w:caps/>
      <w:szCs w:val="28"/>
    </w:rPr>
  </w:style>
  <w:style w:type="paragraph" w:styleId="Heading2">
    <w:name w:val="heading 2"/>
    <w:basedOn w:val="AOHeadings"/>
    <w:next w:val="AODocTxt"/>
    <w:link w:val="Heading2Char"/>
    <w:uiPriority w:val="9"/>
    <w:semiHidden/>
    <w:unhideWhenUsed/>
    <w:qFormat/>
    <w:rsid w:val="00575D57"/>
    <w:pPr>
      <w:keepNext/>
      <w:outlineLvl w:val="1"/>
    </w:pPr>
    <w:rPr>
      <w:rFonts w:eastAsia="Times New Roman"/>
      <w:b/>
      <w:bCs/>
      <w:szCs w:val="26"/>
    </w:rPr>
  </w:style>
  <w:style w:type="paragraph" w:styleId="Heading3">
    <w:name w:val="heading 3"/>
    <w:basedOn w:val="AOHeadings"/>
    <w:next w:val="AODocTxt"/>
    <w:link w:val="Heading3Char"/>
    <w:uiPriority w:val="9"/>
    <w:semiHidden/>
    <w:unhideWhenUsed/>
    <w:qFormat/>
    <w:rsid w:val="00575D57"/>
    <w:pPr>
      <w:outlineLvl w:val="2"/>
    </w:pPr>
    <w:rPr>
      <w:rFonts w:eastAsia="Times New Roman"/>
      <w:bCs/>
    </w:rPr>
  </w:style>
  <w:style w:type="paragraph" w:styleId="Heading4">
    <w:name w:val="heading 4"/>
    <w:basedOn w:val="AOHeadings"/>
    <w:next w:val="AODocTxt"/>
    <w:link w:val="Heading4Char"/>
    <w:uiPriority w:val="9"/>
    <w:semiHidden/>
    <w:unhideWhenUsed/>
    <w:qFormat/>
    <w:rsid w:val="00575D57"/>
    <w:pPr>
      <w:outlineLvl w:val="3"/>
    </w:pPr>
    <w:rPr>
      <w:rFonts w:eastAsia="Times New Roman"/>
      <w:bCs/>
      <w:iCs/>
    </w:rPr>
  </w:style>
  <w:style w:type="paragraph" w:styleId="Heading5">
    <w:name w:val="heading 5"/>
    <w:basedOn w:val="AOHeadings"/>
    <w:next w:val="AODocTxt"/>
    <w:link w:val="Heading5Char"/>
    <w:uiPriority w:val="9"/>
    <w:semiHidden/>
    <w:unhideWhenUsed/>
    <w:qFormat/>
    <w:rsid w:val="00575D57"/>
    <w:pPr>
      <w:outlineLvl w:val="4"/>
    </w:pPr>
    <w:rPr>
      <w:rFonts w:eastAsia="Times New Roman"/>
    </w:rPr>
  </w:style>
  <w:style w:type="paragraph" w:styleId="Heading6">
    <w:name w:val="heading 6"/>
    <w:basedOn w:val="AOHeadings"/>
    <w:next w:val="AODocTxt"/>
    <w:link w:val="Heading6Char"/>
    <w:uiPriority w:val="9"/>
    <w:semiHidden/>
    <w:unhideWhenUsed/>
    <w:qFormat/>
    <w:rsid w:val="00575D57"/>
    <w:pPr>
      <w:outlineLvl w:val="5"/>
    </w:pPr>
    <w:rPr>
      <w:rFonts w:eastAsia="Times New Roman"/>
      <w:iCs/>
    </w:rPr>
  </w:style>
  <w:style w:type="paragraph" w:styleId="Heading7">
    <w:name w:val="heading 7"/>
    <w:basedOn w:val="AOHeadings"/>
    <w:next w:val="AODocTxt"/>
    <w:link w:val="Heading7Char"/>
    <w:uiPriority w:val="9"/>
    <w:semiHidden/>
    <w:unhideWhenUsed/>
    <w:qFormat/>
    <w:rsid w:val="00575D57"/>
    <w:pPr>
      <w:outlineLvl w:val="6"/>
    </w:pPr>
    <w:rPr>
      <w:rFonts w:eastAsia="Times New Roman"/>
      <w:iCs/>
    </w:rPr>
  </w:style>
  <w:style w:type="paragraph" w:styleId="Heading8">
    <w:name w:val="heading 8"/>
    <w:basedOn w:val="AOHeadings"/>
    <w:next w:val="AODocTxt"/>
    <w:link w:val="Heading8Char"/>
    <w:uiPriority w:val="9"/>
    <w:semiHidden/>
    <w:unhideWhenUsed/>
    <w:qFormat/>
    <w:rsid w:val="00575D57"/>
    <w:pPr>
      <w:outlineLvl w:val="7"/>
    </w:pPr>
    <w:rPr>
      <w:rFonts w:eastAsia="Times New Roman"/>
      <w:szCs w:val="20"/>
    </w:rPr>
  </w:style>
  <w:style w:type="paragraph" w:styleId="Heading9">
    <w:name w:val="heading 9"/>
    <w:basedOn w:val="AOHeadings"/>
    <w:next w:val="AODocTxt"/>
    <w:link w:val="Heading9Char"/>
    <w:uiPriority w:val="9"/>
    <w:semiHidden/>
    <w:unhideWhenUsed/>
    <w:qFormat/>
    <w:rsid w:val="00575D57"/>
    <w:pPr>
      <w:outlineLvl w:val="8"/>
    </w:pPr>
    <w:rPr>
      <w:rFonts w:eastAsia="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rsid w:val="00575D57"/>
    <w:rPr>
      <w:rFonts w:cs="Times New Roman"/>
    </w:rPr>
  </w:style>
  <w:style w:type="paragraph" w:customStyle="1" w:styleId="AOBodyTxt">
    <w:name w:val="AOBodyTxt"/>
    <w:basedOn w:val="AONormal"/>
    <w:next w:val="AODocTxt"/>
    <w:rsid w:val="00575D57"/>
    <w:pPr>
      <w:spacing w:before="240"/>
      <w:jc w:val="both"/>
    </w:pPr>
  </w:style>
  <w:style w:type="paragraph" w:customStyle="1" w:styleId="AODocTxt">
    <w:name w:val="AODocTxt"/>
    <w:basedOn w:val="AOBodyTxt"/>
    <w:link w:val="AODocTxtChar"/>
    <w:qFormat/>
    <w:rsid w:val="00575D57"/>
  </w:style>
  <w:style w:type="paragraph" w:customStyle="1" w:styleId="AODocTxtL1">
    <w:name w:val="AODocTxtL1"/>
    <w:basedOn w:val="AODocTxt"/>
    <w:rsid w:val="00575D57"/>
    <w:pPr>
      <w:ind w:left="720"/>
    </w:pPr>
  </w:style>
  <w:style w:type="paragraph" w:customStyle="1" w:styleId="AODocTxtL2">
    <w:name w:val="AODocTxtL2"/>
    <w:basedOn w:val="AODocTxt"/>
    <w:rsid w:val="00575D57"/>
    <w:pPr>
      <w:ind w:left="1440"/>
    </w:pPr>
  </w:style>
  <w:style w:type="paragraph" w:customStyle="1" w:styleId="AODocTxtL3">
    <w:name w:val="AODocTxtL3"/>
    <w:basedOn w:val="AODocTxt"/>
    <w:rsid w:val="00575D57"/>
    <w:pPr>
      <w:ind w:left="2160"/>
    </w:pPr>
  </w:style>
  <w:style w:type="paragraph" w:customStyle="1" w:styleId="AODocTxtL4">
    <w:name w:val="AODocTxtL4"/>
    <w:basedOn w:val="AODocTxt"/>
    <w:rsid w:val="00575D57"/>
    <w:pPr>
      <w:ind w:left="2880"/>
    </w:pPr>
  </w:style>
  <w:style w:type="paragraph" w:customStyle="1" w:styleId="AODocTxtL5">
    <w:name w:val="AODocTxtL5"/>
    <w:basedOn w:val="AODocTxt"/>
    <w:rsid w:val="00575D57"/>
    <w:pPr>
      <w:ind w:left="3600"/>
    </w:pPr>
  </w:style>
  <w:style w:type="paragraph" w:customStyle="1" w:styleId="AODocTxtL6">
    <w:name w:val="AODocTxtL6"/>
    <w:basedOn w:val="AODocTxt"/>
    <w:rsid w:val="00575D57"/>
    <w:pPr>
      <w:ind w:left="4320"/>
    </w:pPr>
  </w:style>
  <w:style w:type="paragraph" w:customStyle="1" w:styleId="AODocTxtL7">
    <w:name w:val="AODocTxtL7"/>
    <w:basedOn w:val="AODocTxt"/>
    <w:rsid w:val="00575D57"/>
    <w:pPr>
      <w:ind w:left="5040"/>
    </w:pPr>
  </w:style>
  <w:style w:type="paragraph" w:customStyle="1" w:styleId="AODocTxtL8">
    <w:name w:val="AODocTxtL8"/>
    <w:basedOn w:val="AODocTxt"/>
    <w:rsid w:val="00575D57"/>
    <w:pPr>
      <w:ind w:left="5760"/>
    </w:pPr>
  </w:style>
  <w:style w:type="paragraph" w:customStyle="1" w:styleId="AO1">
    <w:name w:val="AO(1)"/>
    <w:basedOn w:val="AOBodyTxt"/>
    <w:next w:val="AODocTxt"/>
    <w:rsid w:val="00575D57"/>
    <w:pPr>
      <w:numPr>
        <w:numId w:val="2"/>
      </w:numPr>
      <w:tabs>
        <w:tab w:val="clear" w:pos="720"/>
      </w:tabs>
    </w:pPr>
  </w:style>
  <w:style w:type="paragraph" w:customStyle="1" w:styleId="AOA">
    <w:name w:val="AO(A)"/>
    <w:basedOn w:val="AOBodyTxt"/>
    <w:next w:val="AODocTxt"/>
    <w:rsid w:val="00575D57"/>
    <w:pPr>
      <w:numPr>
        <w:numId w:val="3"/>
      </w:numPr>
    </w:pPr>
  </w:style>
  <w:style w:type="paragraph" w:customStyle="1" w:styleId="AOHeadings">
    <w:name w:val="AOHeadings"/>
    <w:basedOn w:val="AOBodyTxt"/>
    <w:next w:val="AODocTxt"/>
    <w:rsid w:val="00575D57"/>
  </w:style>
  <w:style w:type="paragraph" w:customStyle="1" w:styleId="AOHead1">
    <w:name w:val="AOHead1"/>
    <w:basedOn w:val="AOHeadings"/>
    <w:next w:val="AODocTxtL1"/>
    <w:rsid w:val="00575D57"/>
    <w:pPr>
      <w:keepNext/>
      <w:numPr>
        <w:numId w:val="1"/>
      </w:numPr>
      <w:outlineLvl w:val="0"/>
    </w:pPr>
    <w:rPr>
      <w:b/>
      <w:caps/>
      <w:kern w:val="28"/>
    </w:rPr>
  </w:style>
  <w:style w:type="paragraph" w:customStyle="1" w:styleId="AOHead2">
    <w:name w:val="AOHead2"/>
    <w:basedOn w:val="AOHeadings"/>
    <w:next w:val="AODocTxtL1"/>
    <w:rsid w:val="00575D57"/>
    <w:pPr>
      <w:keepNext/>
      <w:numPr>
        <w:ilvl w:val="1"/>
        <w:numId w:val="1"/>
      </w:numPr>
      <w:outlineLvl w:val="1"/>
    </w:pPr>
    <w:rPr>
      <w:b/>
    </w:rPr>
  </w:style>
  <w:style w:type="paragraph" w:customStyle="1" w:styleId="AOHead3">
    <w:name w:val="AOHead3"/>
    <w:basedOn w:val="AOHeadings"/>
    <w:next w:val="AODocTxtL2"/>
    <w:link w:val="AOHead3Char"/>
    <w:rsid w:val="00575D57"/>
    <w:pPr>
      <w:numPr>
        <w:ilvl w:val="2"/>
        <w:numId w:val="1"/>
      </w:numPr>
      <w:outlineLvl w:val="2"/>
    </w:pPr>
  </w:style>
  <w:style w:type="paragraph" w:customStyle="1" w:styleId="AOHead4">
    <w:name w:val="AOHead4"/>
    <w:basedOn w:val="AOHeadings"/>
    <w:next w:val="AODocTxtL3"/>
    <w:rsid w:val="00575D57"/>
    <w:pPr>
      <w:numPr>
        <w:ilvl w:val="3"/>
        <w:numId w:val="1"/>
      </w:numPr>
      <w:outlineLvl w:val="3"/>
    </w:pPr>
  </w:style>
  <w:style w:type="paragraph" w:customStyle="1" w:styleId="AOHead5">
    <w:name w:val="AOHead5"/>
    <w:basedOn w:val="AOHeadings"/>
    <w:next w:val="AODocTxtL4"/>
    <w:rsid w:val="00575D57"/>
    <w:pPr>
      <w:numPr>
        <w:ilvl w:val="4"/>
        <w:numId w:val="1"/>
      </w:numPr>
      <w:outlineLvl w:val="4"/>
    </w:pPr>
  </w:style>
  <w:style w:type="paragraph" w:customStyle="1" w:styleId="AOHead6">
    <w:name w:val="AOHead6"/>
    <w:basedOn w:val="AOHeadings"/>
    <w:next w:val="AODocTxtL5"/>
    <w:rsid w:val="00575D57"/>
    <w:pPr>
      <w:numPr>
        <w:ilvl w:val="5"/>
        <w:numId w:val="1"/>
      </w:numPr>
      <w:outlineLvl w:val="5"/>
    </w:pPr>
  </w:style>
  <w:style w:type="paragraph" w:customStyle="1" w:styleId="AOAltHead1">
    <w:name w:val="AOAltHead1"/>
    <w:basedOn w:val="AOHead1"/>
    <w:next w:val="AODocTxtL1"/>
    <w:rsid w:val="00575D57"/>
    <w:pPr>
      <w:keepNext w:val="0"/>
      <w:tabs>
        <w:tab w:val="clear" w:pos="720"/>
      </w:tabs>
    </w:pPr>
    <w:rPr>
      <w:b w:val="0"/>
      <w:caps w:val="0"/>
    </w:rPr>
  </w:style>
  <w:style w:type="paragraph" w:customStyle="1" w:styleId="AOAltHead2">
    <w:name w:val="AOAltHead2"/>
    <w:basedOn w:val="AOHead2"/>
    <w:next w:val="AODocTxtL1"/>
    <w:rsid w:val="00575D57"/>
    <w:pPr>
      <w:keepNext w:val="0"/>
      <w:tabs>
        <w:tab w:val="clear" w:pos="720"/>
      </w:tabs>
    </w:pPr>
    <w:rPr>
      <w:b w:val="0"/>
    </w:rPr>
  </w:style>
  <w:style w:type="paragraph" w:customStyle="1" w:styleId="AOAltHead3">
    <w:name w:val="AOAltHead3"/>
    <w:basedOn w:val="AOHead3"/>
    <w:next w:val="AODocTxtL1"/>
    <w:link w:val="AOAltHead3Char"/>
    <w:rsid w:val="00575D57"/>
  </w:style>
  <w:style w:type="paragraph" w:customStyle="1" w:styleId="AOAltHead4">
    <w:name w:val="AOAltHead4"/>
    <w:basedOn w:val="AOHead4"/>
    <w:next w:val="AODocTxtL2"/>
    <w:rsid w:val="00575D57"/>
    <w:pPr>
      <w:tabs>
        <w:tab w:val="clear" w:pos="2160"/>
      </w:tabs>
      <w:ind w:left="1440"/>
    </w:pPr>
  </w:style>
  <w:style w:type="paragraph" w:customStyle="1" w:styleId="AOAltHead5">
    <w:name w:val="AOAltHead5"/>
    <w:basedOn w:val="AOHead5"/>
    <w:next w:val="AODocTxtL3"/>
    <w:rsid w:val="00575D57"/>
    <w:pPr>
      <w:tabs>
        <w:tab w:val="clear" w:pos="2880"/>
      </w:tabs>
      <w:ind w:left="2160"/>
    </w:pPr>
  </w:style>
  <w:style w:type="paragraph" w:customStyle="1" w:styleId="AOAltHead6">
    <w:name w:val="AOAltHead6"/>
    <w:basedOn w:val="AOHead6"/>
    <w:next w:val="AODocTxtL4"/>
    <w:rsid w:val="00575D57"/>
    <w:pPr>
      <w:tabs>
        <w:tab w:val="clear" w:pos="3600"/>
      </w:tabs>
      <w:ind w:left="2880"/>
    </w:pPr>
  </w:style>
  <w:style w:type="paragraph" w:customStyle="1" w:styleId="AOHeading1">
    <w:name w:val="AOHeading1"/>
    <w:basedOn w:val="AOHeadings"/>
    <w:next w:val="AODocTxt"/>
    <w:rsid w:val="00575D57"/>
    <w:pPr>
      <w:keepNext/>
      <w:outlineLvl w:val="0"/>
    </w:pPr>
    <w:rPr>
      <w:b/>
      <w:caps/>
      <w:kern w:val="28"/>
    </w:rPr>
  </w:style>
  <w:style w:type="paragraph" w:customStyle="1" w:styleId="AOHeading2">
    <w:name w:val="AOHeading2"/>
    <w:basedOn w:val="AOHeadings"/>
    <w:next w:val="AODocTxt"/>
    <w:rsid w:val="00575D57"/>
    <w:pPr>
      <w:keepNext/>
      <w:outlineLvl w:val="1"/>
    </w:pPr>
    <w:rPr>
      <w:b/>
    </w:rPr>
  </w:style>
  <w:style w:type="paragraph" w:customStyle="1" w:styleId="AOHeading3">
    <w:name w:val="AOHeading3"/>
    <w:basedOn w:val="AOHeadings"/>
    <w:next w:val="AODocTxtL1"/>
    <w:rsid w:val="00575D57"/>
    <w:pPr>
      <w:keepNext/>
      <w:ind w:left="720"/>
      <w:outlineLvl w:val="2"/>
    </w:pPr>
    <w:rPr>
      <w:b/>
    </w:rPr>
  </w:style>
  <w:style w:type="paragraph" w:customStyle="1" w:styleId="AOHeading4">
    <w:name w:val="AOHeading4"/>
    <w:basedOn w:val="AOHeadings"/>
    <w:next w:val="AODocTxt"/>
    <w:rsid w:val="00575D57"/>
    <w:pPr>
      <w:keepNext/>
      <w:outlineLvl w:val="3"/>
    </w:pPr>
    <w:rPr>
      <w:i/>
    </w:rPr>
  </w:style>
  <w:style w:type="paragraph" w:styleId="Header">
    <w:name w:val="header"/>
    <w:basedOn w:val="Normal"/>
    <w:link w:val="HeaderChar"/>
    <w:uiPriority w:val="99"/>
    <w:unhideWhenUsed/>
    <w:rsid w:val="00575D57"/>
    <w:pPr>
      <w:tabs>
        <w:tab w:val="center" w:pos="4150"/>
        <w:tab w:val="right" w:pos="8306"/>
      </w:tabs>
    </w:pPr>
  </w:style>
  <w:style w:type="character" w:customStyle="1" w:styleId="HeaderChar">
    <w:name w:val="Header Char"/>
    <w:basedOn w:val="DefaultParagraphFont"/>
    <w:link w:val="Header"/>
    <w:uiPriority w:val="99"/>
    <w:rsid w:val="00575D57"/>
    <w:rPr>
      <w:rFonts w:cs="Times New Roman"/>
    </w:rPr>
  </w:style>
  <w:style w:type="paragraph" w:styleId="Footer">
    <w:name w:val="footer"/>
    <w:basedOn w:val="Normal"/>
    <w:link w:val="FooterChar"/>
    <w:uiPriority w:val="99"/>
    <w:unhideWhenUsed/>
    <w:rsid w:val="00575D57"/>
    <w:pPr>
      <w:tabs>
        <w:tab w:val="center" w:pos="4150"/>
        <w:tab w:val="right" w:pos="8306"/>
      </w:tabs>
    </w:pPr>
  </w:style>
  <w:style w:type="character" w:customStyle="1" w:styleId="FooterChar">
    <w:name w:val="Footer Char"/>
    <w:basedOn w:val="DefaultParagraphFont"/>
    <w:link w:val="Footer"/>
    <w:uiPriority w:val="99"/>
    <w:rsid w:val="00575D57"/>
    <w:rPr>
      <w:rFonts w:cs="Times New Roman"/>
    </w:rPr>
  </w:style>
  <w:style w:type="paragraph" w:customStyle="1" w:styleId="AOAttachments">
    <w:name w:val="AOAttachments"/>
    <w:basedOn w:val="AOBodyTxt"/>
    <w:next w:val="AODocTxt"/>
    <w:rsid w:val="00575D57"/>
    <w:pPr>
      <w:jc w:val="center"/>
    </w:pPr>
    <w:rPr>
      <w:caps/>
    </w:rPr>
  </w:style>
  <w:style w:type="paragraph" w:customStyle="1" w:styleId="AOAppTitle">
    <w:name w:val="AOAppTitle"/>
    <w:basedOn w:val="AOAttachments"/>
    <w:next w:val="AODocTxt"/>
    <w:rsid w:val="00575D57"/>
    <w:pPr>
      <w:outlineLvl w:val="1"/>
    </w:pPr>
    <w:rPr>
      <w:b/>
    </w:rPr>
  </w:style>
  <w:style w:type="paragraph" w:customStyle="1" w:styleId="AOAppPartTitle">
    <w:name w:val="AOAppPartTitle"/>
    <w:basedOn w:val="AOAppTitle"/>
    <w:next w:val="AODocTxt"/>
    <w:rsid w:val="00575D57"/>
  </w:style>
  <w:style w:type="paragraph" w:customStyle="1" w:styleId="AOAppHead">
    <w:name w:val="AOAppHead"/>
    <w:basedOn w:val="AOAttachments"/>
    <w:next w:val="AOAppTitle"/>
    <w:rsid w:val="00575D57"/>
    <w:pPr>
      <w:pageBreakBefore/>
      <w:numPr>
        <w:numId w:val="8"/>
      </w:numPr>
      <w:outlineLvl w:val="0"/>
    </w:pPr>
  </w:style>
  <w:style w:type="paragraph" w:customStyle="1" w:styleId="AOAppPartHead">
    <w:name w:val="AOAppPartHead"/>
    <w:basedOn w:val="AOAppHead"/>
    <w:next w:val="AOAppPartTitle"/>
    <w:rsid w:val="00575D57"/>
    <w:pPr>
      <w:pageBreakBefore w:val="0"/>
      <w:numPr>
        <w:ilvl w:val="1"/>
      </w:numPr>
    </w:pPr>
  </w:style>
  <w:style w:type="paragraph" w:customStyle="1" w:styleId="AOAnxTitle">
    <w:name w:val="AOAnxTitle"/>
    <w:basedOn w:val="AOAttachments"/>
    <w:next w:val="AODocTxt"/>
    <w:rsid w:val="00575D57"/>
    <w:pPr>
      <w:outlineLvl w:val="1"/>
    </w:pPr>
    <w:rPr>
      <w:b/>
    </w:rPr>
  </w:style>
  <w:style w:type="paragraph" w:customStyle="1" w:styleId="AOAnxPartTitle">
    <w:name w:val="AOAnxPartTitle"/>
    <w:basedOn w:val="AOAnxTitle"/>
    <w:next w:val="AODocTxt"/>
    <w:rsid w:val="00575D57"/>
  </w:style>
  <w:style w:type="paragraph" w:customStyle="1" w:styleId="AOAnxHead">
    <w:name w:val="AOAnxHead"/>
    <w:basedOn w:val="AOAttachments"/>
    <w:next w:val="AOAnxTitle"/>
    <w:rsid w:val="00575D57"/>
    <w:pPr>
      <w:pageBreakBefore/>
      <w:numPr>
        <w:numId w:val="9"/>
      </w:numPr>
      <w:tabs>
        <w:tab w:val="clear" w:pos="0"/>
      </w:tabs>
      <w:outlineLvl w:val="0"/>
    </w:pPr>
  </w:style>
  <w:style w:type="paragraph" w:customStyle="1" w:styleId="AOAnxPartHead">
    <w:name w:val="AOAnxPartHead"/>
    <w:basedOn w:val="AOAnxHead"/>
    <w:next w:val="AOAnxPartTitle"/>
    <w:rsid w:val="00575D57"/>
    <w:pPr>
      <w:pageBreakBefore w:val="0"/>
      <w:numPr>
        <w:ilvl w:val="1"/>
      </w:numPr>
      <w:tabs>
        <w:tab w:val="clear" w:pos="0"/>
      </w:tabs>
    </w:pPr>
  </w:style>
  <w:style w:type="paragraph" w:customStyle="1" w:styleId="AOSchTitle">
    <w:name w:val="AOSchTitle"/>
    <w:basedOn w:val="AOAttachments"/>
    <w:next w:val="AODocTxt"/>
    <w:rsid w:val="00575D57"/>
    <w:pPr>
      <w:outlineLvl w:val="1"/>
    </w:pPr>
    <w:rPr>
      <w:b/>
    </w:rPr>
  </w:style>
  <w:style w:type="paragraph" w:customStyle="1" w:styleId="AOSchPartTitle">
    <w:name w:val="AOSchPartTitle"/>
    <w:basedOn w:val="AOSchTitle"/>
    <w:next w:val="AODocTxt"/>
    <w:rsid w:val="00575D57"/>
  </w:style>
  <w:style w:type="paragraph" w:customStyle="1" w:styleId="AOSchHead">
    <w:name w:val="AOSchHead"/>
    <w:basedOn w:val="AOAttachments"/>
    <w:next w:val="AOSchTitle"/>
    <w:rsid w:val="00575D57"/>
    <w:pPr>
      <w:pageBreakBefore/>
      <w:numPr>
        <w:numId w:val="10"/>
      </w:numPr>
      <w:tabs>
        <w:tab w:val="clear" w:pos="0"/>
      </w:tabs>
      <w:outlineLvl w:val="0"/>
    </w:pPr>
  </w:style>
  <w:style w:type="paragraph" w:customStyle="1" w:styleId="AOSchPartHead">
    <w:name w:val="AOSchPartHead"/>
    <w:basedOn w:val="AOSchHead"/>
    <w:next w:val="AOSchPartTitle"/>
    <w:rsid w:val="00575D57"/>
    <w:pPr>
      <w:pageBreakBefore w:val="0"/>
      <w:numPr>
        <w:ilvl w:val="1"/>
      </w:numPr>
      <w:tabs>
        <w:tab w:val="clear" w:pos="0"/>
      </w:tabs>
    </w:pPr>
  </w:style>
  <w:style w:type="paragraph" w:customStyle="1" w:styleId="AODefHead">
    <w:name w:val="AODefHead"/>
    <w:basedOn w:val="AOBodyTxt"/>
    <w:next w:val="AODefPara"/>
    <w:rsid w:val="00575D57"/>
    <w:pPr>
      <w:numPr>
        <w:numId w:val="20"/>
      </w:numPr>
      <w:outlineLvl w:val="5"/>
    </w:pPr>
  </w:style>
  <w:style w:type="paragraph" w:customStyle="1" w:styleId="AODefPara">
    <w:name w:val="AODefPara"/>
    <w:basedOn w:val="AODefHead"/>
    <w:rsid w:val="00575D57"/>
    <w:pPr>
      <w:numPr>
        <w:ilvl w:val="1"/>
      </w:numPr>
      <w:outlineLvl w:val="6"/>
    </w:pPr>
  </w:style>
  <w:style w:type="paragraph" w:customStyle="1" w:styleId="AOBullet">
    <w:name w:val="AOBullet"/>
    <w:basedOn w:val="AOBodyTxt"/>
    <w:rsid w:val="00575D57"/>
    <w:pPr>
      <w:numPr>
        <w:numId w:val="11"/>
      </w:numPr>
      <w:tabs>
        <w:tab w:val="clear" w:pos="720"/>
      </w:tabs>
    </w:pPr>
  </w:style>
  <w:style w:type="paragraph" w:customStyle="1" w:styleId="AOBullet2">
    <w:name w:val="AOBullet2"/>
    <w:basedOn w:val="AOBullet"/>
    <w:rsid w:val="00575D57"/>
    <w:pPr>
      <w:numPr>
        <w:numId w:val="12"/>
      </w:numPr>
      <w:tabs>
        <w:tab w:val="clear" w:pos="720"/>
      </w:tabs>
      <w:spacing w:before="120"/>
    </w:pPr>
  </w:style>
  <w:style w:type="paragraph" w:customStyle="1" w:styleId="AOBullet3">
    <w:name w:val="AOBullet3"/>
    <w:basedOn w:val="AOBodyTxt"/>
    <w:rsid w:val="00575D57"/>
    <w:pPr>
      <w:numPr>
        <w:numId w:val="13"/>
      </w:numPr>
      <w:tabs>
        <w:tab w:val="clear" w:pos="720"/>
      </w:tabs>
      <w:spacing w:before="120"/>
    </w:pPr>
  </w:style>
  <w:style w:type="paragraph" w:customStyle="1" w:styleId="AOBullet4">
    <w:name w:val="AOBullet4"/>
    <w:basedOn w:val="AOBodyTxt"/>
    <w:rsid w:val="00575D57"/>
    <w:pPr>
      <w:numPr>
        <w:numId w:val="14"/>
      </w:numPr>
      <w:tabs>
        <w:tab w:val="clear" w:pos="720"/>
      </w:tabs>
      <w:spacing w:before="120"/>
    </w:pPr>
  </w:style>
  <w:style w:type="paragraph" w:customStyle="1" w:styleId="AOGenNum1">
    <w:name w:val="AOGenNum1"/>
    <w:basedOn w:val="AOBodyTxt"/>
    <w:next w:val="AOGenNum1Para"/>
    <w:rsid w:val="00575D57"/>
    <w:pPr>
      <w:keepNext/>
      <w:numPr>
        <w:numId w:val="4"/>
      </w:numPr>
    </w:pPr>
    <w:rPr>
      <w:b/>
      <w:caps/>
    </w:rPr>
  </w:style>
  <w:style w:type="paragraph" w:customStyle="1" w:styleId="AOGenNum1List">
    <w:name w:val="AOGenNum1List"/>
    <w:basedOn w:val="AOGenNum1"/>
    <w:rsid w:val="00575D57"/>
    <w:pPr>
      <w:keepNext w:val="0"/>
      <w:numPr>
        <w:ilvl w:val="2"/>
      </w:numPr>
    </w:pPr>
    <w:rPr>
      <w:b w:val="0"/>
      <w:caps w:val="0"/>
    </w:rPr>
  </w:style>
  <w:style w:type="paragraph" w:customStyle="1" w:styleId="AOGenNum1Para">
    <w:name w:val="AOGenNum1Para"/>
    <w:basedOn w:val="AOGenNum1"/>
    <w:next w:val="AOGenNum1List"/>
    <w:rsid w:val="00575D57"/>
    <w:pPr>
      <w:numPr>
        <w:ilvl w:val="1"/>
      </w:numPr>
    </w:pPr>
    <w:rPr>
      <w:caps w:val="0"/>
    </w:rPr>
  </w:style>
  <w:style w:type="paragraph" w:customStyle="1" w:styleId="AOGenNum2">
    <w:name w:val="AOGenNum2"/>
    <w:basedOn w:val="AOBodyTxt"/>
    <w:next w:val="AOGenNum2Para"/>
    <w:rsid w:val="00575D57"/>
    <w:pPr>
      <w:keepNext/>
      <w:numPr>
        <w:numId w:val="5"/>
      </w:numPr>
    </w:pPr>
    <w:rPr>
      <w:b/>
    </w:rPr>
  </w:style>
  <w:style w:type="paragraph" w:customStyle="1" w:styleId="AOGenNum2List">
    <w:name w:val="AOGenNum2List"/>
    <w:basedOn w:val="AOGenNum2"/>
    <w:rsid w:val="00575D57"/>
    <w:pPr>
      <w:keepNext w:val="0"/>
      <w:numPr>
        <w:ilvl w:val="2"/>
      </w:numPr>
    </w:pPr>
    <w:rPr>
      <w:b w:val="0"/>
    </w:rPr>
  </w:style>
  <w:style w:type="paragraph" w:customStyle="1" w:styleId="AOGenNum2Para">
    <w:name w:val="AOGenNum2Para"/>
    <w:basedOn w:val="AOGenNum2"/>
    <w:next w:val="AOGenNum2List"/>
    <w:rsid w:val="00575D57"/>
    <w:pPr>
      <w:keepNext w:val="0"/>
      <w:numPr>
        <w:ilvl w:val="1"/>
      </w:numPr>
    </w:pPr>
    <w:rPr>
      <w:b w:val="0"/>
    </w:rPr>
  </w:style>
  <w:style w:type="paragraph" w:customStyle="1" w:styleId="AOGenNum3">
    <w:name w:val="AOGenNum3"/>
    <w:basedOn w:val="AOBodyTxt"/>
    <w:next w:val="AOGenNum3List"/>
    <w:rsid w:val="00575D57"/>
    <w:pPr>
      <w:numPr>
        <w:numId w:val="6"/>
      </w:numPr>
    </w:pPr>
  </w:style>
  <w:style w:type="paragraph" w:customStyle="1" w:styleId="AOGenNum3List">
    <w:name w:val="AOGenNum3List"/>
    <w:basedOn w:val="AOGenNum3"/>
    <w:rsid w:val="00575D57"/>
    <w:pPr>
      <w:numPr>
        <w:ilvl w:val="1"/>
      </w:numPr>
    </w:pPr>
  </w:style>
  <w:style w:type="paragraph" w:customStyle="1" w:styleId="AOTitle">
    <w:name w:val="AOTitle"/>
    <w:basedOn w:val="AOHeadings"/>
    <w:next w:val="AODocTxt"/>
    <w:rsid w:val="00575D57"/>
    <w:pPr>
      <w:jc w:val="center"/>
    </w:pPr>
    <w:rPr>
      <w:b/>
      <w:caps/>
    </w:rPr>
  </w:style>
  <w:style w:type="paragraph" w:customStyle="1" w:styleId="AOTOCHeading">
    <w:name w:val="AOTOCHeading"/>
    <w:basedOn w:val="AOHeadings"/>
    <w:next w:val="AODocTxt"/>
    <w:rsid w:val="00575D57"/>
    <w:pPr>
      <w:tabs>
        <w:tab w:val="right" w:pos="9609"/>
      </w:tabs>
      <w:spacing w:after="240"/>
    </w:pPr>
    <w:rPr>
      <w:b/>
    </w:rPr>
  </w:style>
  <w:style w:type="paragraph" w:customStyle="1" w:styleId="AOTOCs">
    <w:name w:val="AOTOCs"/>
    <w:basedOn w:val="AONormal"/>
    <w:next w:val="TOC1"/>
    <w:rsid w:val="00575D57"/>
    <w:pPr>
      <w:tabs>
        <w:tab w:val="right" w:leader="dot" w:pos="9638"/>
      </w:tabs>
      <w:jc w:val="both"/>
    </w:pPr>
  </w:style>
  <w:style w:type="paragraph" w:styleId="TOC1">
    <w:name w:val="toc 1"/>
    <w:basedOn w:val="AOTOCs"/>
    <w:next w:val="AONormal"/>
    <w:autoRedefine/>
    <w:uiPriority w:val="39"/>
    <w:unhideWhenUsed/>
    <w:rsid w:val="00576875"/>
    <w:pPr>
      <w:tabs>
        <w:tab w:val="left" w:pos="720"/>
      </w:tabs>
      <w:ind w:left="720" w:hanging="720"/>
    </w:pPr>
  </w:style>
  <w:style w:type="paragraph" w:customStyle="1" w:styleId="AOTOC1">
    <w:name w:val="AOTOC1"/>
    <w:basedOn w:val="AOTOCs"/>
    <w:rsid w:val="00575D57"/>
    <w:pPr>
      <w:tabs>
        <w:tab w:val="left" w:pos="720"/>
      </w:tabs>
    </w:pPr>
    <w:rPr>
      <w:b/>
      <w:caps/>
    </w:rPr>
  </w:style>
  <w:style w:type="paragraph" w:customStyle="1" w:styleId="AOTOC2">
    <w:name w:val="AOTOC2"/>
    <w:basedOn w:val="AOTOCs"/>
    <w:rsid w:val="00575D57"/>
    <w:pPr>
      <w:tabs>
        <w:tab w:val="left" w:pos="720"/>
      </w:tabs>
    </w:pPr>
  </w:style>
  <w:style w:type="paragraph" w:customStyle="1" w:styleId="AOTOC3">
    <w:name w:val="AOTOC3"/>
    <w:basedOn w:val="AOTOCs"/>
    <w:rsid w:val="00575D57"/>
    <w:pPr>
      <w:ind w:left="720"/>
    </w:pPr>
    <w:rPr>
      <w:b/>
    </w:rPr>
  </w:style>
  <w:style w:type="paragraph" w:customStyle="1" w:styleId="AOTOC4">
    <w:name w:val="AOTOC4"/>
    <w:basedOn w:val="AOTOCs"/>
    <w:rsid w:val="00575D57"/>
    <w:pPr>
      <w:ind w:left="720"/>
    </w:pPr>
  </w:style>
  <w:style w:type="paragraph" w:customStyle="1" w:styleId="AOTOC5">
    <w:name w:val="AOTOC5"/>
    <w:basedOn w:val="AOTOCs"/>
    <w:rsid w:val="00575D57"/>
    <w:pPr>
      <w:ind w:left="720"/>
    </w:pPr>
    <w:rPr>
      <w:i/>
    </w:rPr>
  </w:style>
  <w:style w:type="paragraph" w:styleId="TOC2">
    <w:name w:val="toc 2"/>
    <w:basedOn w:val="AOTOCs"/>
    <w:next w:val="AONormal"/>
    <w:autoRedefine/>
    <w:uiPriority w:val="39"/>
    <w:unhideWhenUsed/>
    <w:rsid w:val="00575D57"/>
    <w:pPr>
      <w:tabs>
        <w:tab w:val="left" w:pos="1797"/>
      </w:tabs>
      <w:ind w:left="1797" w:right="720" w:hanging="1077"/>
    </w:pPr>
  </w:style>
  <w:style w:type="paragraph" w:styleId="TOC3">
    <w:name w:val="toc 3"/>
    <w:basedOn w:val="AOTOCs"/>
    <w:next w:val="AONormal"/>
    <w:autoRedefine/>
    <w:uiPriority w:val="39"/>
    <w:unhideWhenUsed/>
    <w:rsid w:val="00B52919"/>
    <w:pPr>
      <w:spacing w:line="240" w:lineRule="auto"/>
      <w:ind w:left="720" w:right="720"/>
      <w:outlineLvl w:val="6"/>
    </w:pPr>
    <w:rPr>
      <w:rFonts w:asciiTheme="minorHAnsi" w:hAnsiTheme="minorHAnsi"/>
      <w:b/>
      <w:bCs/>
      <w:lang w:val="en-US"/>
    </w:rPr>
  </w:style>
  <w:style w:type="paragraph" w:styleId="TOC4">
    <w:name w:val="toc 4"/>
    <w:basedOn w:val="AOTOCs"/>
    <w:next w:val="AONormal"/>
    <w:autoRedefine/>
    <w:uiPriority w:val="39"/>
    <w:unhideWhenUsed/>
    <w:rsid w:val="00575D57"/>
    <w:pPr>
      <w:numPr>
        <w:ilvl w:val="1"/>
        <w:numId w:val="15"/>
      </w:numPr>
      <w:tabs>
        <w:tab w:val="left" w:pos="1797"/>
      </w:tabs>
      <w:ind w:right="720"/>
    </w:pPr>
  </w:style>
  <w:style w:type="paragraph" w:styleId="TOC5">
    <w:name w:val="toc 5"/>
    <w:basedOn w:val="AOTOCs"/>
    <w:next w:val="AONormal"/>
    <w:autoRedefine/>
    <w:uiPriority w:val="39"/>
    <w:unhideWhenUsed/>
    <w:rsid w:val="00575D57"/>
    <w:pPr>
      <w:spacing w:before="240"/>
    </w:pPr>
  </w:style>
  <w:style w:type="paragraph" w:styleId="TOC6">
    <w:name w:val="toc 6"/>
    <w:basedOn w:val="AOTOCs"/>
    <w:next w:val="AONormal"/>
    <w:autoRedefine/>
    <w:uiPriority w:val="39"/>
    <w:unhideWhenUsed/>
    <w:rsid w:val="00575D57"/>
    <w:pPr>
      <w:numPr>
        <w:numId w:val="16"/>
      </w:numPr>
      <w:ind w:right="720"/>
    </w:pPr>
  </w:style>
  <w:style w:type="paragraph" w:styleId="TOC7">
    <w:name w:val="toc 7"/>
    <w:basedOn w:val="AOTOCs"/>
    <w:next w:val="AONormal"/>
    <w:autoRedefine/>
    <w:uiPriority w:val="39"/>
    <w:unhideWhenUsed/>
    <w:rsid w:val="00575D57"/>
    <w:pPr>
      <w:numPr>
        <w:ilvl w:val="1"/>
        <w:numId w:val="16"/>
      </w:numPr>
      <w:tabs>
        <w:tab w:val="left" w:pos="1797"/>
      </w:tabs>
      <w:ind w:right="720"/>
    </w:pPr>
  </w:style>
  <w:style w:type="paragraph" w:styleId="TOC8">
    <w:name w:val="toc 8"/>
    <w:basedOn w:val="AOTOCs"/>
    <w:next w:val="AONormal"/>
    <w:autoRedefine/>
    <w:uiPriority w:val="39"/>
    <w:unhideWhenUsed/>
    <w:rsid w:val="00575D57"/>
    <w:pPr>
      <w:numPr>
        <w:numId w:val="17"/>
      </w:numPr>
      <w:ind w:right="720"/>
    </w:pPr>
  </w:style>
  <w:style w:type="paragraph" w:styleId="TOC9">
    <w:name w:val="toc 9"/>
    <w:basedOn w:val="AOTOCs"/>
    <w:next w:val="AONormal"/>
    <w:autoRedefine/>
    <w:uiPriority w:val="39"/>
    <w:unhideWhenUsed/>
    <w:rsid w:val="00575D57"/>
    <w:pPr>
      <w:numPr>
        <w:ilvl w:val="1"/>
        <w:numId w:val="17"/>
      </w:numPr>
      <w:tabs>
        <w:tab w:val="left" w:pos="1797"/>
      </w:tabs>
      <w:ind w:right="720"/>
    </w:pPr>
  </w:style>
  <w:style w:type="paragraph" w:styleId="FootnoteText">
    <w:name w:val="footnote text"/>
    <w:basedOn w:val="AONormal"/>
    <w:link w:val="FootnoteTextChar"/>
    <w:unhideWhenUsed/>
    <w:rsid w:val="00575D57"/>
    <w:pPr>
      <w:spacing w:line="240" w:lineRule="auto"/>
      <w:ind w:left="720" w:hanging="720"/>
      <w:jc w:val="both"/>
    </w:pPr>
    <w:rPr>
      <w:sz w:val="16"/>
      <w:szCs w:val="20"/>
    </w:rPr>
  </w:style>
  <w:style w:type="character" w:customStyle="1" w:styleId="FootnoteTextChar">
    <w:name w:val="Footnote Text Char"/>
    <w:basedOn w:val="DefaultParagraphFont"/>
    <w:link w:val="FootnoteText"/>
    <w:rsid w:val="00575D57"/>
    <w:rPr>
      <w:rFonts w:cs="Times New Roman"/>
      <w:sz w:val="16"/>
      <w:szCs w:val="20"/>
    </w:rPr>
  </w:style>
  <w:style w:type="paragraph" w:customStyle="1" w:styleId="AOFPBP">
    <w:name w:val="AOFPBP"/>
    <w:basedOn w:val="AONormal"/>
    <w:next w:val="AOFPTxt"/>
    <w:rsid w:val="00575D57"/>
    <w:pPr>
      <w:jc w:val="center"/>
    </w:pPr>
  </w:style>
  <w:style w:type="paragraph" w:customStyle="1" w:styleId="AOFPTxt">
    <w:name w:val="AOFPTxt"/>
    <w:basedOn w:val="AOFPBP"/>
    <w:rsid w:val="00575D57"/>
    <w:rPr>
      <w:b/>
    </w:rPr>
  </w:style>
  <w:style w:type="paragraph" w:customStyle="1" w:styleId="AOBPTitle">
    <w:name w:val="AOBPTitle"/>
    <w:basedOn w:val="AOFPBP"/>
    <w:rsid w:val="00575D57"/>
    <w:rPr>
      <w:b/>
      <w:caps/>
    </w:rPr>
  </w:style>
  <w:style w:type="paragraph" w:customStyle="1" w:styleId="AOBPTxtC">
    <w:name w:val="AOBPTxtC"/>
    <w:basedOn w:val="AOFPBP"/>
    <w:rsid w:val="00575D57"/>
  </w:style>
  <w:style w:type="paragraph" w:customStyle="1" w:styleId="AOBPTxtL">
    <w:name w:val="AOBPTxtL"/>
    <w:basedOn w:val="AOFPBP"/>
    <w:rsid w:val="00575D57"/>
    <w:pPr>
      <w:jc w:val="left"/>
    </w:pPr>
  </w:style>
  <w:style w:type="paragraph" w:customStyle="1" w:styleId="AOBPTxtR">
    <w:name w:val="AOBPTxtR"/>
    <w:basedOn w:val="AOFPBP"/>
    <w:rsid w:val="00575D57"/>
    <w:pPr>
      <w:jc w:val="right"/>
    </w:pPr>
  </w:style>
  <w:style w:type="paragraph" w:customStyle="1" w:styleId="AOLocation">
    <w:name w:val="AOLocation"/>
    <w:basedOn w:val="AOFPBP"/>
    <w:rsid w:val="00575D57"/>
    <w:pPr>
      <w:spacing w:before="160"/>
    </w:pPr>
    <w:rPr>
      <w:b/>
      <w:caps/>
    </w:rPr>
  </w:style>
  <w:style w:type="paragraph" w:customStyle="1" w:styleId="AOFPTxtCaps">
    <w:name w:val="AOFPTxtCaps"/>
    <w:basedOn w:val="AOFPTxt"/>
    <w:rsid w:val="00575D57"/>
    <w:rPr>
      <w:caps/>
    </w:rPr>
  </w:style>
  <w:style w:type="paragraph" w:customStyle="1" w:styleId="AOFPTitle">
    <w:name w:val="AOFPTitle"/>
    <w:basedOn w:val="AOFPTxt"/>
    <w:rsid w:val="00575D57"/>
    <w:rPr>
      <w:caps/>
      <w:sz w:val="32"/>
    </w:rPr>
  </w:style>
  <w:style w:type="paragraph" w:customStyle="1" w:styleId="AOFPDate">
    <w:name w:val="AOFPDate"/>
    <w:basedOn w:val="AOFPTxt"/>
    <w:rsid w:val="00575D57"/>
    <w:rPr>
      <w:caps/>
    </w:rPr>
  </w:style>
  <w:style w:type="paragraph" w:customStyle="1" w:styleId="AOFPCopyright">
    <w:name w:val="AOFPCopyright"/>
    <w:basedOn w:val="AOFPTxt"/>
    <w:rsid w:val="00575D57"/>
    <w:pPr>
      <w:jc w:val="left"/>
    </w:pPr>
    <w:rPr>
      <w:caps/>
    </w:rPr>
  </w:style>
  <w:style w:type="paragraph" w:customStyle="1" w:styleId="AOHeading5">
    <w:name w:val="AOHeading5"/>
    <w:basedOn w:val="AOHeadings"/>
    <w:next w:val="AODocTxtL1"/>
    <w:rsid w:val="00575D57"/>
    <w:pPr>
      <w:keepNext/>
      <w:ind w:left="720"/>
      <w:outlineLvl w:val="4"/>
    </w:pPr>
    <w:rPr>
      <w:i/>
    </w:rPr>
  </w:style>
  <w:style w:type="paragraph" w:customStyle="1" w:styleId="AOHeading6">
    <w:name w:val="AOHeading6"/>
    <w:basedOn w:val="AOHeadings"/>
    <w:next w:val="AODocTxt"/>
    <w:rsid w:val="00575D57"/>
    <w:pPr>
      <w:keepNext/>
      <w:outlineLvl w:val="5"/>
    </w:pPr>
    <w:rPr>
      <w:b/>
      <w:i/>
    </w:rPr>
  </w:style>
  <w:style w:type="paragraph" w:customStyle="1" w:styleId="AOHeading7">
    <w:name w:val="AOHeading7"/>
    <w:basedOn w:val="AOHeadings"/>
    <w:next w:val="AODocTxtL1"/>
    <w:rsid w:val="00575D57"/>
    <w:pPr>
      <w:keepNext/>
      <w:ind w:left="720"/>
      <w:outlineLvl w:val="6"/>
    </w:pPr>
    <w:rPr>
      <w:b/>
      <w:i/>
    </w:rPr>
  </w:style>
  <w:style w:type="paragraph" w:customStyle="1" w:styleId="AONormal10">
    <w:name w:val="AONormal10"/>
    <w:basedOn w:val="AONormal"/>
    <w:rsid w:val="00575D57"/>
    <w:rPr>
      <w:sz w:val="20"/>
    </w:rPr>
  </w:style>
  <w:style w:type="paragraph" w:customStyle="1" w:styleId="AONormal8L">
    <w:name w:val="AONormal8L"/>
    <w:basedOn w:val="AONormal"/>
    <w:rsid w:val="00575D57"/>
    <w:pPr>
      <w:spacing w:line="220" w:lineRule="atLeast"/>
    </w:pPr>
    <w:rPr>
      <w:rFonts w:ascii="Arial" w:hAnsi="Arial" w:cs="Arial"/>
      <w:sz w:val="16"/>
    </w:rPr>
  </w:style>
  <w:style w:type="paragraph" w:customStyle="1" w:styleId="AONormal8LBold">
    <w:name w:val="AONormal8LBold"/>
    <w:basedOn w:val="AONormal8L"/>
    <w:rsid w:val="00575D57"/>
    <w:rPr>
      <w:b/>
    </w:rPr>
  </w:style>
  <w:style w:type="paragraph" w:customStyle="1" w:styleId="AONormal8C">
    <w:name w:val="AONormal8C"/>
    <w:basedOn w:val="AONormal8L"/>
    <w:rsid w:val="00575D57"/>
    <w:pPr>
      <w:jc w:val="center"/>
    </w:pPr>
  </w:style>
  <w:style w:type="paragraph" w:customStyle="1" w:styleId="AONormal8R">
    <w:name w:val="AONormal8R"/>
    <w:basedOn w:val="AONormal8L"/>
    <w:rsid w:val="00575D57"/>
    <w:pPr>
      <w:jc w:val="right"/>
    </w:pPr>
  </w:style>
  <w:style w:type="paragraph" w:customStyle="1" w:styleId="AONormalBold">
    <w:name w:val="AONormalBold"/>
    <w:basedOn w:val="AONormal"/>
    <w:rsid w:val="00575D57"/>
    <w:rPr>
      <w:b/>
    </w:rPr>
  </w:style>
  <w:style w:type="paragraph" w:customStyle="1" w:styleId="AONormal6L">
    <w:name w:val="AONormal6L"/>
    <w:basedOn w:val="AONormal8L"/>
    <w:rsid w:val="00575D57"/>
    <w:pPr>
      <w:spacing w:line="160" w:lineRule="atLeast"/>
      <w:jc w:val="both"/>
    </w:pPr>
    <w:rPr>
      <w:sz w:val="12"/>
    </w:rPr>
  </w:style>
  <w:style w:type="paragraph" w:customStyle="1" w:styleId="AONormal6C">
    <w:name w:val="AONormal6C"/>
    <w:basedOn w:val="AONormal6L"/>
    <w:rsid w:val="00575D57"/>
    <w:pPr>
      <w:jc w:val="center"/>
    </w:pPr>
  </w:style>
  <w:style w:type="paragraph" w:customStyle="1" w:styleId="AONormal6R">
    <w:name w:val="AONormal6R"/>
    <w:basedOn w:val="AONormal6L"/>
    <w:rsid w:val="00575D57"/>
    <w:pPr>
      <w:jc w:val="right"/>
    </w:pPr>
  </w:style>
  <w:style w:type="paragraph" w:customStyle="1" w:styleId="AOTitle18">
    <w:name w:val="AOTitle18"/>
    <w:basedOn w:val="AONormal"/>
    <w:rsid w:val="00575D57"/>
    <w:rPr>
      <w:b/>
      <w:sz w:val="36"/>
    </w:rPr>
  </w:style>
  <w:style w:type="paragraph" w:customStyle="1" w:styleId="AOSignatory">
    <w:name w:val="AOSignatory"/>
    <w:basedOn w:val="AOBodyTxt"/>
    <w:next w:val="AODocTxt"/>
    <w:rsid w:val="00575D57"/>
    <w:pPr>
      <w:pageBreakBefore/>
      <w:spacing w:after="240"/>
      <w:jc w:val="center"/>
    </w:pPr>
    <w:rPr>
      <w:b/>
      <w:caps/>
    </w:rPr>
  </w:style>
  <w:style w:type="paragraph" w:customStyle="1" w:styleId="AOTOCTitle">
    <w:name w:val="AOTOCTitle"/>
    <w:basedOn w:val="AOHeadings"/>
    <w:next w:val="AOTOCHeading"/>
    <w:rsid w:val="00575D57"/>
    <w:pPr>
      <w:jc w:val="center"/>
    </w:pPr>
    <w:rPr>
      <w:b/>
      <w:caps/>
    </w:rPr>
  </w:style>
  <w:style w:type="paragraph" w:customStyle="1" w:styleId="AOHidden">
    <w:name w:val="AOHidden"/>
    <w:basedOn w:val="AONormal"/>
    <w:rsid w:val="00575D57"/>
    <w:pPr>
      <w:spacing w:before="240"/>
      <w:jc w:val="both"/>
    </w:pPr>
    <w:rPr>
      <w:vanish/>
    </w:rPr>
  </w:style>
  <w:style w:type="paragraph" w:styleId="CommentText">
    <w:name w:val="annotation text"/>
    <w:basedOn w:val="AONormal"/>
    <w:link w:val="CommentTextChar"/>
    <w:uiPriority w:val="99"/>
    <w:semiHidden/>
    <w:unhideWhenUsed/>
    <w:rsid w:val="00575D57"/>
    <w:pPr>
      <w:spacing w:line="240" w:lineRule="auto"/>
    </w:pPr>
    <w:rPr>
      <w:sz w:val="16"/>
      <w:szCs w:val="20"/>
    </w:rPr>
  </w:style>
  <w:style w:type="character" w:customStyle="1" w:styleId="CommentTextChar">
    <w:name w:val="Comment Text Char"/>
    <w:basedOn w:val="DefaultParagraphFont"/>
    <w:link w:val="CommentText"/>
    <w:uiPriority w:val="99"/>
    <w:semiHidden/>
    <w:rsid w:val="00575D57"/>
    <w:rPr>
      <w:rFonts w:cs="Times New Roman"/>
      <w:sz w:val="16"/>
      <w:szCs w:val="20"/>
    </w:rPr>
  </w:style>
  <w:style w:type="paragraph" w:styleId="EndnoteText">
    <w:name w:val="endnote text"/>
    <w:basedOn w:val="AONormal"/>
    <w:link w:val="EndnoteTextChar"/>
    <w:uiPriority w:val="99"/>
    <w:semiHidden/>
    <w:unhideWhenUsed/>
    <w:rsid w:val="00575D57"/>
    <w:pPr>
      <w:spacing w:line="240" w:lineRule="auto"/>
      <w:ind w:left="720" w:hanging="720"/>
      <w:jc w:val="both"/>
    </w:pPr>
    <w:rPr>
      <w:sz w:val="16"/>
      <w:szCs w:val="20"/>
    </w:rPr>
  </w:style>
  <w:style w:type="character" w:customStyle="1" w:styleId="EndnoteTextChar">
    <w:name w:val="Endnote Text Char"/>
    <w:basedOn w:val="DefaultParagraphFont"/>
    <w:link w:val="EndnoteText"/>
    <w:uiPriority w:val="99"/>
    <w:semiHidden/>
    <w:rsid w:val="00575D57"/>
    <w:rPr>
      <w:rFonts w:cs="Times New Roman"/>
      <w:sz w:val="16"/>
      <w:szCs w:val="20"/>
    </w:rPr>
  </w:style>
  <w:style w:type="character" w:customStyle="1" w:styleId="Heading1Char">
    <w:name w:val="Heading 1 Char"/>
    <w:basedOn w:val="DefaultParagraphFont"/>
    <w:link w:val="Heading1"/>
    <w:uiPriority w:val="9"/>
    <w:rsid w:val="00575D57"/>
    <w:rPr>
      <w:rFonts w:eastAsia="Times New Roman" w:cs="Times New Roman"/>
      <w:b/>
      <w:bCs/>
      <w:caps/>
      <w:szCs w:val="28"/>
    </w:rPr>
  </w:style>
  <w:style w:type="character" w:customStyle="1" w:styleId="Heading2Char">
    <w:name w:val="Heading 2 Char"/>
    <w:basedOn w:val="DefaultParagraphFont"/>
    <w:link w:val="Heading2"/>
    <w:uiPriority w:val="9"/>
    <w:semiHidden/>
    <w:rsid w:val="00575D57"/>
    <w:rPr>
      <w:rFonts w:eastAsia="Times New Roman" w:cs="Times New Roman"/>
      <w:b/>
      <w:bCs/>
      <w:szCs w:val="26"/>
    </w:rPr>
  </w:style>
  <w:style w:type="character" w:customStyle="1" w:styleId="Heading3Char">
    <w:name w:val="Heading 3 Char"/>
    <w:basedOn w:val="DefaultParagraphFont"/>
    <w:link w:val="Heading3"/>
    <w:uiPriority w:val="9"/>
    <w:semiHidden/>
    <w:rsid w:val="00575D57"/>
    <w:rPr>
      <w:rFonts w:eastAsia="Times New Roman" w:cs="Times New Roman"/>
      <w:bCs/>
    </w:rPr>
  </w:style>
  <w:style w:type="character" w:customStyle="1" w:styleId="Heading4Char">
    <w:name w:val="Heading 4 Char"/>
    <w:basedOn w:val="DefaultParagraphFont"/>
    <w:link w:val="Heading4"/>
    <w:uiPriority w:val="9"/>
    <w:semiHidden/>
    <w:rsid w:val="00575D57"/>
    <w:rPr>
      <w:rFonts w:eastAsia="Times New Roman" w:cs="Times New Roman"/>
      <w:bCs/>
      <w:iCs/>
    </w:rPr>
  </w:style>
  <w:style w:type="character" w:customStyle="1" w:styleId="Heading5Char">
    <w:name w:val="Heading 5 Char"/>
    <w:basedOn w:val="DefaultParagraphFont"/>
    <w:link w:val="Heading5"/>
    <w:uiPriority w:val="9"/>
    <w:semiHidden/>
    <w:rsid w:val="00575D57"/>
    <w:rPr>
      <w:rFonts w:eastAsia="Times New Roman" w:cs="Times New Roman"/>
    </w:rPr>
  </w:style>
  <w:style w:type="character" w:customStyle="1" w:styleId="Heading6Char">
    <w:name w:val="Heading 6 Char"/>
    <w:basedOn w:val="DefaultParagraphFont"/>
    <w:link w:val="Heading6"/>
    <w:uiPriority w:val="9"/>
    <w:semiHidden/>
    <w:rsid w:val="00575D57"/>
    <w:rPr>
      <w:rFonts w:eastAsia="Times New Roman" w:cs="Times New Roman"/>
      <w:iCs/>
    </w:rPr>
  </w:style>
  <w:style w:type="character" w:customStyle="1" w:styleId="Heading7Char">
    <w:name w:val="Heading 7 Char"/>
    <w:basedOn w:val="DefaultParagraphFont"/>
    <w:link w:val="Heading7"/>
    <w:uiPriority w:val="9"/>
    <w:semiHidden/>
    <w:rsid w:val="00575D57"/>
    <w:rPr>
      <w:rFonts w:eastAsia="Times New Roman" w:cs="Times New Roman"/>
      <w:iCs/>
    </w:rPr>
  </w:style>
  <w:style w:type="character" w:customStyle="1" w:styleId="Heading8Char">
    <w:name w:val="Heading 8 Char"/>
    <w:basedOn w:val="DefaultParagraphFont"/>
    <w:link w:val="Heading8"/>
    <w:uiPriority w:val="9"/>
    <w:semiHidden/>
    <w:rsid w:val="00575D57"/>
    <w:rPr>
      <w:rFonts w:eastAsia="Times New Roman" w:cs="Times New Roman"/>
      <w:szCs w:val="20"/>
    </w:rPr>
  </w:style>
  <w:style w:type="character" w:customStyle="1" w:styleId="Heading9Char">
    <w:name w:val="Heading 9 Char"/>
    <w:basedOn w:val="DefaultParagraphFont"/>
    <w:link w:val="Heading9"/>
    <w:uiPriority w:val="9"/>
    <w:semiHidden/>
    <w:rsid w:val="00575D57"/>
    <w:rPr>
      <w:rFonts w:eastAsia="Times New Roman" w:cs="Times New Roman"/>
      <w:iCs/>
      <w:szCs w:val="20"/>
    </w:rPr>
  </w:style>
  <w:style w:type="paragraph" w:styleId="TOAHeading">
    <w:name w:val="toa heading"/>
    <w:basedOn w:val="AONormal"/>
    <w:next w:val="TableofAuthorities"/>
    <w:uiPriority w:val="99"/>
    <w:semiHidden/>
    <w:unhideWhenUsed/>
    <w:rsid w:val="00575D57"/>
    <w:pPr>
      <w:tabs>
        <w:tab w:val="right" w:leader="dot" w:pos="9490"/>
      </w:tabs>
      <w:spacing w:before="240" w:after="120" w:line="240" w:lineRule="auto"/>
    </w:pPr>
    <w:rPr>
      <w:rFonts w:eastAsia="Times New Roman"/>
      <w:b/>
      <w:bCs/>
      <w:szCs w:val="24"/>
    </w:rPr>
  </w:style>
  <w:style w:type="paragraph" w:styleId="TableofAuthorities">
    <w:name w:val="table of authorities"/>
    <w:basedOn w:val="AONormal"/>
    <w:uiPriority w:val="99"/>
    <w:semiHidden/>
    <w:unhideWhenUsed/>
    <w:rsid w:val="00575D57"/>
    <w:pPr>
      <w:tabs>
        <w:tab w:val="right" w:leader="dot" w:pos="9490"/>
      </w:tabs>
      <w:spacing w:before="240" w:line="240" w:lineRule="auto"/>
      <w:ind w:left="720" w:hanging="720"/>
    </w:pPr>
  </w:style>
  <w:style w:type="paragraph" w:styleId="EnvelopeAddress">
    <w:name w:val="envelope address"/>
    <w:basedOn w:val="Normal"/>
    <w:uiPriority w:val="99"/>
    <w:semiHidden/>
    <w:rsid w:val="00575D57"/>
    <w:pPr>
      <w:ind w:left="2880"/>
    </w:pPr>
    <w:rPr>
      <w:rFonts w:eastAsia="Times New Roman"/>
      <w:szCs w:val="24"/>
    </w:rPr>
  </w:style>
  <w:style w:type="paragraph" w:styleId="EnvelopeReturn">
    <w:name w:val="envelope return"/>
    <w:basedOn w:val="Normal"/>
    <w:uiPriority w:val="99"/>
    <w:semiHidden/>
    <w:unhideWhenUsed/>
    <w:rsid w:val="00575D57"/>
    <w:rPr>
      <w:rFonts w:eastAsia="Times New Roman"/>
      <w:sz w:val="20"/>
      <w:szCs w:val="20"/>
    </w:rPr>
  </w:style>
  <w:style w:type="paragraph" w:customStyle="1" w:styleId="AOListNumber">
    <w:name w:val="AOListNumber"/>
    <w:basedOn w:val="AOBodyTxt"/>
    <w:rsid w:val="00575D57"/>
    <w:pPr>
      <w:numPr>
        <w:numId w:val="18"/>
      </w:numPr>
    </w:pPr>
  </w:style>
  <w:style w:type="character" w:styleId="PlaceholderText">
    <w:name w:val="Placeholder Text"/>
    <w:basedOn w:val="DefaultParagraphFont"/>
    <w:uiPriority w:val="99"/>
    <w:semiHidden/>
    <w:rsid w:val="00575D57"/>
    <w:rPr>
      <w:color w:val="808080"/>
    </w:rPr>
  </w:style>
  <w:style w:type="paragraph" w:styleId="BalloonText">
    <w:name w:val="Balloon Text"/>
    <w:basedOn w:val="Normal"/>
    <w:link w:val="BalloonTextChar"/>
    <w:uiPriority w:val="99"/>
    <w:semiHidden/>
    <w:unhideWhenUsed/>
    <w:rsid w:val="00575D57"/>
    <w:rPr>
      <w:rFonts w:ascii="Tahoma" w:hAnsi="Tahoma" w:cs="Tahoma"/>
      <w:sz w:val="16"/>
      <w:szCs w:val="16"/>
    </w:rPr>
  </w:style>
  <w:style w:type="character" w:customStyle="1" w:styleId="BalloonTextChar">
    <w:name w:val="Balloon Text Char"/>
    <w:basedOn w:val="DefaultParagraphFont"/>
    <w:link w:val="BalloonText"/>
    <w:uiPriority w:val="99"/>
    <w:semiHidden/>
    <w:rsid w:val="00575D57"/>
    <w:rPr>
      <w:rFonts w:ascii="Tahoma" w:hAnsi="Tahoma" w:cs="Tahoma"/>
      <w:sz w:val="16"/>
      <w:szCs w:val="16"/>
    </w:rPr>
  </w:style>
  <w:style w:type="table" w:styleId="TableGrid">
    <w:name w:val="Table Grid"/>
    <w:basedOn w:val="TableNormal"/>
    <w:uiPriority w:val="59"/>
    <w:rsid w:val="00575D5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nhideWhenUsed/>
    <w:rsid w:val="00575D57"/>
    <w:rPr>
      <w:vertAlign w:val="superscript"/>
    </w:rPr>
  </w:style>
  <w:style w:type="character" w:styleId="BookTitle">
    <w:name w:val="Book Title"/>
    <w:basedOn w:val="DefaultParagraphFont"/>
    <w:uiPriority w:val="33"/>
    <w:rsid w:val="00575D57"/>
    <w:rPr>
      <w:b/>
      <w:bCs/>
      <w:smallCaps/>
      <w:spacing w:val="5"/>
    </w:rPr>
  </w:style>
  <w:style w:type="character" w:styleId="Emphasis">
    <w:name w:val="Emphasis"/>
    <w:basedOn w:val="DefaultParagraphFont"/>
    <w:uiPriority w:val="20"/>
    <w:qFormat/>
    <w:rsid w:val="00575D57"/>
    <w:rPr>
      <w:i/>
      <w:iCs/>
    </w:rPr>
  </w:style>
  <w:style w:type="character" w:styleId="IntenseEmphasis">
    <w:name w:val="Intense Emphasis"/>
    <w:basedOn w:val="DefaultParagraphFont"/>
    <w:uiPriority w:val="21"/>
    <w:rsid w:val="00575D57"/>
    <w:rPr>
      <w:b/>
      <w:bCs/>
      <w:i/>
      <w:iCs/>
      <w:color w:val="4F81BD" w:themeColor="accent1"/>
    </w:rPr>
  </w:style>
  <w:style w:type="paragraph" w:styleId="IntenseQuote">
    <w:name w:val="Intense Quote"/>
    <w:basedOn w:val="Normal"/>
    <w:next w:val="Normal"/>
    <w:link w:val="IntenseQuoteChar"/>
    <w:uiPriority w:val="30"/>
    <w:rsid w:val="00575D5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5D57"/>
    <w:rPr>
      <w:rFonts w:cs="Times New Roman"/>
      <w:b/>
      <w:bCs/>
      <w:i/>
      <w:iCs/>
      <w:color w:val="4F81BD" w:themeColor="accent1"/>
    </w:rPr>
  </w:style>
  <w:style w:type="character" w:styleId="IntenseReference">
    <w:name w:val="Intense Reference"/>
    <w:basedOn w:val="DefaultParagraphFont"/>
    <w:uiPriority w:val="32"/>
    <w:rsid w:val="00575D57"/>
    <w:rPr>
      <w:b/>
      <w:bCs/>
      <w:smallCaps/>
      <w:color w:val="C0504D" w:themeColor="accent2"/>
      <w:spacing w:val="5"/>
      <w:u w:val="single"/>
    </w:rPr>
  </w:style>
  <w:style w:type="paragraph" w:styleId="ListParagraph">
    <w:name w:val="List Paragraph"/>
    <w:basedOn w:val="Normal"/>
    <w:uiPriority w:val="34"/>
    <w:rsid w:val="00575D57"/>
    <w:pPr>
      <w:ind w:left="720"/>
    </w:pPr>
  </w:style>
  <w:style w:type="paragraph" w:styleId="NoSpacing">
    <w:name w:val="No Spacing"/>
    <w:uiPriority w:val="1"/>
    <w:rsid w:val="00575D57"/>
    <w:pPr>
      <w:spacing w:line="240" w:lineRule="auto"/>
    </w:pPr>
    <w:rPr>
      <w:rFonts w:cs="Times New Roman"/>
    </w:rPr>
  </w:style>
  <w:style w:type="paragraph" w:styleId="Quote">
    <w:name w:val="Quote"/>
    <w:basedOn w:val="Normal"/>
    <w:next w:val="Normal"/>
    <w:link w:val="QuoteChar"/>
    <w:uiPriority w:val="29"/>
    <w:rsid w:val="00575D57"/>
    <w:rPr>
      <w:i/>
      <w:iCs/>
      <w:color w:val="000000" w:themeColor="text1"/>
    </w:rPr>
  </w:style>
  <w:style w:type="character" w:customStyle="1" w:styleId="QuoteChar">
    <w:name w:val="Quote Char"/>
    <w:basedOn w:val="DefaultParagraphFont"/>
    <w:link w:val="Quote"/>
    <w:uiPriority w:val="29"/>
    <w:rsid w:val="00575D57"/>
    <w:rPr>
      <w:rFonts w:cs="Times New Roman"/>
      <w:i/>
      <w:iCs/>
      <w:color w:val="000000" w:themeColor="text1"/>
    </w:rPr>
  </w:style>
  <w:style w:type="character" w:styleId="Strong">
    <w:name w:val="Strong"/>
    <w:basedOn w:val="DefaultParagraphFont"/>
    <w:uiPriority w:val="22"/>
    <w:rsid w:val="00575D57"/>
    <w:rPr>
      <w:b/>
      <w:bCs/>
    </w:rPr>
  </w:style>
  <w:style w:type="paragraph" w:styleId="Subtitle">
    <w:name w:val="Subtitle"/>
    <w:basedOn w:val="Normal"/>
    <w:next w:val="Normal"/>
    <w:link w:val="SubtitleChar"/>
    <w:uiPriority w:val="11"/>
    <w:qFormat/>
    <w:rsid w:val="00575D57"/>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75D57"/>
    <w:rPr>
      <w:rFonts w:asciiTheme="majorHAnsi" w:eastAsiaTheme="majorEastAsia" w:hAnsiTheme="majorHAnsi" w:cstheme="majorBidi"/>
      <w:sz w:val="24"/>
      <w:szCs w:val="24"/>
    </w:rPr>
  </w:style>
  <w:style w:type="character" w:styleId="SubtleEmphasis">
    <w:name w:val="Subtle Emphasis"/>
    <w:basedOn w:val="DefaultParagraphFont"/>
    <w:uiPriority w:val="19"/>
    <w:rsid w:val="00575D57"/>
    <w:rPr>
      <w:i/>
      <w:iCs/>
      <w:color w:val="808080" w:themeColor="text1" w:themeTint="7F"/>
    </w:rPr>
  </w:style>
  <w:style w:type="character" w:styleId="SubtleReference">
    <w:name w:val="Subtle Reference"/>
    <w:basedOn w:val="DefaultParagraphFont"/>
    <w:uiPriority w:val="31"/>
    <w:rsid w:val="00575D57"/>
    <w:rPr>
      <w:smallCaps/>
      <w:color w:val="C0504D" w:themeColor="accent2"/>
      <w:u w:val="single"/>
    </w:rPr>
  </w:style>
  <w:style w:type="paragraph" w:styleId="Title">
    <w:name w:val="Title"/>
    <w:basedOn w:val="Normal"/>
    <w:next w:val="Normal"/>
    <w:link w:val="TitleChar"/>
    <w:uiPriority w:val="10"/>
    <w:rsid w:val="00575D5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75D57"/>
    <w:rPr>
      <w:rFonts w:asciiTheme="majorHAnsi" w:eastAsiaTheme="majorEastAsia" w:hAnsiTheme="majorHAnsi" w:cstheme="majorBidi"/>
      <w:b/>
      <w:bCs/>
      <w:kern w:val="28"/>
      <w:sz w:val="32"/>
      <w:szCs w:val="32"/>
    </w:rPr>
  </w:style>
  <w:style w:type="character" w:styleId="EndnoteReference">
    <w:name w:val="endnote reference"/>
    <w:basedOn w:val="DefaultParagraphFont"/>
    <w:uiPriority w:val="99"/>
    <w:semiHidden/>
    <w:unhideWhenUsed/>
    <w:rsid w:val="00575D57"/>
    <w:rPr>
      <w:vertAlign w:val="superscript"/>
    </w:rPr>
  </w:style>
  <w:style w:type="character" w:styleId="CommentReference">
    <w:name w:val="annotation reference"/>
    <w:basedOn w:val="DefaultParagraphFont"/>
    <w:uiPriority w:val="99"/>
    <w:semiHidden/>
    <w:unhideWhenUsed/>
    <w:rsid w:val="00575D57"/>
    <w:rPr>
      <w:sz w:val="16"/>
      <w:szCs w:val="16"/>
    </w:rPr>
  </w:style>
  <w:style w:type="paragraph" w:styleId="Index1">
    <w:name w:val="index 1"/>
    <w:basedOn w:val="Normal"/>
    <w:next w:val="Normal"/>
    <w:uiPriority w:val="99"/>
    <w:semiHidden/>
    <w:unhideWhenUsed/>
    <w:rsid w:val="00575D57"/>
    <w:pPr>
      <w:ind w:left="220" w:hanging="220"/>
    </w:pPr>
  </w:style>
  <w:style w:type="paragraph" w:styleId="Index2">
    <w:name w:val="index 2"/>
    <w:basedOn w:val="Normal"/>
    <w:next w:val="Normal"/>
    <w:uiPriority w:val="99"/>
    <w:semiHidden/>
    <w:unhideWhenUsed/>
    <w:rsid w:val="00575D57"/>
    <w:pPr>
      <w:ind w:left="440" w:hanging="220"/>
    </w:pPr>
  </w:style>
  <w:style w:type="paragraph" w:styleId="Index3">
    <w:name w:val="index 3"/>
    <w:basedOn w:val="Normal"/>
    <w:next w:val="Normal"/>
    <w:uiPriority w:val="99"/>
    <w:semiHidden/>
    <w:unhideWhenUsed/>
    <w:rsid w:val="00575D57"/>
    <w:pPr>
      <w:ind w:left="660" w:hanging="220"/>
    </w:pPr>
  </w:style>
  <w:style w:type="paragraph" w:styleId="Index4">
    <w:name w:val="index 4"/>
    <w:basedOn w:val="Normal"/>
    <w:next w:val="Normal"/>
    <w:uiPriority w:val="99"/>
    <w:semiHidden/>
    <w:unhideWhenUsed/>
    <w:rsid w:val="00575D57"/>
    <w:pPr>
      <w:ind w:left="880" w:hanging="220"/>
    </w:pPr>
  </w:style>
  <w:style w:type="paragraph" w:styleId="Index5">
    <w:name w:val="index 5"/>
    <w:basedOn w:val="Normal"/>
    <w:next w:val="Normal"/>
    <w:uiPriority w:val="99"/>
    <w:semiHidden/>
    <w:unhideWhenUsed/>
    <w:rsid w:val="00575D57"/>
    <w:pPr>
      <w:ind w:left="1100" w:hanging="220"/>
    </w:pPr>
  </w:style>
  <w:style w:type="paragraph" w:styleId="Index6">
    <w:name w:val="index 6"/>
    <w:basedOn w:val="Normal"/>
    <w:next w:val="Normal"/>
    <w:uiPriority w:val="99"/>
    <w:semiHidden/>
    <w:unhideWhenUsed/>
    <w:rsid w:val="00575D57"/>
    <w:pPr>
      <w:ind w:left="1320" w:hanging="220"/>
    </w:pPr>
  </w:style>
  <w:style w:type="paragraph" w:styleId="Index7">
    <w:name w:val="index 7"/>
    <w:basedOn w:val="Normal"/>
    <w:next w:val="Normal"/>
    <w:uiPriority w:val="99"/>
    <w:semiHidden/>
    <w:unhideWhenUsed/>
    <w:rsid w:val="00575D57"/>
    <w:pPr>
      <w:ind w:left="1540" w:hanging="220"/>
    </w:pPr>
  </w:style>
  <w:style w:type="paragraph" w:styleId="Index8">
    <w:name w:val="index 8"/>
    <w:basedOn w:val="Normal"/>
    <w:next w:val="Normal"/>
    <w:uiPriority w:val="99"/>
    <w:semiHidden/>
    <w:unhideWhenUsed/>
    <w:rsid w:val="00575D57"/>
    <w:pPr>
      <w:ind w:left="1760" w:hanging="220"/>
    </w:pPr>
  </w:style>
  <w:style w:type="paragraph" w:styleId="Index9">
    <w:name w:val="index 9"/>
    <w:basedOn w:val="Normal"/>
    <w:next w:val="Normal"/>
    <w:uiPriority w:val="99"/>
    <w:semiHidden/>
    <w:unhideWhenUsed/>
    <w:rsid w:val="00575D57"/>
    <w:pPr>
      <w:ind w:left="1980" w:hanging="220"/>
    </w:pPr>
  </w:style>
  <w:style w:type="paragraph" w:styleId="Revision">
    <w:name w:val="Revision"/>
    <w:hidden/>
    <w:uiPriority w:val="99"/>
    <w:semiHidden/>
    <w:rsid w:val="00575D57"/>
    <w:pPr>
      <w:spacing w:line="240" w:lineRule="auto"/>
    </w:pPr>
    <w:rPr>
      <w:rFonts w:cs="Times New Roman"/>
    </w:rPr>
  </w:style>
  <w:style w:type="paragraph" w:styleId="BodyText3">
    <w:name w:val="Body Text 3"/>
    <w:basedOn w:val="Normal"/>
    <w:link w:val="BodyText3Char"/>
    <w:uiPriority w:val="99"/>
    <w:semiHidden/>
    <w:unhideWhenUsed/>
    <w:rsid w:val="00575D57"/>
    <w:pPr>
      <w:spacing w:after="120"/>
    </w:pPr>
    <w:rPr>
      <w:sz w:val="16"/>
      <w:szCs w:val="16"/>
    </w:rPr>
  </w:style>
  <w:style w:type="character" w:customStyle="1" w:styleId="BodyText3Char">
    <w:name w:val="Body Text 3 Char"/>
    <w:basedOn w:val="DefaultParagraphFont"/>
    <w:link w:val="BodyText3"/>
    <w:uiPriority w:val="99"/>
    <w:semiHidden/>
    <w:rsid w:val="00575D57"/>
    <w:rPr>
      <w:rFonts w:cs="Times New Roman"/>
      <w:sz w:val="16"/>
      <w:szCs w:val="16"/>
    </w:rPr>
  </w:style>
  <w:style w:type="paragraph" w:styleId="BodyText2">
    <w:name w:val="Body Text 2"/>
    <w:basedOn w:val="Normal"/>
    <w:link w:val="BodyText2Char"/>
    <w:uiPriority w:val="99"/>
    <w:semiHidden/>
    <w:unhideWhenUsed/>
    <w:rsid w:val="00575D57"/>
    <w:pPr>
      <w:spacing w:after="120" w:line="480" w:lineRule="auto"/>
    </w:pPr>
  </w:style>
  <w:style w:type="character" w:customStyle="1" w:styleId="BodyText2Char">
    <w:name w:val="Body Text 2 Char"/>
    <w:basedOn w:val="DefaultParagraphFont"/>
    <w:link w:val="BodyText2"/>
    <w:uiPriority w:val="99"/>
    <w:semiHidden/>
    <w:rsid w:val="00575D57"/>
    <w:rPr>
      <w:rFonts w:cs="Times New Roman"/>
    </w:rPr>
  </w:style>
  <w:style w:type="paragraph" w:styleId="BodyText">
    <w:name w:val="Body Text"/>
    <w:basedOn w:val="Normal"/>
    <w:link w:val="BodyTextChar"/>
    <w:uiPriority w:val="99"/>
    <w:semiHidden/>
    <w:unhideWhenUsed/>
    <w:rsid w:val="00575D57"/>
    <w:pPr>
      <w:spacing w:after="120"/>
    </w:pPr>
  </w:style>
  <w:style w:type="character" w:customStyle="1" w:styleId="BodyTextChar">
    <w:name w:val="Body Text Char"/>
    <w:basedOn w:val="DefaultParagraphFont"/>
    <w:link w:val="BodyText"/>
    <w:uiPriority w:val="99"/>
    <w:semiHidden/>
    <w:rsid w:val="00575D57"/>
    <w:rPr>
      <w:rFonts w:cs="Times New Roman"/>
    </w:rPr>
  </w:style>
  <w:style w:type="paragraph" w:styleId="CommentSubject">
    <w:name w:val="annotation subject"/>
    <w:basedOn w:val="CommentText"/>
    <w:next w:val="CommentText"/>
    <w:link w:val="CommentSubjectChar"/>
    <w:uiPriority w:val="99"/>
    <w:semiHidden/>
    <w:unhideWhenUsed/>
    <w:rsid w:val="006D020F"/>
    <w:rPr>
      <w:b/>
      <w:bCs/>
      <w:sz w:val="20"/>
    </w:rPr>
  </w:style>
  <w:style w:type="character" w:customStyle="1" w:styleId="CommentSubjectChar">
    <w:name w:val="Comment Subject Char"/>
    <w:basedOn w:val="CommentTextChar"/>
    <w:link w:val="CommentSubject"/>
    <w:uiPriority w:val="99"/>
    <w:semiHidden/>
    <w:rsid w:val="006D020F"/>
    <w:rPr>
      <w:rFonts w:cs="Times New Roman"/>
      <w:b/>
      <w:bCs/>
      <w:sz w:val="20"/>
      <w:szCs w:val="20"/>
    </w:rPr>
  </w:style>
  <w:style w:type="character" w:customStyle="1" w:styleId="AOAltHead3Char">
    <w:name w:val="AOAltHead3 Char"/>
    <w:link w:val="AOAltHead3"/>
    <w:locked/>
    <w:rsid w:val="008B1D43"/>
    <w:rPr>
      <w:rFonts w:cs="Times New Roman"/>
    </w:rPr>
  </w:style>
  <w:style w:type="character" w:customStyle="1" w:styleId="AOHead3Char">
    <w:name w:val="AOHead3 Char"/>
    <w:link w:val="AOHead3"/>
    <w:locked/>
    <w:rsid w:val="008B1D43"/>
    <w:rPr>
      <w:rFonts w:cs="Times New Roman"/>
    </w:rPr>
  </w:style>
  <w:style w:type="character" w:customStyle="1" w:styleId="AODocTxtChar">
    <w:name w:val="AODocTxt Char"/>
    <w:link w:val="AODocTxt"/>
    <w:rsid w:val="003E3C88"/>
    <w:rPr>
      <w:rFonts w:cs="Times New Roman"/>
    </w:rPr>
  </w:style>
  <w:style w:type="character" w:customStyle="1" w:styleId="normaltextrun">
    <w:name w:val="normaltextrun"/>
    <w:basedOn w:val="DefaultParagraphFont"/>
    <w:rsid w:val="00B34319"/>
  </w:style>
  <w:style w:type="character" w:customStyle="1" w:styleId="eop">
    <w:name w:val="eop"/>
    <w:basedOn w:val="DefaultParagraphFont"/>
    <w:rsid w:val="00B34319"/>
  </w:style>
  <w:style w:type="table" w:customStyle="1" w:styleId="TableGrid1">
    <w:name w:val="Table Grid1"/>
    <w:basedOn w:val="TableNormal"/>
    <w:next w:val="TableGrid"/>
    <w:uiPriority w:val="59"/>
    <w:rsid w:val="00CC2381"/>
    <w:pPr>
      <w:spacing w:line="240" w:lineRule="auto"/>
    </w:pPr>
    <w:rPr>
      <w:rFonts w:asciiTheme="minorHAnsi"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68B1DB1-AODefPara10">
    <w:name w:val="P68B1DB1-AODefPara10"/>
    <w:basedOn w:val="AODefPara"/>
    <w:rsid w:val="00CC2381"/>
    <w:pPr>
      <w:numPr>
        <w:ilvl w:val="0"/>
        <w:numId w:val="0"/>
      </w:numPr>
    </w:pPr>
    <w:rPr>
      <w:color w:val="000000" w:themeColor="text1"/>
      <w:szCs w:val="20"/>
      <w:lang w:val="en-US"/>
    </w:rPr>
  </w:style>
  <w:style w:type="paragraph" w:customStyle="1" w:styleId="P68B1DB1-AOAltHead311">
    <w:name w:val="P68B1DB1-AOAltHead311"/>
    <w:basedOn w:val="Normal"/>
    <w:rsid w:val="00CC2381"/>
    <w:pPr>
      <w:tabs>
        <w:tab w:val="num" w:pos="0"/>
      </w:tabs>
      <w:spacing w:before="240" w:line="260" w:lineRule="atLeast"/>
      <w:ind w:left="720"/>
      <w:jc w:val="both"/>
      <w:outlineLvl w:val="2"/>
    </w:pPr>
    <w:rPr>
      <w:rFonts w:eastAsiaTheme="minorHAnsi"/>
      <w:color w:val="000000" w:themeColor="text1"/>
      <w:szCs w:val="20"/>
      <w:lang w:val="en-US"/>
    </w:rPr>
  </w:style>
  <w:style w:type="paragraph" w:customStyle="1" w:styleId="P68B1DB1-AOAltHead412">
    <w:name w:val="P68B1DB1-AOAltHead412"/>
    <w:basedOn w:val="Normal"/>
    <w:rsid w:val="00CC2381"/>
    <w:pPr>
      <w:tabs>
        <w:tab w:val="num" w:pos="0"/>
      </w:tabs>
      <w:spacing w:before="240" w:line="260" w:lineRule="atLeast"/>
      <w:ind w:left="1440"/>
      <w:jc w:val="both"/>
      <w:outlineLvl w:val="3"/>
    </w:pPr>
    <w:rPr>
      <w:rFonts w:eastAsiaTheme="minorHAnsi"/>
      <w:color w:val="000000" w:themeColor="text1"/>
      <w:szCs w:val="20"/>
      <w:lang w:val="en-US"/>
    </w:rPr>
  </w:style>
  <w:style w:type="paragraph" w:customStyle="1" w:styleId="P68B1DB1-AOGenNum2List17">
    <w:name w:val="P68B1DB1-AOGenNum2List17"/>
    <w:basedOn w:val="AOGenNum2List"/>
    <w:rsid w:val="00CC2381"/>
    <w:pPr>
      <w:numPr>
        <w:ilvl w:val="0"/>
        <w:numId w:val="0"/>
      </w:numPr>
      <w:tabs>
        <w:tab w:val="num" w:pos="720"/>
      </w:tabs>
      <w:ind w:left="720" w:hanging="720"/>
    </w:pPr>
    <w:rPr>
      <w:color w:val="000000" w:themeColor="text1"/>
      <w:szCs w:val="20"/>
      <w:lang w:val="en-US"/>
    </w:rPr>
  </w:style>
  <w:style w:type="numbering" w:customStyle="1" w:styleId="NoList1">
    <w:name w:val="No List1"/>
    <w:next w:val="NoList"/>
    <w:uiPriority w:val="99"/>
    <w:semiHidden/>
    <w:unhideWhenUsed/>
    <w:rsid w:val="004754C9"/>
  </w:style>
  <w:style w:type="paragraph" w:customStyle="1" w:styleId="P68B1DB1-AOFPCopyright1">
    <w:name w:val="P68B1DB1-AOFPCopyright1"/>
    <w:basedOn w:val="Normal"/>
    <w:rsid w:val="004754C9"/>
    <w:pPr>
      <w:spacing w:line="260" w:lineRule="atLeast"/>
    </w:pPr>
    <w:rPr>
      <w:rFonts w:eastAsia="PMingLiU"/>
      <w:b/>
      <w:szCs w:val="20"/>
      <w:lang w:val="en-US"/>
    </w:rPr>
  </w:style>
  <w:style w:type="paragraph" w:customStyle="1" w:styleId="P68B1DB1-AOFPTitle2">
    <w:name w:val="P68B1DB1-AOFPTitle2"/>
    <w:basedOn w:val="Normal"/>
    <w:rsid w:val="004754C9"/>
    <w:pPr>
      <w:spacing w:line="260" w:lineRule="atLeast"/>
      <w:jc w:val="center"/>
    </w:pPr>
    <w:rPr>
      <w:rFonts w:eastAsia="PMingLiU"/>
      <w:b/>
      <w:caps/>
      <w:sz w:val="32"/>
      <w:szCs w:val="20"/>
      <w:lang w:val="en-US"/>
    </w:rPr>
  </w:style>
  <w:style w:type="paragraph" w:customStyle="1" w:styleId="P68B1DB1-AOFPTxt3">
    <w:name w:val="P68B1DB1-AOFPTxt3"/>
    <w:basedOn w:val="AOFPTxt"/>
    <w:rsid w:val="004754C9"/>
    <w:rPr>
      <w:color w:val="000000"/>
      <w:szCs w:val="20"/>
      <w:lang w:val="en-US"/>
    </w:rPr>
  </w:style>
  <w:style w:type="paragraph" w:customStyle="1" w:styleId="P68B1DB1-TOC34">
    <w:name w:val="P68B1DB1-TOC34"/>
    <w:basedOn w:val="TOC3"/>
    <w:rsid w:val="004754C9"/>
    <w:pPr>
      <w:tabs>
        <w:tab w:val="num" w:pos="720"/>
      </w:tabs>
      <w:ind w:hanging="720"/>
    </w:pPr>
    <w:rPr>
      <w:b w:val="0"/>
      <w:szCs w:val="20"/>
    </w:rPr>
  </w:style>
  <w:style w:type="table" w:customStyle="1" w:styleId="TableGrid2">
    <w:name w:val="Table Grid2"/>
    <w:basedOn w:val="TableNormal"/>
    <w:next w:val="TableGrid"/>
    <w:uiPriority w:val="59"/>
    <w:rsid w:val="004754C9"/>
    <w:pPr>
      <w:spacing w:line="240" w:lineRule="auto"/>
    </w:pPr>
    <w:rPr>
      <w:rFonts w:asciiTheme="minorHAnsi"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68B1DB1-AODocTxt5">
    <w:name w:val="P68B1DB1-AODocTxt5"/>
    <w:basedOn w:val="AODocTxt"/>
    <w:rsid w:val="004754C9"/>
    <w:rPr>
      <w:color w:val="000000" w:themeColor="text1"/>
      <w:szCs w:val="20"/>
      <w:lang w:val="en-US"/>
    </w:rPr>
  </w:style>
  <w:style w:type="paragraph" w:customStyle="1" w:styleId="P68B1DB1-AOHead16">
    <w:name w:val="P68B1DB1-AOHead16"/>
    <w:basedOn w:val="AOHead1"/>
    <w:rsid w:val="004754C9"/>
    <w:pPr>
      <w:numPr>
        <w:numId w:val="0"/>
      </w:numPr>
      <w:tabs>
        <w:tab w:val="num" w:pos="720"/>
      </w:tabs>
      <w:ind w:left="720" w:hanging="720"/>
    </w:pPr>
    <w:rPr>
      <w:color w:val="000000" w:themeColor="text1"/>
      <w:szCs w:val="20"/>
      <w:lang w:val="en-US"/>
    </w:rPr>
  </w:style>
  <w:style w:type="paragraph" w:customStyle="1" w:styleId="P68B1DB1-AOHead27">
    <w:name w:val="P68B1DB1-AOHead27"/>
    <w:basedOn w:val="AOHead2"/>
    <w:rsid w:val="004754C9"/>
    <w:pPr>
      <w:numPr>
        <w:ilvl w:val="0"/>
        <w:numId w:val="0"/>
      </w:numPr>
      <w:ind w:left="1797" w:hanging="1077"/>
    </w:pPr>
    <w:rPr>
      <w:color w:val="000000" w:themeColor="text1"/>
      <w:szCs w:val="20"/>
      <w:lang w:val="en-US"/>
    </w:rPr>
  </w:style>
  <w:style w:type="paragraph" w:customStyle="1" w:styleId="P68B1DB1-AODocTxtL18">
    <w:name w:val="P68B1DB1-AODocTxtL18"/>
    <w:basedOn w:val="AODocTxtL1"/>
    <w:rsid w:val="004754C9"/>
    <w:rPr>
      <w:color w:val="000000" w:themeColor="text1"/>
      <w:szCs w:val="20"/>
      <w:lang w:val="en-US"/>
    </w:rPr>
  </w:style>
  <w:style w:type="paragraph" w:customStyle="1" w:styleId="P68B1DB1-AODefHead9">
    <w:name w:val="P68B1DB1-AODefHead9"/>
    <w:basedOn w:val="AODefHead"/>
    <w:rsid w:val="004754C9"/>
    <w:pPr>
      <w:numPr>
        <w:numId w:val="0"/>
      </w:numPr>
      <w:ind w:left="720"/>
    </w:pPr>
    <w:rPr>
      <w:color w:val="000000" w:themeColor="text1"/>
      <w:szCs w:val="20"/>
      <w:lang w:val="en-US"/>
    </w:rPr>
  </w:style>
  <w:style w:type="paragraph" w:customStyle="1" w:styleId="P68B1DB1-AOHead313">
    <w:name w:val="P68B1DB1-AOHead313"/>
    <w:basedOn w:val="AOHead3"/>
    <w:rsid w:val="004754C9"/>
    <w:pPr>
      <w:numPr>
        <w:ilvl w:val="0"/>
        <w:numId w:val="0"/>
      </w:numPr>
      <w:tabs>
        <w:tab w:val="num" w:pos="0"/>
        <w:tab w:val="num" w:pos="1440"/>
      </w:tabs>
      <w:ind w:left="1440"/>
    </w:pPr>
    <w:rPr>
      <w:color w:val="000000" w:themeColor="text1"/>
      <w:szCs w:val="20"/>
      <w:lang w:val="en-US"/>
    </w:rPr>
  </w:style>
  <w:style w:type="paragraph" w:customStyle="1" w:styleId="P68B1DB1-AODocTxtL214">
    <w:name w:val="P68B1DB1-AODocTxtL214"/>
    <w:basedOn w:val="AODocTxtL2"/>
    <w:rsid w:val="004754C9"/>
    <w:rPr>
      <w:szCs w:val="20"/>
      <w:lang w:val="en-US"/>
    </w:rPr>
  </w:style>
  <w:style w:type="paragraph" w:customStyle="1" w:styleId="P68B1DB1-AOSchTitle15">
    <w:name w:val="P68B1DB1-AOSchTitle15"/>
    <w:basedOn w:val="AOSchTitle"/>
    <w:rsid w:val="004754C9"/>
    <w:rPr>
      <w:color w:val="000000" w:themeColor="text1"/>
      <w:szCs w:val="20"/>
      <w:lang w:val="en-US"/>
    </w:rPr>
  </w:style>
  <w:style w:type="paragraph" w:customStyle="1" w:styleId="P68B1DB1-AOGenNum216">
    <w:name w:val="P68B1DB1-AOGenNum216"/>
    <w:basedOn w:val="AOGenNum2"/>
    <w:rsid w:val="004754C9"/>
    <w:pPr>
      <w:numPr>
        <w:numId w:val="0"/>
      </w:numPr>
      <w:ind w:left="720"/>
    </w:pPr>
    <w:rPr>
      <w:color w:val="000000" w:themeColor="text1"/>
      <w:szCs w:val="20"/>
      <w:lang w:val="en-US"/>
    </w:rPr>
  </w:style>
  <w:style w:type="paragraph" w:customStyle="1" w:styleId="P68B1DB1-Normal18">
    <w:name w:val="P68B1DB1-Normal18"/>
    <w:basedOn w:val="Normal"/>
    <w:rsid w:val="004754C9"/>
    <w:rPr>
      <w:color w:val="000000" w:themeColor="text1"/>
      <w:szCs w:val="20"/>
      <w:lang w:val="en-US"/>
    </w:rPr>
  </w:style>
  <w:style w:type="paragraph" w:customStyle="1" w:styleId="P68B1DB1-AOSignatory19">
    <w:name w:val="P68B1DB1-AOSignatory19"/>
    <w:basedOn w:val="Normal"/>
    <w:rsid w:val="004754C9"/>
    <w:pPr>
      <w:pageBreakBefore/>
      <w:spacing w:before="240" w:after="240" w:line="260" w:lineRule="atLeast"/>
      <w:jc w:val="center"/>
    </w:pPr>
    <w:rPr>
      <w:rFonts w:eastAsiaTheme="minorHAnsi"/>
      <w:b/>
      <w:caps/>
      <w:color w:val="000000" w:themeColor="text1"/>
      <w:szCs w:val="20"/>
      <w:lang w:val="en-US"/>
    </w:rPr>
  </w:style>
  <w:style w:type="paragraph" w:customStyle="1" w:styleId="P68B1DB1-AOHeading220">
    <w:name w:val="P68B1DB1-AOHeading220"/>
    <w:basedOn w:val="Normal"/>
    <w:rsid w:val="004754C9"/>
    <w:pPr>
      <w:keepNext/>
      <w:spacing w:before="240" w:line="260" w:lineRule="atLeast"/>
      <w:jc w:val="both"/>
      <w:outlineLvl w:val="1"/>
    </w:pPr>
    <w:rPr>
      <w:rFonts w:eastAsiaTheme="minorHAnsi"/>
      <w:b/>
      <w:color w:val="000000" w:themeColor="text1"/>
      <w:szCs w:val="20"/>
      <w:lang w:val="en-US"/>
    </w:rPr>
  </w:style>
  <w:style w:type="paragraph" w:customStyle="1" w:styleId="P68B1DB1-AODocTxt21">
    <w:name w:val="P68B1DB1-AODocTxt21"/>
    <w:basedOn w:val="AODocTxt"/>
    <w:rsid w:val="004754C9"/>
    <w:rPr>
      <w:i/>
      <w:color w:val="000000" w:themeColor="text1"/>
      <w:sz w:val="14"/>
      <w:szCs w:val="20"/>
      <w:lang w:val="en-US"/>
    </w:rPr>
  </w:style>
  <w:style w:type="paragraph" w:customStyle="1" w:styleId="P68B1DB1-AODocTxt22">
    <w:name w:val="P68B1DB1-AODocTxt22"/>
    <w:basedOn w:val="AODocTxt"/>
    <w:rsid w:val="004754C9"/>
    <w:rPr>
      <w:b/>
      <w:color w:val="000000" w:themeColor="text1"/>
      <w:szCs w:val="20"/>
      <w:lang w:val="en-US"/>
    </w:rPr>
  </w:style>
  <w:style w:type="paragraph" w:customStyle="1" w:styleId="P68B1DB1-AOSchTitle23">
    <w:name w:val="P68B1DB1-AOSchTitle23"/>
    <w:basedOn w:val="AOSchTitle"/>
    <w:rsid w:val="004754C9"/>
    <w:rPr>
      <w:szCs w:val="20"/>
      <w:highlight w:val="yellow"/>
      <w:lang w:val="en-US"/>
    </w:rPr>
  </w:style>
  <w:style w:type="character" w:styleId="Hyperlink">
    <w:name w:val="Hyperlink"/>
    <w:basedOn w:val="DefaultParagraphFont"/>
    <w:uiPriority w:val="99"/>
    <w:unhideWhenUsed/>
    <w:rsid w:val="000676AD"/>
    <w:rPr>
      <w:color w:val="0000FF" w:themeColor="hyperlink"/>
      <w:u w:val="single"/>
    </w:rPr>
  </w:style>
  <w:style w:type="character" w:customStyle="1" w:styleId="UnresolvedMention">
    <w:name w:val="Unresolved Mention"/>
    <w:basedOn w:val="DefaultParagraphFont"/>
    <w:uiPriority w:val="99"/>
    <w:semiHidden/>
    <w:unhideWhenUsed/>
    <w:rsid w:val="000676A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85475943">
      <w:bodyDiv w:val="1"/>
      <w:marLeft w:val="0"/>
      <w:marRight w:val="0"/>
      <w:marTop w:val="0"/>
      <w:marBottom w:val="0"/>
      <w:divBdr>
        <w:top w:val="none" w:sz="0" w:space="0" w:color="auto"/>
        <w:left w:val="none" w:sz="0" w:space="0" w:color="auto"/>
        <w:bottom w:val="none" w:sz="0" w:space="0" w:color="auto"/>
        <w:right w:val="none" w:sz="0" w:space="0" w:color="auto"/>
      </w:divBdr>
      <w:divsChild>
        <w:div w:id="77603327">
          <w:marLeft w:val="0"/>
          <w:marRight w:val="0"/>
          <w:marTop w:val="0"/>
          <w:marBottom w:val="0"/>
          <w:divBdr>
            <w:top w:val="none" w:sz="0" w:space="0" w:color="auto"/>
            <w:left w:val="none" w:sz="0" w:space="0" w:color="auto"/>
            <w:bottom w:val="none" w:sz="0" w:space="0" w:color="auto"/>
            <w:right w:val="none" w:sz="0" w:space="0" w:color="auto"/>
          </w:divBdr>
          <w:divsChild>
            <w:div w:id="828835133">
              <w:marLeft w:val="0"/>
              <w:marRight w:val="0"/>
              <w:marTop w:val="0"/>
              <w:marBottom w:val="0"/>
              <w:divBdr>
                <w:top w:val="none" w:sz="0" w:space="0" w:color="auto"/>
                <w:left w:val="none" w:sz="0" w:space="0" w:color="auto"/>
                <w:bottom w:val="none" w:sz="0" w:space="0" w:color="auto"/>
                <w:right w:val="none" w:sz="0" w:space="0" w:color="auto"/>
              </w:divBdr>
            </w:div>
            <w:div w:id="996879491">
              <w:marLeft w:val="0"/>
              <w:marRight w:val="0"/>
              <w:marTop w:val="0"/>
              <w:marBottom w:val="0"/>
              <w:divBdr>
                <w:top w:val="none" w:sz="0" w:space="0" w:color="auto"/>
                <w:left w:val="none" w:sz="0" w:space="0" w:color="auto"/>
                <w:bottom w:val="none" w:sz="0" w:space="0" w:color="auto"/>
                <w:right w:val="none" w:sz="0" w:space="0" w:color="auto"/>
              </w:divBdr>
            </w:div>
            <w:div w:id="1285775505">
              <w:marLeft w:val="0"/>
              <w:marRight w:val="0"/>
              <w:marTop w:val="0"/>
              <w:marBottom w:val="0"/>
              <w:divBdr>
                <w:top w:val="none" w:sz="0" w:space="0" w:color="auto"/>
                <w:left w:val="none" w:sz="0" w:space="0" w:color="auto"/>
                <w:bottom w:val="none" w:sz="0" w:space="0" w:color="auto"/>
                <w:right w:val="none" w:sz="0" w:space="0" w:color="auto"/>
              </w:divBdr>
            </w:div>
            <w:div w:id="1353604635">
              <w:marLeft w:val="0"/>
              <w:marRight w:val="0"/>
              <w:marTop w:val="0"/>
              <w:marBottom w:val="0"/>
              <w:divBdr>
                <w:top w:val="none" w:sz="0" w:space="0" w:color="auto"/>
                <w:left w:val="none" w:sz="0" w:space="0" w:color="auto"/>
                <w:bottom w:val="none" w:sz="0" w:space="0" w:color="auto"/>
                <w:right w:val="none" w:sz="0" w:space="0" w:color="auto"/>
              </w:divBdr>
            </w:div>
            <w:div w:id="1710186593">
              <w:marLeft w:val="0"/>
              <w:marRight w:val="0"/>
              <w:marTop w:val="0"/>
              <w:marBottom w:val="0"/>
              <w:divBdr>
                <w:top w:val="none" w:sz="0" w:space="0" w:color="auto"/>
                <w:left w:val="none" w:sz="0" w:space="0" w:color="auto"/>
                <w:bottom w:val="none" w:sz="0" w:space="0" w:color="auto"/>
                <w:right w:val="none" w:sz="0" w:space="0" w:color="auto"/>
              </w:divBdr>
            </w:div>
          </w:divsChild>
        </w:div>
        <w:div w:id="948976756">
          <w:marLeft w:val="0"/>
          <w:marRight w:val="0"/>
          <w:marTop w:val="0"/>
          <w:marBottom w:val="0"/>
          <w:divBdr>
            <w:top w:val="none" w:sz="0" w:space="0" w:color="auto"/>
            <w:left w:val="none" w:sz="0" w:space="0" w:color="auto"/>
            <w:bottom w:val="none" w:sz="0" w:space="0" w:color="auto"/>
            <w:right w:val="none" w:sz="0" w:space="0" w:color="auto"/>
          </w:divBdr>
        </w:div>
        <w:div w:id="994183761">
          <w:marLeft w:val="0"/>
          <w:marRight w:val="0"/>
          <w:marTop w:val="0"/>
          <w:marBottom w:val="0"/>
          <w:divBdr>
            <w:top w:val="none" w:sz="0" w:space="0" w:color="auto"/>
            <w:left w:val="none" w:sz="0" w:space="0" w:color="auto"/>
            <w:bottom w:val="none" w:sz="0" w:space="0" w:color="auto"/>
            <w:right w:val="none" w:sz="0" w:space="0" w:color="auto"/>
          </w:divBdr>
        </w:div>
        <w:div w:id="103326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image" Target="media/image5.png"/><Relationship Id="rId10" Type="http://schemas.openxmlformats.org/officeDocument/2006/relationships/settings" Target="settings.xml"/><Relationship Id="rId19" Type="http://schemas.openxmlformats.org/officeDocument/2006/relationships/header" Target="header4.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4.png"/><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ds\AppData\Local\AllenOvery\OSAX\Templates\AO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Dictionary xmlns="http://schemas.business-integrity.com/dealbuilder/2006/dictionary" SavedByVersion="7.2.6648.0" MinimumVersion="7.2.0.0"/>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Session xmlns="http://schemas.business-integrity.com/dealbuilder/2006/answers"/>
</file>

<file path=customXml/item6.xml><?xml version="1.0" encoding="utf-8"?>
<ct:contentTypeSchema xmlns:ct="http://schemas.microsoft.com/office/2006/metadata/contentType" xmlns:ma="http://schemas.microsoft.com/office/2006/metadata/properties/metaAttributes" ct:_="" ma:_="" ma:contentTypeName="Document" ma:contentTypeID="0x010100AC77B13A84989044A1F0173CC1D68819" ma:contentTypeVersion="12" ma:contentTypeDescription="Create a new document." ma:contentTypeScope="" ma:versionID="fbbcaddc4c727ba5e1bf9aeb434f3226">
  <xsd:schema xmlns:xsd="http://www.w3.org/2001/XMLSchema" xmlns:xs="http://www.w3.org/2001/XMLSchema" xmlns:p="http://schemas.microsoft.com/office/2006/metadata/properties" xmlns:ns2="db7a00ba-c3ab-4546-81ae-0318fd700147" xmlns:ns3="b4bafc99-c010-4388-a4e2-1f5b359f4f1a" targetNamespace="http://schemas.microsoft.com/office/2006/metadata/properties" ma:root="true" ma:fieldsID="e3a19cffd1641aa6c69696410265b778" ns2:_="" ns3:_="">
    <xsd:import namespace="db7a00ba-c3ab-4546-81ae-0318fd700147"/>
    <xsd:import namespace="b4bafc99-c010-4388-a4e2-1f5b359f4f1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a00ba-c3ab-4546-81ae-0318fd7001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bafc99-c010-4388-a4e2-1f5b359f4f1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1 6 " ? > < p r o p e r t i e s   x m l n s = " h t t p : / / w w w . i m a n a g e . c o m / w o r k / x m l s c h e m a " >  
     < d o c u m e n t i d > S N O 1 ! 2 0 0 0 7 4 9 6 9 5 . 9 < / d o c u m e n t i d >  
     < s e n d e r i d > S A M I D S < / s e n d e r i d >  
     < s e n d e r e m a i l > S A M . S A M I D @ A L L E N O V E R Y . C O M < / s e n d e r e m a i l >  
     < l a s t m o d i f i e d > 2 0 2 0 - 1 2 - 2 8 T 0 1 : 2 1 : 0 0 . 0 0 0 0 0 0 0 + 0 7 : 0 0 < / l a s t m o d i f i e d >  
     < d a t a b a s e > S N O 1 < / d a t a b a s e >  
 < / p r o p e r t i e s > 
</file>

<file path=customXml/itemProps1.xml><?xml version="1.0" encoding="utf-8"?>
<ds:datastoreItem xmlns:ds="http://schemas.openxmlformats.org/officeDocument/2006/customXml" ds:itemID="{F268854A-3C39-45EB-8533-3F4D4D1C6CF5}">
  <ds:schemaRefs>
    <ds:schemaRef ds:uri="http://schemas.business-integrity.com/dealbuilder/2006/dictionary"/>
  </ds:schemaRefs>
</ds:datastoreItem>
</file>

<file path=customXml/itemProps2.xml><?xml version="1.0" encoding="utf-8"?>
<ds:datastoreItem xmlns:ds="http://schemas.openxmlformats.org/officeDocument/2006/customXml" ds:itemID="{7FAAA9DC-C7F2-43E4-9E2C-667F9CBEA9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3D50AD-05CA-42A1-AF42-875D76A496D4}">
  <ds:schemaRefs>
    <ds:schemaRef ds:uri="http://schemas.microsoft.com/sharepoint/v3/contenttype/forms"/>
  </ds:schemaRefs>
</ds:datastoreItem>
</file>

<file path=customXml/itemProps4.xml><?xml version="1.0" encoding="utf-8"?>
<ds:datastoreItem xmlns:ds="http://schemas.openxmlformats.org/officeDocument/2006/customXml" ds:itemID="{FBBFDC0E-84EC-4054-A449-E31DF511B14D}">
  <ds:schemaRefs>
    <ds:schemaRef ds:uri="http://schemas.openxmlformats.org/officeDocument/2006/bibliography"/>
  </ds:schemaRefs>
</ds:datastoreItem>
</file>

<file path=customXml/itemProps5.xml><?xml version="1.0" encoding="utf-8"?>
<ds:datastoreItem xmlns:ds="http://schemas.openxmlformats.org/officeDocument/2006/customXml" ds:itemID="{7E77363C-A761-4FD5-8D77-D6C66CD99AB4}">
  <ds:schemaRefs>
    <ds:schemaRef ds:uri="http://schemas.business-integrity.com/dealbuilder/2006/answers"/>
  </ds:schemaRefs>
</ds:datastoreItem>
</file>

<file path=customXml/itemProps6.xml><?xml version="1.0" encoding="utf-8"?>
<ds:datastoreItem xmlns:ds="http://schemas.openxmlformats.org/officeDocument/2006/customXml" ds:itemID="{501AB08A-7675-466E-BC0A-319FAB167B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a00ba-c3ab-4546-81ae-0318fd700147"/>
    <ds:schemaRef ds:uri="b4bafc99-c010-4388-a4e2-1f5b359f4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6234D42F-5B55-4DA7-8DCA-3130587BDAA5}">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AODocument.dotm</Template>
  <TotalTime>321</TotalTime>
  <Pages>185</Pages>
  <Words>12258</Words>
  <Characters>69874</Characters>
  <Application>Microsoft Office Word</Application>
  <DocSecurity>0</DocSecurity>
  <Lines>582</Lines>
  <Paragraphs>163</Paragraphs>
  <ScaleCrop>false</ScaleCrop>
  <Company/>
  <LinksUpToDate>false</LinksUpToDate>
  <CharactersWithSpaces>81969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Bilateral Straight Forward Loan - Credit Agreement</dc:title>
  <dc:subject/>
  <dc:creator>Yosal, Risnan:BK (JK)</dc:creator>
  <cp:keywords/>
  <cp:lastModifiedBy>ABC</cp:lastModifiedBy>
  <cp:revision>280</cp:revision>
  <dcterms:created xsi:type="dcterms:W3CDTF">2020-12-27T18:20:00Z</dcterms:created>
  <dcterms:modified xsi:type="dcterms:W3CDTF">2021-06-23T07:10:00Z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Description">
    <vt:lpwstr>Allen &amp; Overy</vt:lpwstr>
  </property>
  <property fmtid="{D5CDD505-2E9C-101B-9397-08002B2CF9AE}" pid="3" name="AuthorDirectLine">
    <vt:lpwstr>
    </vt:lpwstr>
  </property>
  <property fmtid="{D5CDD505-2E9C-101B-9397-08002B2CF9AE}" pid="4" name="AuthorEmail">
    <vt:lpwstr>
    </vt:lpwstr>
  </property>
  <property fmtid="{D5CDD505-2E9C-101B-9397-08002B2CF9AE}" pid="5" name="AuthorInitials">
    <vt:lpwstr>A&amp;O</vt:lpwstr>
  </property>
  <property fmtid="{D5CDD505-2E9C-101B-9397-08002B2CF9AE}" pid="6" name="AuthorJobTitle">
    <vt:lpwstr>
    </vt:lpwstr>
  </property>
  <property fmtid="{D5CDD505-2E9C-101B-9397-08002B2CF9AE}" pid="7" name="AuthorMobilePhone">
    <vt:lpwstr>
    </vt:lpwstr>
  </property>
  <property fmtid="{D5CDD505-2E9C-101B-9397-08002B2CF9AE}" pid="8" name="AuthorName">
    <vt:lpwstr>Allen &amp; Overy</vt:lpwstr>
  </property>
  <property fmtid="{D5CDD505-2E9C-101B-9397-08002B2CF9AE}" pid="9" name="AuthorPersonalFax">
    <vt:lpwstr>
    </vt:lpwstr>
  </property>
  <property fmtid="{D5CDD505-2E9C-101B-9397-08002B2CF9AE}" pid="10" name="cpFooterText">
    <vt:lpwstr>
    </vt:lpwstr>
  </property>
  <property fmtid="{D5CDD505-2E9C-101B-9397-08002B2CF9AE}" pid="11" name="cpHeaderText">
    <vt:lpwstr>
    </vt:lpwstr>
  </property>
  <property fmtid="{D5CDD505-2E9C-101B-9397-08002B2CF9AE}" pid="12" name="db_contract_version">
    <vt:lpwstr>AAAAAAAIKeM=</vt:lpwstr>
  </property>
  <property fmtid="{D5CDD505-2E9C-101B-9397-08002B2CF9AE}" pid="13" name="db_document_id">
    <vt:lpwstr>186112</vt:lpwstr>
  </property>
  <property fmtid="{D5CDD505-2E9C-101B-9397-08002B2CF9AE}" pid="14" name="DisplayName">
    <vt:lpwstr>Document</vt:lpwstr>
  </property>
  <property fmtid="{D5CDD505-2E9C-101B-9397-08002B2CF9AE}" pid="15" name="DMProfile">
    <vt:lpwstr>Document</vt:lpwstr>
  </property>
  <property fmtid="{D5CDD505-2E9C-101B-9397-08002B2CF9AE}" pid="16" name="DOC_GUID">
    <vt:lpwstr>4960dd39-7e6b-4879-bbf6-b23ebee3bf85</vt:lpwstr>
  </property>
  <property fmtid="{D5CDD505-2E9C-101B-9397-08002B2CF9AE}" pid="17" name="FilePedigree">
    <vt:lpwstr>OSAX</vt:lpwstr>
  </property>
  <property fmtid="{D5CDD505-2E9C-101B-9397-08002B2CF9AE}" pid="18" name="LanguageID">
    <vt:lpwstr>English (UK)</vt:lpwstr>
  </property>
  <property fmtid="{D5CDD505-2E9C-101B-9397-08002B2CF9AE}" pid="19" name="MSIP_Label_42e67a54-274b-43d7-8098-b3ba5f50e576_ActionId">
    <vt:lpwstr>2c41e77a-396a-4472-8999-024bd090fd0f</vt:lpwstr>
  </property>
  <property fmtid="{D5CDD505-2E9C-101B-9397-08002B2CF9AE}" pid="20" name="MSIP_Label_42e67a54-274b-43d7-8098-b3ba5f50e576_Application">
    <vt:lpwstr>Microsoft Azure Information Protection</vt:lpwstr>
  </property>
  <property fmtid="{D5CDD505-2E9C-101B-9397-08002B2CF9AE}" pid="21" name="MSIP_Label_42e67a54-274b-43d7-8098-b3ba5f50e576_Enabled">
    <vt:lpwstr>True</vt:lpwstr>
  </property>
  <property fmtid="{D5CDD505-2E9C-101B-9397-08002B2CF9AE}" pid="22" name="MSIP_Label_42e67a54-274b-43d7-8098-b3ba5f50e576_Extended_MSFT_Method">
    <vt:lpwstr>Automatic</vt:lpwstr>
  </property>
  <property fmtid="{D5CDD505-2E9C-101B-9397-08002B2CF9AE}" pid="23" name="MSIP_Label_42e67a54-274b-43d7-8098-b3ba5f50e576_Name">
    <vt:lpwstr>Restricted</vt:lpwstr>
  </property>
  <property fmtid="{D5CDD505-2E9C-101B-9397-08002B2CF9AE}" pid="24" name="MSIP_Label_42e67a54-274b-43d7-8098-b3ba5f50e576_Owner">
    <vt:lpwstr>Emma.Megoran@allenovery.com</vt:lpwstr>
  </property>
  <property fmtid="{D5CDD505-2E9C-101B-9397-08002B2CF9AE}" pid="25" name="MSIP_Label_42e67a54-274b-43d7-8098-b3ba5f50e576_SetDate">
    <vt:lpwstr>2020-07-07T21:57:30.9801971Z</vt:lpwstr>
  </property>
  <property fmtid="{D5CDD505-2E9C-101B-9397-08002B2CF9AE}" pid="26" name="MSIP_Label_42e67a54-274b-43d7-8098-b3ba5f50e576_SiteId">
    <vt:lpwstr>7f0b44d2-04f8-4672-bf5d-4676796468a3</vt:lpwstr>
  </property>
  <property fmtid="{D5CDD505-2E9C-101B-9397-08002B2CF9AE}" pid="27" name="OfficeID">
    <vt:lpwstr>
    </vt:lpwstr>
  </property>
  <property fmtid="{D5CDD505-2E9C-101B-9397-08002B2CF9AE}" pid="28" name="OurRef">
    <vt:lpwstr>A&amp;O</vt:lpwstr>
  </property>
  <property fmtid="{D5CDD505-2E9C-101B-9397-08002B2CF9AE}" pid="29" name="Sensitivity">
    <vt:lpwstr>Restricted</vt:lpwstr>
  </property>
  <property fmtid="{D5CDD505-2E9C-101B-9397-08002B2CF9AE}" pid="30" name="TemplateFileName">
    <vt:lpwstr>AODocument.dotm</vt:lpwstr>
  </property>
  <property fmtid="{D5CDD505-2E9C-101B-9397-08002B2CF9AE}" pid="31" name="TemplateName">
    <vt:lpwstr>AODocument.dotm</vt:lpwstr>
  </property>
  <property fmtid="{D5CDD505-2E9C-101B-9397-08002B2CF9AE}" pid="32" name="Client">
    <vt:lpwstr>0133353</vt:lpwstr>
  </property>
  <property fmtid="{D5CDD505-2E9C-101B-9397-08002B2CF9AE}" pid="33" name="Matter">
    <vt:lpwstr>0000002</vt:lpwstr>
  </property>
  <property fmtid="{D5CDD505-2E9C-101B-9397-08002B2CF9AE}" pid="34" name="cpDocRef">
    <vt:lpwstr>SNO1: 2000749695.9</vt:lpwstr>
  </property>
  <property fmtid="{D5CDD505-2E9C-101B-9397-08002B2CF9AE}" pid="35" name="cpClientMatter">
    <vt:lpwstr>0133353-0000002</vt:lpwstr>
  </property>
  <property fmtid="{D5CDD505-2E9C-101B-9397-08002B2CF9AE}" pid="36" name="cpCombinedRef">
    <vt:lpwstr>0133353-0000002 SNO1: 2000749695.9</vt:lpwstr>
  </property>
  <property fmtid="{D5CDD505-2E9C-101B-9397-08002B2CF9AE}" pid="37" name="ContentTypeId">
    <vt:lpwstr>0x010100AC77B13A84989044A1F0173CC1D68819</vt:lpwstr>
  </property>
</Properties>
</file>